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37CC" w:rsidRDefault="00EF3DDF" w:rsidP="00C23982">
      <w:pPr>
        <w:jc w:val="left"/>
      </w:pPr>
      <w:r>
        <w:rPr>
          <w:noProof/>
          <w:lang w:eastAsia="ko-KR"/>
        </w:rPr>
        <mc:AlternateContent>
          <mc:Choice Requires="wps">
            <w:drawing>
              <wp:anchor distT="0" distB="0" distL="114300" distR="114300" simplePos="0" relativeHeight="251658752" behindDoc="0" locked="0" layoutInCell="1" allowOverlap="1">
                <wp:simplePos x="0" y="0"/>
                <wp:positionH relativeFrom="margin">
                  <wp:align>center</wp:align>
                </wp:positionH>
                <wp:positionV relativeFrom="paragraph">
                  <wp:posOffset>5038725</wp:posOffset>
                </wp:positionV>
                <wp:extent cx="3657600" cy="434340"/>
                <wp:effectExtent l="0" t="0" r="0" b="3810"/>
                <wp:wrapNone/>
                <wp:docPr id="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434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0233D" w:rsidRPr="00715171" w:rsidRDefault="00715171" w:rsidP="00715171">
                            <w:pPr>
                              <w:pStyle w:val="Titre2"/>
                            </w:pPr>
                            <w:bookmarkStart w:id="0" w:name="_Toc534731009"/>
                            <w:bookmarkStart w:id="1" w:name="_Toc534962536"/>
                            <w:r>
                              <w:t>Spécifications et Analyse</w:t>
                            </w:r>
                            <w:bookmarkEnd w:id="0"/>
                            <w:bookmarkEnd w:id="1"/>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4" o:spid="_x0000_s1026" type="#_x0000_t202" style="position:absolute;margin-left:0;margin-top:396.75pt;width:4in;height:34.2pt;z-index:2516587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" filled="f" stroked="f">
                <v:textbox style="mso-fit-shape-to-text:t">
                  <w:txbxContent>
                    <w:p w:rsidR="00B0233D" w:rsidRPr="00715171" w:rsidRDefault="00715171" w:rsidP="00715171">
                      <w:pPr>
                        <w:pStyle w:val="Titre2"/>
                      </w:pPr>
                      <w:bookmarkStart w:id="2" w:name="_Toc534731009"/>
                      <w:bookmarkStart w:id="3" w:name="_Toc534962536"/>
                      <w:r>
                        <w:t>Spécifications et Analyse</w:t>
                      </w:r>
                      <w:bookmarkEnd w:id="2"/>
                      <w:bookmarkEnd w:id="3"/>
                    </w:p>
                  </w:txbxContent>
                </v:textbox>
                <w10:wrap anchorx="margin"/>
              </v:shape>
            </w:pict>
          </mc:Fallback>
        </mc:AlternateContent>
      </w:r>
      <w:r>
        <w:rPr>
          <w:noProof/>
          <w:lang w:eastAsia="ko-KR"/>
        </w:rPr>
        <mc:AlternateContent>
          <mc:Choice Requires="wps">
            <w:drawing>
              <wp:anchor distT="0" distB="0" distL="114300" distR="114300" simplePos="0" relativeHeight="251657728" behindDoc="0" locked="0" layoutInCell="1" allowOverlap="1">
                <wp:simplePos x="0" y="0"/>
                <wp:positionH relativeFrom="margin">
                  <wp:align>center</wp:align>
                </wp:positionH>
                <wp:positionV relativeFrom="paragraph">
                  <wp:posOffset>1828800</wp:posOffset>
                </wp:positionV>
                <wp:extent cx="4438650" cy="1634490"/>
                <wp:effectExtent l="0" t="0" r="0" b="3810"/>
                <wp:wrapNone/>
                <wp:docPr id="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8650" cy="1634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3DDF" w:rsidRPr="00EF3DDF" w:rsidRDefault="00715171" w:rsidP="00EF3DDF">
                            <w:pPr>
                              <w:pStyle w:val="Titre1"/>
                            </w:pPr>
                            <w:bookmarkStart w:id="4" w:name="_Toc534731010"/>
                            <w:bookmarkStart w:id="5" w:name="_Toc534962537"/>
                            <w:r w:rsidRPr="00715171">
                              <w:t>Serre Automatique</w:t>
                            </w:r>
                            <w:bookmarkEnd w:id="4"/>
                            <w:bookmarkEnd w:id="5"/>
                            <w:r w:rsidRPr="00715171">
                              <w:t xml:space="preserve"> </w:t>
                            </w:r>
                          </w:p>
                          <w:p w:rsidR="00EF3DDF" w:rsidRPr="00EF3DDF" w:rsidRDefault="00EF3DDF" w:rsidP="00EF3DDF"/>
                          <w:p w:rsidR="00802DE5" w:rsidRPr="00EF3DDF" w:rsidRDefault="00715171" w:rsidP="00715171">
                            <w:pPr>
                              <w:pStyle w:val="Titre2"/>
                              <w:rPr>
                                <w:sz w:val="72"/>
                                <w:szCs w:val="72"/>
                              </w:rPr>
                            </w:pPr>
                            <w:bookmarkStart w:id="6" w:name="_Toc534731011"/>
                            <w:bookmarkStart w:id="7" w:name="_Toc534962538"/>
                            <w:r w:rsidRPr="00EF3DDF">
                              <w:rPr>
                                <w:sz w:val="72"/>
                                <w:szCs w:val="72"/>
                              </w:rPr>
                              <w:t>Système d’acquisition</w:t>
                            </w:r>
                            <w:bookmarkEnd w:id="6"/>
                            <w:bookmarkEnd w:id="7"/>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3" o:spid="_x0000_s1027" type="#_x0000_t202" style="position:absolute;margin-left:0;margin-top:2in;width:349.5pt;height:128.7pt;z-index:2516577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" filled="f" stroked="f">
                <v:textbox style="mso-fit-shape-to-text:t">
                  <w:txbxContent>
                    <w:p w:rsidR="00EF3DDF" w:rsidRPr="00EF3DDF" w:rsidRDefault="00715171" w:rsidP="00EF3DDF">
                      <w:pPr>
                        <w:pStyle w:val="Titre1"/>
                      </w:pPr>
                      <w:bookmarkStart w:id="8" w:name="_Toc534731010"/>
                      <w:bookmarkStart w:id="9" w:name="_Toc534962537"/>
                      <w:r w:rsidRPr="00715171">
                        <w:t>Serre Automatique</w:t>
                      </w:r>
                      <w:bookmarkEnd w:id="8"/>
                      <w:bookmarkEnd w:id="9"/>
                      <w:r w:rsidRPr="00715171">
                        <w:t xml:space="preserve"> </w:t>
                      </w:r>
                    </w:p>
                    <w:p w:rsidR="00EF3DDF" w:rsidRPr="00EF3DDF" w:rsidRDefault="00EF3DDF" w:rsidP="00EF3DDF"/>
                    <w:p w:rsidR="00802DE5" w:rsidRPr="00EF3DDF" w:rsidRDefault="00715171" w:rsidP="00715171">
                      <w:pPr>
                        <w:pStyle w:val="Titre2"/>
                        <w:rPr>
                          <w:sz w:val="72"/>
                          <w:szCs w:val="72"/>
                        </w:rPr>
                      </w:pPr>
                      <w:bookmarkStart w:id="10" w:name="_Toc534731011"/>
                      <w:bookmarkStart w:id="11" w:name="_Toc534962538"/>
                      <w:r w:rsidRPr="00EF3DDF">
                        <w:rPr>
                          <w:sz w:val="72"/>
                          <w:szCs w:val="72"/>
                        </w:rPr>
                        <w:t>Système d’acquisition</w:t>
                      </w:r>
                      <w:bookmarkEnd w:id="10"/>
                      <w:bookmarkEnd w:id="11"/>
                    </w:p>
                  </w:txbxContent>
                </v:textbox>
                <w10:wrap anchorx="margin"/>
              </v:shape>
            </w:pict>
          </mc:Fallback>
        </mc:AlternateContent>
      </w:r>
      <w:r w:rsidR="0016594C">
        <w:rPr>
          <w:noProof/>
        </w:rPr>
        <w:drawing>
          <wp:inline distT="0" distB="0" distL="0" distR="0">
            <wp:extent cx="5486400" cy="72961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7296150"/>
                    </a:xfrm>
                    <a:prstGeom prst="rect">
                      <a:avLst/>
                    </a:prstGeom>
                    <a:noFill/>
                    <a:ln>
                      <a:noFill/>
                    </a:ln>
                  </pic:spPr>
                </pic:pic>
              </a:graphicData>
            </a:graphic>
          </wp:inline>
        </w:drawing>
      </w:r>
    </w:p>
    <w:p w:rsidR="00FF1609" w:rsidRDefault="00FF1609" w:rsidP="00C23982">
      <w:pPr>
        <w:jc w:val="left"/>
      </w:pPr>
    </w:p>
    <w:p w:rsidR="008137CC" w:rsidRDefault="009F6770" w:rsidP="00C23982">
      <w:pPr>
        <w:jc w:val="left"/>
      </w:pPr>
      <w:r>
        <w:rPr>
          <w:noProof/>
          <w:lang w:eastAsia="ko-KR"/>
        </w:rPr>
        <mc:AlternateContent>
          <mc:Choice Requires="wps">
            <w:drawing>
              <wp:anchor distT="0" distB="0" distL="114300" distR="114300" simplePos="0" relativeHeight="251659776" behindDoc="0" locked="0" layoutInCell="1" allowOverlap="1">
                <wp:simplePos x="0" y="0"/>
                <wp:positionH relativeFrom="page">
                  <wp:posOffset>457200</wp:posOffset>
                </wp:positionH>
                <wp:positionV relativeFrom="paragraph">
                  <wp:posOffset>285750</wp:posOffset>
                </wp:positionV>
                <wp:extent cx="4286250" cy="1291590"/>
                <wp:effectExtent l="0" t="0" r="0" b="3810"/>
                <wp:wrapNone/>
                <wp:docPr id="5"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12915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15171" w:rsidRDefault="00715171" w:rsidP="00715171">
                            <w:pPr>
                              <w:pStyle w:val="Sansinterligne"/>
                            </w:pPr>
                            <w:r>
                              <w:t>Ce document regroupe l’analyse du projet, ses spécifications ainsi que les outils liés à son développement</w:t>
                            </w:r>
                            <w:r w:rsidR="009F6770">
                              <w:t>.</w:t>
                            </w:r>
                          </w:p>
                          <w:p w:rsidR="009F6770" w:rsidRDefault="009F6770" w:rsidP="00715171">
                            <w:pPr>
                              <w:pStyle w:val="Sansinterligne"/>
                            </w:pPr>
                          </w:p>
                          <w:p w:rsidR="0016594C" w:rsidRDefault="00715171" w:rsidP="00715171">
                            <w:pPr>
                              <w:pStyle w:val="Sansinterligne"/>
                            </w:pPr>
                            <w:r>
                              <w:t>Lucas Minaud</w:t>
                            </w:r>
                            <w:r w:rsidR="0016594C">
                              <w:t>,</w:t>
                            </w:r>
                            <w:r>
                              <w:t xml:space="preserve"> Audran Raynal</w:t>
                            </w:r>
                            <w:r w:rsidR="0016594C">
                              <w:t>,</w:t>
                            </w:r>
                            <w:r>
                              <w:t xml:space="preserve"> Killian Labattut</w:t>
                            </w:r>
                            <w:r w:rsidR="0016594C">
                              <w:t>,</w:t>
                            </w:r>
                            <w:r>
                              <w:t xml:space="preserve"> </w:t>
                            </w:r>
                            <w:r w:rsidR="0016594C">
                              <w:t>Valentin Cheval</w:t>
                            </w:r>
                            <w:r w:rsidR="00043015">
                              <w:t>l</w:t>
                            </w:r>
                            <w:r w:rsidR="0016594C">
                              <w:t>ier</w:t>
                            </w:r>
                          </w:p>
                          <w:p w:rsidR="00715171" w:rsidRPr="00802DE5" w:rsidRDefault="0016594C" w:rsidP="00715171">
                            <w:pPr>
                              <w:pStyle w:val="Sansinterligne"/>
                            </w:pPr>
                            <w:r>
                              <w:t>08/01/2019</w:t>
                            </w:r>
                          </w:p>
                          <w:p w:rsidR="00B0233D" w:rsidRPr="00802DE5" w:rsidRDefault="00B0233D" w:rsidP="00B0233D"/>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45" o:spid="_x0000_s1028" type="#_x0000_t202" style="position:absolute;margin-left:36pt;margin-top:22.5pt;width:337.5pt;height:101.7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qS5uQ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" filled="f" stroked="f">
                <v:textbox style="mso-fit-shape-to-text:t">
                  <w:txbxContent>
                    <w:p w:rsidR="00715171" w:rsidRDefault="00715171" w:rsidP="00715171">
                      <w:pPr>
                        <w:pStyle w:val="Sansinterligne"/>
                      </w:pPr>
                      <w:r>
                        <w:t>Ce document regroupe l’analyse du projet, ses spécifications ainsi que les outils liés à son développement</w:t>
                      </w:r>
                      <w:r w:rsidR="009F6770">
                        <w:t>.</w:t>
                      </w:r>
                    </w:p>
                    <w:p w:rsidR="009F6770" w:rsidRDefault="009F6770" w:rsidP="00715171">
                      <w:pPr>
                        <w:pStyle w:val="Sansinterligne"/>
                      </w:pPr>
                    </w:p>
                    <w:p w:rsidR="0016594C" w:rsidRDefault="00715171" w:rsidP="00715171">
                      <w:pPr>
                        <w:pStyle w:val="Sansinterligne"/>
                      </w:pPr>
                      <w:r>
                        <w:t>Lucas Minaud</w:t>
                      </w:r>
                      <w:r w:rsidR="0016594C">
                        <w:t>,</w:t>
                      </w:r>
                      <w:r>
                        <w:t xml:space="preserve"> Audran Raynal</w:t>
                      </w:r>
                      <w:r w:rsidR="0016594C">
                        <w:t>,</w:t>
                      </w:r>
                      <w:r>
                        <w:t xml:space="preserve"> Killian Labattut</w:t>
                      </w:r>
                      <w:r w:rsidR="0016594C">
                        <w:t>,</w:t>
                      </w:r>
                      <w:r>
                        <w:t xml:space="preserve"> </w:t>
                      </w:r>
                      <w:r w:rsidR="0016594C">
                        <w:t>Valentin Cheval</w:t>
                      </w:r>
                      <w:r w:rsidR="00043015">
                        <w:t>l</w:t>
                      </w:r>
                      <w:r w:rsidR="0016594C">
                        <w:t>ier</w:t>
                      </w:r>
                    </w:p>
                    <w:p w:rsidR="00715171" w:rsidRPr="00802DE5" w:rsidRDefault="0016594C" w:rsidP="00715171">
                      <w:pPr>
                        <w:pStyle w:val="Sansinterligne"/>
                      </w:pPr>
                      <w:r>
                        <w:t>08/01/2019</w:t>
                      </w:r>
                    </w:p>
                    <w:p w:rsidR="00B0233D" w:rsidRPr="00802DE5" w:rsidRDefault="00B0233D" w:rsidP="00B0233D"/>
                  </w:txbxContent>
                </v:textbox>
                <w10:wrap anchorx="page"/>
              </v:shape>
            </w:pict>
          </mc:Fallback>
        </mc:AlternateContent>
      </w:r>
    </w:p>
    <w:p w:rsidR="008137CC" w:rsidRDefault="008137CC" w:rsidP="00C23982">
      <w:pPr>
        <w:jc w:val="left"/>
      </w:pPr>
    </w:p>
    <w:p w:rsidR="008137CC" w:rsidRDefault="009F6770" w:rsidP="00C23982">
      <w:pPr>
        <w:jc w:val="left"/>
      </w:pPr>
      <w:r>
        <w:rPr>
          <w:noProof/>
        </w:rPr>
        <w:drawing>
          <wp:anchor distT="0" distB="0" distL="114300" distR="114300" simplePos="0" relativeHeight="251660800" behindDoc="0" locked="0" layoutInCell="1" allowOverlap="1">
            <wp:simplePos x="0" y="0"/>
            <wp:positionH relativeFrom="margin">
              <wp:posOffset>3752850</wp:posOffset>
            </wp:positionH>
            <wp:positionV relativeFrom="paragraph">
              <wp:posOffset>9525</wp:posOffset>
            </wp:positionV>
            <wp:extent cx="2485748" cy="80010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485748" cy="800100"/>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Garamond" w:eastAsia="Times New Roman" w:hAnsi="Garamond" w:cs="Times New Roman"/>
          <w:color w:val="4D5991"/>
          <w:sz w:val="24"/>
          <w:szCs w:val="24"/>
          <w:lang w:eastAsia="en-US"/>
        </w:rPr>
        <w:id w:val="740991177"/>
        <w:docPartObj>
          <w:docPartGallery w:val="Table of Contents"/>
          <w:docPartUnique/>
        </w:docPartObj>
      </w:sdtPr>
      <w:sdtEndPr>
        <w:rPr>
          <w:b/>
          <w:bCs/>
          <w:color w:val="000000" w:themeColor="text1"/>
        </w:rPr>
      </w:sdtEndPr>
      <w:sdtContent>
        <w:p w:rsidR="00784432" w:rsidRDefault="00784432" w:rsidP="00C23982">
          <w:pPr>
            <w:pStyle w:val="En-ttedetabledesmatires"/>
          </w:pPr>
          <w:r>
            <w:t>Table des matières</w:t>
          </w:r>
        </w:p>
        <w:p w:rsidR="00C23982" w:rsidRDefault="00784432"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r>
            <w:rPr>
              <w:b/>
              <w:bCs/>
            </w:rPr>
            <w:fldChar w:fldCharType="begin"/>
          </w:r>
          <w:r>
            <w:rPr>
              <w:b/>
              <w:bCs/>
            </w:rPr>
            <w:instrText xml:space="preserve"> TOC \o "1-3" \h \z \u </w:instrText>
          </w:r>
          <w:r>
            <w:rPr>
              <w:b/>
              <w:bCs/>
            </w:rPr>
            <w:fldChar w:fldCharType="separate"/>
          </w:r>
          <w:hyperlink r:id="rId10" w:anchor="_Toc534962536" w:history="1">
            <w:r w:rsidR="00C23982" w:rsidRPr="00707925">
              <w:rPr>
                <w:rStyle w:val="Lienhypertexte"/>
                <w:noProof/>
              </w:rPr>
              <w:t>Spécifications et Analyse</w:t>
            </w:r>
            <w:r w:rsidR="00C23982">
              <w:rPr>
                <w:noProof/>
                <w:webHidden/>
              </w:rPr>
              <w:tab/>
            </w:r>
            <w:r w:rsidR="00C23982">
              <w:rPr>
                <w:noProof/>
                <w:webHidden/>
              </w:rPr>
              <w:fldChar w:fldCharType="begin"/>
            </w:r>
            <w:r w:rsidR="00C23982">
              <w:rPr>
                <w:noProof/>
                <w:webHidden/>
              </w:rPr>
              <w:instrText xml:space="preserve"> PAGEREF _Toc534962536 \h </w:instrText>
            </w:r>
            <w:r w:rsidR="00C23982">
              <w:rPr>
                <w:noProof/>
                <w:webHidden/>
              </w:rPr>
            </w:r>
            <w:r w:rsidR="00C23982">
              <w:rPr>
                <w:noProof/>
                <w:webHidden/>
              </w:rPr>
              <w:fldChar w:fldCharType="separate"/>
            </w:r>
            <w:r w:rsidR="00C23982">
              <w:rPr>
                <w:noProof/>
                <w:webHidden/>
              </w:rPr>
              <w:t>1</w:t>
            </w:r>
            <w:r w:rsidR="00C23982">
              <w:rPr>
                <w:noProof/>
                <w:webHidden/>
              </w:rPr>
              <w:fldChar w:fldCharType="end"/>
            </w:r>
          </w:hyperlink>
        </w:p>
        <w:p w:rsidR="00C23982" w:rsidRDefault="003C7B99" w:rsidP="00C23982">
          <w:pPr>
            <w:pStyle w:val="TM1"/>
            <w:tabs>
              <w:tab w:val="right" w:leader="dot" w:pos="8630"/>
            </w:tabs>
            <w:jc w:val="left"/>
            <w:rPr>
              <w:rFonts w:asciiTheme="minorHAnsi" w:eastAsiaTheme="minorEastAsia" w:hAnsiTheme="minorHAnsi" w:cstheme="minorBidi"/>
              <w:noProof/>
              <w:color w:val="auto"/>
              <w:sz w:val="22"/>
              <w:szCs w:val="22"/>
              <w:lang w:eastAsia="fr-FR"/>
            </w:rPr>
          </w:pPr>
          <w:hyperlink r:id="rId11" w:anchor="_Toc534962537" w:history="1">
            <w:r w:rsidR="00C23982" w:rsidRPr="00707925">
              <w:rPr>
                <w:rStyle w:val="Lienhypertexte"/>
                <w:noProof/>
              </w:rPr>
              <w:t>Serre Automatique</w:t>
            </w:r>
            <w:r w:rsidR="00C23982">
              <w:rPr>
                <w:noProof/>
                <w:webHidden/>
              </w:rPr>
              <w:tab/>
            </w:r>
            <w:r w:rsidR="00C23982">
              <w:rPr>
                <w:noProof/>
                <w:webHidden/>
              </w:rPr>
              <w:fldChar w:fldCharType="begin"/>
            </w:r>
            <w:r w:rsidR="00C23982">
              <w:rPr>
                <w:noProof/>
                <w:webHidden/>
              </w:rPr>
              <w:instrText xml:space="preserve"> PAGEREF _Toc534962537 \h </w:instrText>
            </w:r>
            <w:r w:rsidR="00C23982">
              <w:rPr>
                <w:noProof/>
                <w:webHidden/>
              </w:rPr>
            </w:r>
            <w:r w:rsidR="00C23982">
              <w:rPr>
                <w:noProof/>
                <w:webHidden/>
              </w:rPr>
              <w:fldChar w:fldCharType="separate"/>
            </w:r>
            <w:r w:rsidR="00C23982">
              <w:rPr>
                <w:noProof/>
                <w:webHidden/>
              </w:rPr>
              <w:t>1</w:t>
            </w:r>
            <w:r w:rsidR="00C23982">
              <w:rPr>
                <w:noProof/>
                <w:webHidden/>
              </w:rPr>
              <w:fldChar w:fldCharType="end"/>
            </w:r>
          </w:hyperlink>
        </w:p>
        <w:p w:rsidR="00C23982" w:rsidRDefault="003C7B99"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r:id="rId12" w:anchor="_Toc534962538" w:history="1">
            <w:r w:rsidR="00C23982" w:rsidRPr="00707925">
              <w:rPr>
                <w:rStyle w:val="Lienhypertexte"/>
                <w:noProof/>
              </w:rPr>
              <w:t>Système d’acquisition</w:t>
            </w:r>
            <w:r w:rsidR="00C23982">
              <w:rPr>
                <w:noProof/>
                <w:webHidden/>
              </w:rPr>
              <w:tab/>
            </w:r>
            <w:r w:rsidR="00C23982">
              <w:rPr>
                <w:noProof/>
                <w:webHidden/>
              </w:rPr>
              <w:fldChar w:fldCharType="begin"/>
            </w:r>
            <w:r w:rsidR="00C23982">
              <w:rPr>
                <w:noProof/>
                <w:webHidden/>
              </w:rPr>
              <w:instrText xml:space="preserve"> PAGEREF _Toc534962538 \h </w:instrText>
            </w:r>
            <w:r w:rsidR="00C23982">
              <w:rPr>
                <w:noProof/>
                <w:webHidden/>
              </w:rPr>
            </w:r>
            <w:r w:rsidR="00C23982">
              <w:rPr>
                <w:noProof/>
                <w:webHidden/>
              </w:rPr>
              <w:fldChar w:fldCharType="separate"/>
            </w:r>
            <w:r w:rsidR="00C23982">
              <w:rPr>
                <w:noProof/>
                <w:webHidden/>
              </w:rPr>
              <w:t>1</w:t>
            </w:r>
            <w:r w:rsidR="00C23982">
              <w:rPr>
                <w:noProof/>
                <w:webHidden/>
              </w:rPr>
              <w:fldChar w:fldCharType="end"/>
            </w:r>
          </w:hyperlink>
        </w:p>
        <w:p w:rsidR="00C23982" w:rsidRDefault="003C7B99"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w:anchor="_Toc534962539" w:history="1">
            <w:r w:rsidR="00C23982" w:rsidRPr="00707925">
              <w:rPr>
                <w:rStyle w:val="Lienhypertexte"/>
                <w:noProof/>
              </w:rPr>
              <w:t>Présentation du projet</w:t>
            </w:r>
            <w:r w:rsidR="00C23982">
              <w:rPr>
                <w:noProof/>
                <w:webHidden/>
              </w:rPr>
              <w:tab/>
            </w:r>
            <w:r w:rsidR="00C23982">
              <w:rPr>
                <w:noProof/>
                <w:webHidden/>
              </w:rPr>
              <w:fldChar w:fldCharType="begin"/>
            </w:r>
            <w:r w:rsidR="00C23982">
              <w:rPr>
                <w:noProof/>
                <w:webHidden/>
              </w:rPr>
              <w:instrText xml:space="preserve"> PAGEREF _Toc534962539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3C7B99"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40" w:history="1">
            <w:r w:rsidR="00C23982" w:rsidRPr="00707925">
              <w:rPr>
                <w:rStyle w:val="Lienhypertexte"/>
                <w:noProof/>
              </w:rPr>
              <w:t>Enoncé général du besoin</w:t>
            </w:r>
            <w:r w:rsidR="00C23982">
              <w:rPr>
                <w:noProof/>
                <w:webHidden/>
              </w:rPr>
              <w:tab/>
            </w:r>
            <w:r w:rsidR="00C23982">
              <w:rPr>
                <w:noProof/>
                <w:webHidden/>
              </w:rPr>
              <w:fldChar w:fldCharType="begin"/>
            </w:r>
            <w:r w:rsidR="00C23982">
              <w:rPr>
                <w:noProof/>
                <w:webHidden/>
              </w:rPr>
              <w:instrText xml:space="preserve"> PAGEREF _Toc534962540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3C7B99"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41" w:history="1">
            <w:r w:rsidR="00C23982" w:rsidRPr="00707925">
              <w:rPr>
                <w:rStyle w:val="Lienhypertexte"/>
                <w:noProof/>
              </w:rPr>
              <w:t>Expression du besoin</w:t>
            </w:r>
            <w:r w:rsidR="00C23982">
              <w:rPr>
                <w:noProof/>
                <w:webHidden/>
              </w:rPr>
              <w:tab/>
            </w:r>
            <w:r w:rsidR="00C23982">
              <w:rPr>
                <w:noProof/>
                <w:webHidden/>
              </w:rPr>
              <w:fldChar w:fldCharType="begin"/>
            </w:r>
            <w:r w:rsidR="00C23982">
              <w:rPr>
                <w:noProof/>
                <w:webHidden/>
              </w:rPr>
              <w:instrText xml:space="preserve"> PAGEREF _Toc534962541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3C7B99"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w:anchor="_Toc534962542" w:history="1">
            <w:r w:rsidR="00C23982" w:rsidRPr="00707925">
              <w:rPr>
                <w:rStyle w:val="Lienhypertexte"/>
                <w:noProof/>
              </w:rPr>
              <w:t>Expression du besoin</w:t>
            </w:r>
            <w:r w:rsidR="00C23982">
              <w:rPr>
                <w:noProof/>
                <w:webHidden/>
              </w:rPr>
              <w:tab/>
            </w:r>
            <w:r w:rsidR="00C23982">
              <w:rPr>
                <w:noProof/>
                <w:webHidden/>
              </w:rPr>
              <w:fldChar w:fldCharType="begin"/>
            </w:r>
            <w:r w:rsidR="00C23982">
              <w:rPr>
                <w:noProof/>
                <w:webHidden/>
              </w:rPr>
              <w:instrText xml:space="preserve"> PAGEREF _Toc534962542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3C7B99"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w:anchor="_Toc534962543" w:history="1">
            <w:r w:rsidR="00C23982" w:rsidRPr="00707925">
              <w:rPr>
                <w:rStyle w:val="Lienhypertexte"/>
                <w:noProof/>
              </w:rPr>
              <w:t>Identification des équipements</w:t>
            </w:r>
            <w:r w:rsidR="00C23982">
              <w:rPr>
                <w:noProof/>
                <w:webHidden/>
              </w:rPr>
              <w:tab/>
            </w:r>
            <w:r w:rsidR="00C23982">
              <w:rPr>
                <w:noProof/>
                <w:webHidden/>
              </w:rPr>
              <w:fldChar w:fldCharType="begin"/>
            </w:r>
            <w:r w:rsidR="00C23982">
              <w:rPr>
                <w:noProof/>
                <w:webHidden/>
              </w:rPr>
              <w:instrText xml:space="preserve"> PAGEREF _Toc534962543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3C7B99"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44" w:history="1">
            <w:r w:rsidR="00C23982" w:rsidRPr="00707925">
              <w:rPr>
                <w:rStyle w:val="Lienhypertexte"/>
                <w:noProof/>
              </w:rPr>
              <w:t>Synoptique du besoin</w:t>
            </w:r>
            <w:r w:rsidR="00C23982">
              <w:rPr>
                <w:noProof/>
                <w:webHidden/>
              </w:rPr>
              <w:tab/>
            </w:r>
            <w:r w:rsidR="00C23982">
              <w:rPr>
                <w:noProof/>
                <w:webHidden/>
              </w:rPr>
              <w:fldChar w:fldCharType="begin"/>
            </w:r>
            <w:r w:rsidR="00C23982">
              <w:rPr>
                <w:noProof/>
                <w:webHidden/>
              </w:rPr>
              <w:instrText xml:space="preserve"> PAGEREF _Toc534962544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3C7B99"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45" w:history="1">
            <w:r w:rsidR="00C23982" w:rsidRPr="00707925">
              <w:rPr>
                <w:rStyle w:val="Lienhypertexte"/>
                <w:noProof/>
              </w:rPr>
              <w:t>Description des équipements</w:t>
            </w:r>
            <w:r w:rsidR="00C23982">
              <w:rPr>
                <w:noProof/>
                <w:webHidden/>
              </w:rPr>
              <w:tab/>
            </w:r>
            <w:r w:rsidR="00C23982">
              <w:rPr>
                <w:noProof/>
                <w:webHidden/>
              </w:rPr>
              <w:fldChar w:fldCharType="begin"/>
            </w:r>
            <w:r w:rsidR="00C23982">
              <w:rPr>
                <w:noProof/>
                <w:webHidden/>
              </w:rPr>
              <w:instrText xml:space="preserve"> PAGEREF _Toc534962545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3C7B99"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w:anchor="_Toc534962546" w:history="1">
            <w:r w:rsidR="00C23982" w:rsidRPr="00707925">
              <w:rPr>
                <w:rStyle w:val="Lienhypertexte"/>
                <w:noProof/>
              </w:rPr>
              <w:t>Identification du besoin</w:t>
            </w:r>
            <w:r w:rsidR="00C23982">
              <w:rPr>
                <w:noProof/>
                <w:webHidden/>
              </w:rPr>
              <w:tab/>
            </w:r>
            <w:r w:rsidR="00C23982">
              <w:rPr>
                <w:noProof/>
                <w:webHidden/>
              </w:rPr>
              <w:fldChar w:fldCharType="begin"/>
            </w:r>
            <w:r w:rsidR="00C23982">
              <w:rPr>
                <w:noProof/>
                <w:webHidden/>
              </w:rPr>
              <w:instrText xml:space="preserve"> PAGEREF _Toc534962546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3C7B99"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47" w:history="1">
            <w:r w:rsidR="00C23982" w:rsidRPr="00707925">
              <w:rPr>
                <w:rStyle w:val="Lienhypertexte"/>
                <w:noProof/>
              </w:rPr>
              <w:t>Besoins fonctionnels</w:t>
            </w:r>
            <w:r w:rsidR="00C23982">
              <w:rPr>
                <w:noProof/>
                <w:webHidden/>
              </w:rPr>
              <w:tab/>
            </w:r>
            <w:r w:rsidR="00C23982">
              <w:rPr>
                <w:noProof/>
                <w:webHidden/>
              </w:rPr>
              <w:fldChar w:fldCharType="begin"/>
            </w:r>
            <w:r w:rsidR="00C23982">
              <w:rPr>
                <w:noProof/>
                <w:webHidden/>
              </w:rPr>
              <w:instrText xml:space="preserve"> PAGEREF _Toc534962547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3C7B99"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48" w:history="1">
            <w:r w:rsidR="00C23982" w:rsidRPr="00707925">
              <w:rPr>
                <w:rStyle w:val="Lienhypertexte"/>
                <w:noProof/>
              </w:rPr>
              <w:t>Besoins non-fonctionnels</w:t>
            </w:r>
            <w:r w:rsidR="00C23982">
              <w:rPr>
                <w:noProof/>
                <w:webHidden/>
              </w:rPr>
              <w:tab/>
            </w:r>
            <w:r w:rsidR="00C23982">
              <w:rPr>
                <w:noProof/>
                <w:webHidden/>
              </w:rPr>
              <w:fldChar w:fldCharType="begin"/>
            </w:r>
            <w:r w:rsidR="00C23982">
              <w:rPr>
                <w:noProof/>
                <w:webHidden/>
              </w:rPr>
              <w:instrText xml:space="preserve"> PAGEREF _Toc534962548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3C7B99"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w:anchor="_Toc534962549" w:history="1">
            <w:r w:rsidR="00C23982" w:rsidRPr="00707925">
              <w:rPr>
                <w:rStyle w:val="Lienhypertexte"/>
                <w:noProof/>
              </w:rPr>
              <w:t>Ressources mise à dispositions</w:t>
            </w:r>
            <w:r w:rsidR="00C23982">
              <w:rPr>
                <w:noProof/>
                <w:webHidden/>
              </w:rPr>
              <w:tab/>
            </w:r>
            <w:r w:rsidR="00C23982">
              <w:rPr>
                <w:noProof/>
                <w:webHidden/>
              </w:rPr>
              <w:fldChar w:fldCharType="begin"/>
            </w:r>
            <w:r w:rsidR="00C23982">
              <w:rPr>
                <w:noProof/>
                <w:webHidden/>
              </w:rPr>
              <w:instrText xml:space="preserve"> PAGEREF _Toc534962549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3C7B99"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0" w:history="1">
            <w:r w:rsidR="00C23982" w:rsidRPr="00707925">
              <w:rPr>
                <w:rStyle w:val="Lienhypertexte"/>
                <w:noProof/>
              </w:rPr>
              <w:t>Ressources matérielles</w:t>
            </w:r>
            <w:r w:rsidR="00C23982">
              <w:rPr>
                <w:noProof/>
                <w:webHidden/>
              </w:rPr>
              <w:tab/>
            </w:r>
            <w:r w:rsidR="00C23982">
              <w:rPr>
                <w:noProof/>
                <w:webHidden/>
              </w:rPr>
              <w:fldChar w:fldCharType="begin"/>
            </w:r>
            <w:r w:rsidR="00C23982">
              <w:rPr>
                <w:noProof/>
                <w:webHidden/>
              </w:rPr>
              <w:instrText xml:space="preserve"> PAGEREF _Toc534962550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3C7B99"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1" w:history="1">
            <w:r w:rsidR="00C23982" w:rsidRPr="00707925">
              <w:rPr>
                <w:rStyle w:val="Lienhypertexte"/>
                <w:noProof/>
              </w:rPr>
              <w:t>Ressources logicielles</w:t>
            </w:r>
            <w:r w:rsidR="00C23982">
              <w:rPr>
                <w:noProof/>
                <w:webHidden/>
              </w:rPr>
              <w:tab/>
            </w:r>
            <w:r w:rsidR="00C23982">
              <w:rPr>
                <w:noProof/>
                <w:webHidden/>
              </w:rPr>
              <w:fldChar w:fldCharType="begin"/>
            </w:r>
            <w:r w:rsidR="00C23982">
              <w:rPr>
                <w:noProof/>
                <w:webHidden/>
              </w:rPr>
              <w:instrText xml:space="preserve"> PAGEREF _Toc534962551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3C7B99"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2" w:history="1">
            <w:r w:rsidR="00C23982" w:rsidRPr="00707925">
              <w:rPr>
                <w:rStyle w:val="Lienhypertexte"/>
                <w:noProof/>
              </w:rPr>
              <w:t>Documentations</w:t>
            </w:r>
            <w:r w:rsidR="00C23982">
              <w:rPr>
                <w:noProof/>
                <w:webHidden/>
              </w:rPr>
              <w:tab/>
            </w:r>
            <w:r w:rsidR="00C23982">
              <w:rPr>
                <w:noProof/>
                <w:webHidden/>
              </w:rPr>
              <w:fldChar w:fldCharType="begin"/>
            </w:r>
            <w:r w:rsidR="00C23982">
              <w:rPr>
                <w:noProof/>
                <w:webHidden/>
              </w:rPr>
              <w:instrText xml:space="preserve"> PAGEREF _Toc534962552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3C7B99" w:rsidP="00C23982">
          <w:pPr>
            <w:pStyle w:val="TM2"/>
            <w:tabs>
              <w:tab w:val="right" w:leader="dot" w:pos="8630"/>
            </w:tabs>
            <w:jc w:val="left"/>
            <w:rPr>
              <w:rFonts w:asciiTheme="minorHAnsi" w:eastAsiaTheme="minorEastAsia" w:hAnsiTheme="minorHAnsi" w:cstheme="minorBidi"/>
              <w:noProof/>
              <w:color w:val="auto"/>
              <w:sz w:val="22"/>
              <w:szCs w:val="22"/>
              <w:lang w:eastAsia="fr-FR"/>
            </w:rPr>
          </w:pPr>
          <w:hyperlink w:anchor="_Toc534962553" w:history="1">
            <w:r w:rsidR="00C23982" w:rsidRPr="00707925">
              <w:rPr>
                <w:rStyle w:val="Lienhypertexte"/>
                <w:noProof/>
              </w:rPr>
              <w:t>Analyse</w:t>
            </w:r>
            <w:r w:rsidR="00C23982">
              <w:rPr>
                <w:noProof/>
                <w:webHidden/>
              </w:rPr>
              <w:tab/>
            </w:r>
            <w:r w:rsidR="00C23982">
              <w:rPr>
                <w:noProof/>
                <w:webHidden/>
              </w:rPr>
              <w:fldChar w:fldCharType="begin"/>
            </w:r>
            <w:r w:rsidR="00C23982">
              <w:rPr>
                <w:noProof/>
                <w:webHidden/>
              </w:rPr>
              <w:instrText xml:space="preserve"> PAGEREF _Toc534962553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3C7B99"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4" w:history="1">
            <w:r w:rsidR="00C23982" w:rsidRPr="00707925">
              <w:rPr>
                <w:rStyle w:val="Lienhypertexte"/>
                <w:noProof/>
              </w:rPr>
              <w:t>Tâches à réaliser</w:t>
            </w:r>
            <w:r w:rsidR="00C23982">
              <w:rPr>
                <w:noProof/>
                <w:webHidden/>
              </w:rPr>
              <w:tab/>
            </w:r>
            <w:r w:rsidR="00C23982">
              <w:rPr>
                <w:noProof/>
                <w:webHidden/>
              </w:rPr>
              <w:fldChar w:fldCharType="begin"/>
            </w:r>
            <w:r w:rsidR="00C23982">
              <w:rPr>
                <w:noProof/>
                <w:webHidden/>
              </w:rPr>
              <w:instrText xml:space="preserve"> PAGEREF _Toc534962554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3C7B99"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5" w:history="1">
            <w:r w:rsidR="00C23982" w:rsidRPr="00707925">
              <w:rPr>
                <w:rStyle w:val="Lienhypertexte"/>
                <w:noProof/>
              </w:rPr>
              <w:t>Identification des acteurs</w:t>
            </w:r>
            <w:r w:rsidR="00C23982">
              <w:rPr>
                <w:noProof/>
                <w:webHidden/>
              </w:rPr>
              <w:tab/>
            </w:r>
            <w:r w:rsidR="00C23982">
              <w:rPr>
                <w:noProof/>
                <w:webHidden/>
              </w:rPr>
              <w:fldChar w:fldCharType="begin"/>
            </w:r>
            <w:r w:rsidR="00C23982">
              <w:rPr>
                <w:noProof/>
                <w:webHidden/>
              </w:rPr>
              <w:instrText xml:space="preserve"> PAGEREF _Toc534962555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3C7B99"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6" w:history="1">
            <w:r w:rsidR="00C23982" w:rsidRPr="00707925">
              <w:rPr>
                <w:rStyle w:val="Lienhypertexte"/>
                <w:noProof/>
              </w:rPr>
              <w:t>Diagramme d’exigence</w:t>
            </w:r>
            <w:r w:rsidR="00C23982">
              <w:rPr>
                <w:noProof/>
                <w:webHidden/>
              </w:rPr>
              <w:tab/>
            </w:r>
            <w:r w:rsidR="00C23982">
              <w:rPr>
                <w:noProof/>
                <w:webHidden/>
              </w:rPr>
              <w:fldChar w:fldCharType="begin"/>
            </w:r>
            <w:r w:rsidR="00C23982">
              <w:rPr>
                <w:noProof/>
                <w:webHidden/>
              </w:rPr>
              <w:instrText xml:space="preserve"> PAGEREF _Toc534962556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3C7B99"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7" w:history="1">
            <w:r w:rsidR="00C23982" w:rsidRPr="00707925">
              <w:rPr>
                <w:rStyle w:val="Lienhypertexte"/>
                <w:noProof/>
              </w:rPr>
              <w:t>Diagramme de cas d’utilisation</w:t>
            </w:r>
            <w:r w:rsidR="00C23982">
              <w:rPr>
                <w:noProof/>
                <w:webHidden/>
              </w:rPr>
              <w:tab/>
            </w:r>
            <w:r w:rsidR="00C23982">
              <w:rPr>
                <w:noProof/>
                <w:webHidden/>
              </w:rPr>
              <w:fldChar w:fldCharType="begin"/>
            </w:r>
            <w:r w:rsidR="00C23982">
              <w:rPr>
                <w:noProof/>
                <w:webHidden/>
              </w:rPr>
              <w:instrText xml:space="preserve"> PAGEREF _Toc534962557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3C7B99"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8" w:history="1">
            <w:r w:rsidR="00C23982" w:rsidRPr="00707925">
              <w:rPr>
                <w:rStyle w:val="Lienhypertexte"/>
                <w:noProof/>
              </w:rPr>
              <w:t>Diagrammes de séquences</w:t>
            </w:r>
            <w:r w:rsidR="00C23982">
              <w:rPr>
                <w:noProof/>
                <w:webHidden/>
              </w:rPr>
              <w:tab/>
            </w:r>
            <w:r w:rsidR="00C23982">
              <w:rPr>
                <w:noProof/>
                <w:webHidden/>
              </w:rPr>
              <w:fldChar w:fldCharType="begin"/>
            </w:r>
            <w:r w:rsidR="00C23982">
              <w:rPr>
                <w:noProof/>
                <w:webHidden/>
              </w:rPr>
              <w:instrText xml:space="preserve"> PAGEREF _Toc534962558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3C7B99"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59" w:history="1">
            <w:r w:rsidR="00C23982" w:rsidRPr="00707925">
              <w:rPr>
                <w:rStyle w:val="Lienhypertexte"/>
                <w:noProof/>
              </w:rPr>
              <w:t>Diagramme de classe</w:t>
            </w:r>
            <w:r w:rsidR="00C23982">
              <w:rPr>
                <w:noProof/>
                <w:webHidden/>
              </w:rPr>
              <w:tab/>
            </w:r>
            <w:r w:rsidR="00C23982">
              <w:rPr>
                <w:noProof/>
                <w:webHidden/>
              </w:rPr>
              <w:fldChar w:fldCharType="begin"/>
            </w:r>
            <w:r w:rsidR="00C23982">
              <w:rPr>
                <w:noProof/>
                <w:webHidden/>
              </w:rPr>
              <w:instrText xml:space="preserve"> PAGEREF _Toc534962559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3C7B99"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60" w:history="1">
            <w:r w:rsidR="00C23982" w:rsidRPr="00707925">
              <w:rPr>
                <w:rStyle w:val="Lienhypertexte"/>
                <w:noProof/>
              </w:rPr>
              <w:t>Diagramme de Base de données</w:t>
            </w:r>
            <w:r w:rsidR="00C23982">
              <w:rPr>
                <w:noProof/>
                <w:webHidden/>
              </w:rPr>
              <w:tab/>
            </w:r>
            <w:r w:rsidR="00C23982">
              <w:rPr>
                <w:noProof/>
                <w:webHidden/>
              </w:rPr>
              <w:fldChar w:fldCharType="begin"/>
            </w:r>
            <w:r w:rsidR="00C23982">
              <w:rPr>
                <w:noProof/>
                <w:webHidden/>
              </w:rPr>
              <w:instrText xml:space="preserve"> PAGEREF _Toc534962560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3C7B99"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61" w:history="1">
            <w:r w:rsidR="00C23982" w:rsidRPr="00707925">
              <w:rPr>
                <w:rStyle w:val="Lienhypertexte"/>
                <w:noProof/>
              </w:rPr>
              <w:t>Diagramme de Déploiement</w:t>
            </w:r>
            <w:r w:rsidR="00C23982">
              <w:rPr>
                <w:noProof/>
                <w:webHidden/>
              </w:rPr>
              <w:tab/>
            </w:r>
            <w:r w:rsidR="00C23982">
              <w:rPr>
                <w:noProof/>
                <w:webHidden/>
              </w:rPr>
              <w:fldChar w:fldCharType="begin"/>
            </w:r>
            <w:r w:rsidR="00C23982">
              <w:rPr>
                <w:noProof/>
                <w:webHidden/>
              </w:rPr>
              <w:instrText xml:space="preserve"> PAGEREF _Toc534962561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C23982" w:rsidRDefault="003C7B99" w:rsidP="00C23982">
          <w:pPr>
            <w:pStyle w:val="TM3"/>
            <w:tabs>
              <w:tab w:val="right" w:leader="dot" w:pos="8630"/>
            </w:tabs>
            <w:jc w:val="left"/>
            <w:rPr>
              <w:rFonts w:asciiTheme="minorHAnsi" w:eastAsiaTheme="minorEastAsia" w:hAnsiTheme="minorHAnsi" w:cstheme="minorBidi"/>
              <w:noProof/>
              <w:color w:val="auto"/>
              <w:sz w:val="22"/>
              <w:szCs w:val="22"/>
              <w:lang w:eastAsia="fr-FR"/>
            </w:rPr>
          </w:pPr>
          <w:hyperlink w:anchor="_Toc534962562" w:history="1">
            <w:r w:rsidR="00C23982" w:rsidRPr="00707925">
              <w:rPr>
                <w:rStyle w:val="Lienhypertexte"/>
                <w:noProof/>
              </w:rPr>
              <w:t>Diagramme de Gantt</w:t>
            </w:r>
            <w:r w:rsidR="00C23982">
              <w:rPr>
                <w:noProof/>
                <w:webHidden/>
              </w:rPr>
              <w:tab/>
            </w:r>
            <w:r w:rsidR="00C23982">
              <w:rPr>
                <w:noProof/>
                <w:webHidden/>
              </w:rPr>
              <w:fldChar w:fldCharType="begin"/>
            </w:r>
            <w:r w:rsidR="00C23982">
              <w:rPr>
                <w:noProof/>
                <w:webHidden/>
              </w:rPr>
              <w:instrText xml:space="preserve"> PAGEREF _Toc534962562 \h </w:instrText>
            </w:r>
            <w:r w:rsidR="00C23982">
              <w:rPr>
                <w:noProof/>
                <w:webHidden/>
              </w:rPr>
            </w:r>
            <w:r w:rsidR="00C23982">
              <w:rPr>
                <w:noProof/>
                <w:webHidden/>
              </w:rPr>
              <w:fldChar w:fldCharType="separate"/>
            </w:r>
            <w:r w:rsidR="00C23982">
              <w:rPr>
                <w:noProof/>
                <w:webHidden/>
              </w:rPr>
              <w:t>3</w:t>
            </w:r>
            <w:r w:rsidR="00C23982">
              <w:rPr>
                <w:noProof/>
                <w:webHidden/>
              </w:rPr>
              <w:fldChar w:fldCharType="end"/>
            </w:r>
          </w:hyperlink>
        </w:p>
        <w:p w:rsidR="00784432" w:rsidRDefault="00784432" w:rsidP="00C23982">
          <w:pPr>
            <w:jc w:val="left"/>
          </w:pPr>
          <w:r>
            <w:rPr>
              <w:b/>
              <w:bCs/>
            </w:rPr>
            <w:fldChar w:fldCharType="end"/>
          </w:r>
        </w:p>
      </w:sdtContent>
    </w:sdt>
    <w:p w:rsidR="00784432" w:rsidRDefault="00784432" w:rsidP="00C23982">
      <w:pPr>
        <w:jc w:val="left"/>
        <w:rPr>
          <w:sz w:val="48"/>
        </w:rPr>
      </w:pPr>
    </w:p>
    <w:p w:rsidR="00784432" w:rsidRDefault="00784432" w:rsidP="00C23982">
      <w:pPr>
        <w:jc w:val="left"/>
        <w:rPr>
          <w:sz w:val="48"/>
        </w:rPr>
      </w:pPr>
      <w:r>
        <w:br w:type="page"/>
      </w:r>
    </w:p>
    <w:p w:rsidR="00784432" w:rsidRDefault="00784432" w:rsidP="00C23982">
      <w:pPr>
        <w:pStyle w:val="Titre2"/>
        <w:jc w:val="left"/>
      </w:pPr>
      <w:bookmarkStart w:id="12" w:name="_Toc534962539"/>
      <w:r>
        <w:lastRenderedPageBreak/>
        <w:t>Présentation du projet</w:t>
      </w:r>
      <w:bookmarkEnd w:id="12"/>
    </w:p>
    <w:p w:rsidR="00240348" w:rsidRPr="00240348" w:rsidRDefault="00240348" w:rsidP="00240348"/>
    <w:p w:rsidR="00C23982" w:rsidRDefault="00784432" w:rsidP="00C23982">
      <w:pPr>
        <w:pStyle w:val="Titre3"/>
        <w:ind w:firstLine="720"/>
        <w:jc w:val="both"/>
      </w:pPr>
      <w:bookmarkStart w:id="13" w:name="_Toc534962540"/>
      <w:r>
        <w:t>Enoncé général du besoin</w:t>
      </w:r>
      <w:bookmarkEnd w:id="13"/>
    </w:p>
    <w:p w:rsidR="00C23982" w:rsidRDefault="00C23982" w:rsidP="00C23982">
      <w:pPr>
        <w:jc w:val="both"/>
      </w:pPr>
      <w:r>
        <w:t xml:space="preserve"> </w:t>
      </w:r>
    </w:p>
    <w:p w:rsidR="00C23982" w:rsidRDefault="00C23982" w:rsidP="00015F1E">
      <w:pPr>
        <w:ind w:firstLine="720"/>
        <w:jc w:val="both"/>
      </w:pPr>
      <w:r>
        <w:t>L’entreprise Groupe Olivier est le client, il est commanditaire du projet de serre automatique</w:t>
      </w:r>
      <w:r w:rsidR="00015F1E">
        <w:t>. En effet une serre augmente les possibilités de culture. Son équipement p</w:t>
      </w:r>
      <w:r w:rsidR="006F77CA">
        <w:t>ourrait</w:t>
      </w:r>
      <w:r w:rsidR="00015F1E">
        <w:t xml:space="preserve"> disposer d’appareils automatique pour assurer : l’arrosage, le chauffage, aération etc.</w:t>
      </w:r>
    </w:p>
    <w:p w:rsidR="00240348" w:rsidRDefault="00240348" w:rsidP="00015F1E">
      <w:pPr>
        <w:ind w:firstLine="720"/>
        <w:jc w:val="both"/>
      </w:pPr>
    </w:p>
    <w:p w:rsidR="00015F1E" w:rsidRDefault="005553BE" w:rsidP="006F77CA">
      <w:pPr>
        <w:ind w:firstLine="720"/>
        <w:jc w:val="both"/>
      </w:pPr>
      <w:r>
        <w:t>Grâce à la serre, le jardinier peut cultiver sans se soucier des intempéries que subissent les plantes dans leur environnement naturel. Il existe deux types de serres les serre</w:t>
      </w:r>
      <w:r w:rsidR="006F77CA">
        <w:t>s</w:t>
      </w:r>
      <w:r>
        <w:t xml:space="preserve"> froides et les serre</w:t>
      </w:r>
      <w:r w:rsidR="006F77CA">
        <w:t>s</w:t>
      </w:r>
      <w:r>
        <w:t xml:space="preserve"> chaudes.</w:t>
      </w:r>
    </w:p>
    <w:p w:rsidR="006F77CA" w:rsidRPr="00C23982" w:rsidRDefault="006F77CA" w:rsidP="006F77CA">
      <w:pPr>
        <w:ind w:firstLine="720"/>
        <w:jc w:val="both"/>
      </w:pPr>
    </w:p>
    <w:p w:rsidR="006F77CA" w:rsidRDefault="00775DF3" w:rsidP="006F77CA">
      <w:pPr>
        <w:pStyle w:val="Titre3"/>
        <w:ind w:firstLine="720"/>
        <w:jc w:val="left"/>
      </w:pPr>
      <w:r>
        <w:t>Aspect contractuel du projet</w:t>
      </w:r>
    </w:p>
    <w:p w:rsidR="00775DF3" w:rsidRPr="00775DF3" w:rsidRDefault="00775DF3" w:rsidP="00775DF3">
      <w:pPr>
        <w:jc w:val="both"/>
      </w:pPr>
      <w:r>
        <w:tab/>
      </w:r>
    </w:p>
    <w:tbl>
      <w:tblPr>
        <w:tblStyle w:val="Grilledutableau"/>
        <w:tblW w:w="8808" w:type="dxa"/>
        <w:tblLook w:val="04A0" w:firstRow="1" w:lastRow="0" w:firstColumn="1" w:lastColumn="0" w:noHBand="0" w:noVBand="1"/>
      </w:tblPr>
      <w:tblGrid>
        <w:gridCol w:w="3033"/>
        <w:gridCol w:w="5775"/>
      </w:tblGrid>
      <w:tr w:rsidR="00775DF3" w:rsidTr="00A1205E">
        <w:trPr>
          <w:trHeight w:val="207"/>
        </w:trPr>
        <w:tc>
          <w:tcPr>
            <w:tcW w:w="3033" w:type="dxa"/>
          </w:tcPr>
          <w:p w:rsidR="00775DF3" w:rsidRDefault="00611F08" w:rsidP="00775DF3">
            <w:pPr>
              <w:jc w:val="both"/>
            </w:pPr>
            <w:r>
              <w:t>Commanditaire</w:t>
            </w:r>
          </w:p>
        </w:tc>
        <w:tc>
          <w:tcPr>
            <w:tcW w:w="5775" w:type="dxa"/>
          </w:tcPr>
          <w:p w:rsidR="00775DF3" w:rsidRDefault="00611F08" w:rsidP="00775DF3">
            <w:pPr>
              <w:jc w:val="both"/>
            </w:pPr>
            <w:r>
              <w:t>Groupe Olivier</w:t>
            </w:r>
          </w:p>
        </w:tc>
      </w:tr>
      <w:tr w:rsidR="00775DF3" w:rsidTr="00A1205E">
        <w:trPr>
          <w:trHeight w:val="241"/>
        </w:trPr>
        <w:tc>
          <w:tcPr>
            <w:tcW w:w="3033" w:type="dxa"/>
          </w:tcPr>
          <w:p w:rsidR="00775DF3" w:rsidRDefault="00611F08" w:rsidP="00775DF3">
            <w:pPr>
              <w:jc w:val="both"/>
            </w:pPr>
            <w:r>
              <w:t>Acteurs</w:t>
            </w:r>
          </w:p>
        </w:tc>
        <w:tc>
          <w:tcPr>
            <w:tcW w:w="5775" w:type="dxa"/>
          </w:tcPr>
          <w:p w:rsidR="00775DF3" w:rsidRDefault="00611F08" w:rsidP="00775DF3">
            <w:pPr>
              <w:jc w:val="both"/>
            </w:pPr>
            <w:r>
              <w:t>Jardinier</w:t>
            </w:r>
          </w:p>
        </w:tc>
      </w:tr>
      <w:tr w:rsidR="00775DF3" w:rsidTr="00A1205E">
        <w:trPr>
          <w:trHeight w:val="261"/>
        </w:trPr>
        <w:tc>
          <w:tcPr>
            <w:tcW w:w="3033" w:type="dxa"/>
          </w:tcPr>
          <w:p w:rsidR="00775DF3" w:rsidRDefault="00611F08" w:rsidP="00775DF3">
            <w:pPr>
              <w:jc w:val="both"/>
            </w:pPr>
            <w:r>
              <w:t>Temps de réalisation</w:t>
            </w:r>
          </w:p>
        </w:tc>
        <w:tc>
          <w:tcPr>
            <w:tcW w:w="5775" w:type="dxa"/>
          </w:tcPr>
          <w:p w:rsidR="00775DF3" w:rsidRDefault="00611F08" w:rsidP="00775DF3">
            <w:pPr>
              <w:jc w:val="both"/>
            </w:pPr>
            <w:r>
              <w:t>Du 8 janvier au 30 mai</w:t>
            </w:r>
          </w:p>
        </w:tc>
      </w:tr>
      <w:tr w:rsidR="00775DF3" w:rsidTr="00A1205E">
        <w:trPr>
          <w:trHeight w:val="306"/>
        </w:trPr>
        <w:tc>
          <w:tcPr>
            <w:tcW w:w="3033" w:type="dxa"/>
          </w:tcPr>
          <w:p w:rsidR="00775DF3" w:rsidRDefault="00611F08" w:rsidP="00775DF3">
            <w:pPr>
              <w:jc w:val="both"/>
            </w:pPr>
            <w:r>
              <w:t>Equipe de développement</w:t>
            </w:r>
          </w:p>
        </w:tc>
        <w:tc>
          <w:tcPr>
            <w:tcW w:w="5775" w:type="dxa"/>
          </w:tcPr>
          <w:p w:rsidR="00775DF3" w:rsidRDefault="00611F08" w:rsidP="00775DF3">
            <w:pPr>
              <w:jc w:val="both"/>
            </w:pPr>
            <w:r>
              <w:t>4 étudiants</w:t>
            </w:r>
          </w:p>
        </w:tc>
      </w:tr>
      <w:tr w:rsidR="00775DF3" w:rsidTr="00A1205E">
        <w:trPr>
          <w:trHeight w:val="285"/>
        </w:trPr>
        <w:tc>
          <w:tcPr>
            <w:tcW w:w="3033" w:type="dxa"/>
          </w:tcPr>
          <w:p w:rsidR="00775DF3" w:rsidRDefault="00611F08" w:rsidP="00775DF3">
            <w:pPr>
              <w:jc w:val="both"/>
            </w:pPr>
            <w:r>
              <w:t>Professeur référent</w:t>
            </w:r>
          </w:p>
        </w:tc>
        <w:tc>
          <w:tcPr>
            <w:tcW w:w="5775" w:type="dxa"/>
          </w:tcPr>
          <w:p w:rsidR="00775DF3" w:rsidRDefault="00611F08" w:rsidP="00775DF3">
            <w:pPr>
              <w:jc w:val="both"/>
            </w:pPr>
            <w:r>
              <w:t>M</w:t>
            </w:r>
            <w:r w:rsidR="00A7736D">
              <w:t>.</w:t>
            </w:r>
            <w:r>
              <w:t xml:space="preserve"> Sébastien Angibaud</w:t>
            </w:r>
          </w:p>
        </w:tc>
      </w:tr>
    </w:tbl>
    <w:p w:rsidR="00775DF3" w:rsidRPr="00775DF3" w:rsidRDefault="00775DF3" w:rsidP="00775DF3">
      <w:pPr>
        <w:jc w:val="both"/>
      </w:pPr>
    </w:p>
    <w:p w:rsidR="00506DDF" w:rsidRDefault="00784432" w:rsidP="00EC0E47">
      <w:pPr>
        <w:pStyle w:val="Titre2"/>
        <w:ind w:firstLine="720"/>
        <w:jc w:val="left"/>
      </w:pPr>
      <w:bookmarkStart w:id="14" w:name="_Toc534962542"/>
      <w:r>
        <w:t>Expression du besoin</w:t>
      </w:r>
      <w:bookmarkEnd w:id="14"/>
    </w:p>
    <w:p w:rsidR="00EC0E47" w:rsidRPr="00EC0E47" w:rsidRDefault="00EC0E47" w:rsidP="00EC0E47">
      <w:pPr>
        <w:jc w:val="both"/>
      </w:pPr>
    </w:p>
    <w:p w:rsidR="00775DF3" w:rsidRDefault="00775DF3" w:rsidP="00775DF3">
      <w:pPr>
        <w:jc w:val="left"/>
      </w:pPr>
      <w:r>
        <w:tab/>
        <w:t xml:space="preserve">Groupe Olivier </w:t>
      </w:r>
      <w:r w:rsidR="00145C28">
        <w:t>a</w:t>
      </w:r>
      <w:r>
        <w:t xml:space="preserve"> besoin d’automatiser une serre pour effectuer les tâches les plus astreignantes. Pour se faire il se doit de détecter quand est-ce que la serre nécessite d’être entretenue.</w:t>
      </w:r>
    </w:p>
    <w:p w:rsidR="00240348" w:rsidRDefault="00240348" w:rsidP="00775DF3">
      <w:pPr>
        <w:jc w:val="left"/>
      </w:pPr>
    </w:p>
    <w:p w:rsidR="00155DAD" w:rsidRDefault="00775DF3" w:rsidP="00155DAD">
      <w:r>
        <w:t>De ce fait le client souhaite : récupérer les mesures nécessaires, posséder un système situé dans un local afin de mémoriser les données. Consulter les mesures en temps réel par des histogrammes. Être informé en temps réel de l’état de fonctionnement de l’ensemble du</w:t>
      </w:r>
    </w:p>
    <w:p w:rsidR="00775DF3" w:rsidRDefault="00155DAD" w:rsidP="00155DAD">
      <w:proofErr w:type="gramStart"/>
      <w:r>
        <w:t>système</w:t>
      </w:r>
      <w:proofErr w:type="gramEnd"/>
      <w:r w:rsidR="00775DF3">
        <w:t>.</w:t>
      </w:r>
    </w:p>
    <w:p w:rsidR="00240348" w:rsidRDefault="00240348" w:rsidP="00775DF3">
      <w:pPr>
        <w:ind w:firstLine="720"/>
        <w:jc w:val="left"/>
      </w:pPr>
    </w:p>
    <w:p w:rsidR="00145C28" w:rsidRDefault="00EC0E47" w:rsidP="00145C28">
      <w:pPr>
        <w:jc w:val="both"/>
      </w:pPr>
      <w:r>
        <w:tab/>
      </w:r>
      <w:r w:rsidR="000B1457">
        <w:t>L’application mobile servira à l’exploitant et au jardinier, ils pourront veiller sur l’environnement et les plants de la serre.</w:t>
      </w:r>
    </w:p>
    <w:p w:rsidR="00240348" w:rsidRDefault="00240348" w:rsidP="00145C28">
      <w:pPr>
        <w:jc w:val="both"/>
      </w:pPr>
    </w:p>
    <w:p w:rsidR="00145C28" w:rsidRDefault="000B1457" w:rsidP="000B1457">
      <w:pPr>
        <w:jc w:val="both"/>
      </w:pPr>
      <w:r>
        <w:tab/>
        <w:t>L’équipe de développement à 260 heure</w:t>
      </w:r>
      <w:r w:rsidR="00240348">
        <w:t>s toutes comprises</w:t>
      </w:r>
      <w:r>
        <w:t xml:space="preserve"> pour mener à bien ce projet, si le projet abouti l’exploitant de la ferme gagnera en bénéfices car il dispensera son ouvrier de certaines tâches pénibles.</w:t>
      </w:r>
      <w:r w:rsidR="00240348">
        <w:tab/>
      </w:r>
    </w:p>
    <w:p w:rsidR="000B1457" w:rsidRPr="00775DF3" w:rsidRDefault="000B1457" w:rsidP="000B1457">
      <w:pPr>
        <w:jc w:val="both"/>
      </w:pPr>
    </w:p>
    <w:p w:rsidR="00784432" w:rsidRDefault="00784432" w:rsidP="00EB4E9D">
      <w:pPr>
        <w:pStyle w:val="Titre2"/>
        <w:ind w:firstLine="720"/>
        <w:jc w:val="left"/>
      </w:pPr>
      <w:bookmarkStart w:id="15" w:name="_Toc534962543"/>
      <w:r>
        <w:t>Identification des équipements</w:t>
      </w:r>
      <w:bookmarkEnd w:id="15"/>
    </w:p>
    <w:p w:rsidR="00506DDF" w:rsidRDefault="00506DDF" w:rsidP="00506DDF"/>
    <w:p w:rsidR="00506DDF" w:rsidRDefault="00CC3F6E" w:rsidP="00CC3F6E">
      <w:pPr>
        <w:pStyle w:val="Paragraphedeliste"/>
        <w:numPr>
          <w:ilvl w:val="0"/>
          <w:numId w:val="1"/>
        </w:numPr>
        <w:jc w:val="both"/>
      </w:pPr>
      <w:r>
        <w:t>Capteur de température</w:t>
      </w:r>
      <w:r w:rsidR="00341BCD">
        <w:t xml:space="preserve"> intérieure</w:t>
      </w:r>
      <w:r>
        <w:t> </w:t>
      </w:r>
      <w:r w:rsidR="009B2BAE">
        <w:t xml:space="preserve">SDTS </w:t>
      </w:r>
      <w:r>
        <w:t xml:space="preserve">ARIA </w:t>
      </w:r>
    </w:p>
    <w:p w:rsidR="00341BCD" w:rsidRDefault="00341BCD" w:rsidP="00CC3F6E">
      <w:pPr>
        <w:pStyle w:val="Paragraphedeliste"/>
        <w:numPr>
          <w:ilvl w:val="0"/>
          <w:numId w:val="1"/>
        </w:numPr>
        <w:jc w:val="both"/>
      </w:pPr>
      <w:r>
        <w:t>Capteur de température d’eau chaude</w:t>
      </w:r>
      <w:r w:rsidR="009B2BAE">
        <w:t xml:space="preserve"> SDTS</w:t>
      </w:r>
      <w:r>
        <w:t> ARIA</w:t>
      </w:r>
    </w:p>
    <w:p w:rsidR="00341BCD" w:rsidRDefault="00341BCD" w:rsidP="00341BCD">
      <w:pPr>
        <w:pStyle w:val="Paragraphedeliste"/>
        <w:numPr>
          <w:ilvl w:val="0"/>
          <w:numId w:val="1"/>
        </w:numPr>
        <w:jc w:val="both"/>
      </w:pPr>
      <w:r>
        <w:t xml:space="preserve">Pluviomètre </w:t>
      </w:r>
      <w:r w:rsidR="009B2BAE">
        <w:t xml:space="preserve">Rain Collector II </w:t>
      </w:r>
      <w:r>
        <w:t>DAVIS</w:t>
      </w:r>
    </w:p>
    <w:p w:rsidR="00341BCD" w:rsidRDefault="00341BCD" w:rsidP="00341BCD">
      <w:pPr>
        <w:pStyle w:val="Paragraphedeliste"/>
        <w:numPr>
          <w:ilvl w:val="0"/>
          <w:numId w:val="1"/>
        </w:numPr>
        <w:jc w:val="both"/>
      </w:pPr>
      <w:r>
        <w:lastRenderedPageBreak/>
        <w:t>Capteur d’humidité intérieure DHT22</w:t>
      </w:r>
    </w:p>
    <w:p w:rsidR="00341BCD" w:rsidRDefault="008869BA" w:rsidP="00341BCD">
      <w:pPr>
        <w:pStyle w:val="Paragraphedeliste"/>
        <w:numPr>
          <w:ilvl w:val="0"/>
          <w:numId w:val="1"/>
        </w:numPr>
        <w:jc w:val="both"/>
      </w:pPr>
      <w:r>
        <w:t>Capteur de lumière TSL2591</w:t>
      </w:r>
    </w:p>
    <w:p w:rsidR="009B2BAE" w:rsidRPr="00506DDF" w:rsidRDefault="009B2BAE" w:rsidP="00341BCD">
      <w:pPr>
        <w:pStyle w:val="Paragraphedeliste"/>
        <w:numPr>
          <w:ilvl w:val="0"/>
          <w:numId w:val="1"/>
        </w:numPr>
        <w:jc w:val="both"/>
      </w:pPr>
      <w:r>
        <w:t>Anémomètre-girouette 7911 DAVIS</w:t>
      </w:r>
    </w:p>
    <w:p w:rsidR="00C22B19" w:rsidRDefault="00C22B19" w:rsidP="00C23982">
      <w:pPr>
        <w:pStyle w:val="Titre3"/>
        <w:jc w:val="left"/>
      </w:pPr>
      <w:bookmarkStart w:id="16" w:name="_Toc534962544"/>
    </w:p>
    <w:p w:rsidR="00784432" w:rsidRDefault="00784432" w:rsidP="00C23982">
      <w:pPr>
        <w:pStyle w:val="Titre3"/>
        <w:jc w:val="left"/>
      </w:pPr>
      <w:r>
        <w:t xml:space="preserve">Synoptique du </w:t>
      </w:r>
      <w:r w:rsidR="00C22B19">
        <w:t>système</w:t>
      </w:r>
      <w:bookmarkEnd w:id="16"/>
    </w:p>
    <w:p w:rsidR="00213F7E" w:rsidRPr="00213F7E" w:rsidRDefault="00213F7E" w:rsidP="00213F7E"/>
    <w:p w:rsidR="00213F7E" w:rsidRPr="00213F7E" w:rsidRDefault="00213F7E" w:rsidP="00213F7E">
      <w:pPr>
        <w:rPr>
          <w:rFonts w:ascii="Arial Rounded MT Bold" w:hAnsi="Arial Rounded MT Bold"/>
          <w:i/>
          <w:color w:val="FF0000"/>
        </w:rPr>
      </w:pPr>
      <w:r w:rsidRPr="00213F7E">
        <w:rPr>
          <w:rFonts w:ascii="Arial Rounded MT Bold" w:hAnsi="Arial Rounded MT Bold"/>
          <w:i/>
          <w:color w:val="FF0000"/>
        </w:rPr>
        <w:t>Mettre ici Diagramme général du système à jour</w:t>
      </w:r>
    </w:p>
    <w:p w:rsidR="00C22B19" w:rsidRDefault="00C22B19" w:rsidP="00C22B19">
      <w:pPr>
        <w:jc w:val="both"/>
      </w:pPr>
    </w:p>
    <w:p w:rsidR="00C22B19" w:rsidRPr="00C22B19" w:rsidRDefault="00C22B19" w:rsidP="00C22B19">
      <w:pPr>
        <w:jc w:val="both"/>
      </w:pPr>
    </w:p>
    <w:p w:rsidR="00784432" w:rsidRDefault="00784432" w:rsidP="00C23982">
      <w:pPr>
        <w:pStyle w:val="Titre3"/>
        <w:jc w:val="left"/>
      </w:pPr>
      <w:bookmarkStart w:id="17" w:name="_Toc534962545"/>
      <w:r>
        <w:t>Description des équipements</w:t>
      </w:r>
      <w:bookmarkEnd w:id="17"/>
    </w:p>
    <w:p w:rsidR="00DE5713" w:rsidRDefault="00DE5713" w:rsidP="00DE5713">
      <w:pPr>
        <w:jc w:val="both"/>
      </w:pPr>
    </w:p>
    <w:p w:rsidR="00144A5B" w:rsidRDefault="00144A5B" w:rsidP="00DE5713">
      <w:pPr>
        <w:pStyle w:val="Paragraphedeliste"/>
        <w:numPr>
          <w:ilvl w:val="0"/>
          <w:numId w:val="1"/>
        </w:numPr>
        <w:jc w:val="both"/>
      </w:pPr>
      <w:r>
        <w:t>La serre est la pièce où sont effectués les mesures à intervalles</w:t>
      </w:r>
    </w:p>
    <w:p w:rsidR="00144A5B" w:rsidRDefault="00144A5B" w:rsidP="00144A5B">
      <w:pPr>
        <w:pStyle w:val="Paragraphedeliste"/>
        <w:jc w:val="both"/>
      </w:pPr>
    </w:p>
    <w:p w:rsidR="00DE5713" w:rsidRPr="00DE5713" w:rsidRDefault="00DE5713" w:rsidP="00DE5713">
      <w:pPr>
        <w:pStyle w:val="Paragraphedeliste"/>
        <w:numPr>
          <w:ilvl w:val="0"/>
          <w:numId w:val="1"/>
        </w:numPr>
        <w:jc w:val="both"/>
      </w:pPr>
      <w:r>
        <w:t>Local proche de la serre</w:t>
      </w:r>
      <w:r w:rsidR="00144A5B">
        <w:t xml:space="preserve"> est le lieu où se trouve le PC d’archivage</w:t>
      </w:r>
    </w:p>
    <w:p w:rsidR="00C22B19" w:rsidRDefault="00C22B19" w:rsidP="00C22B19">
      <w:pPr>
        <w:jc w:val="both"/>
      </w:pPr>
    </w:p>
    <w:p w:rsidR="00C22B19" w:rsidRDefault="00C22B19" w:rsidP="00C22B19">
      <w:pPr>
        <w:pStyle w:val="Paragraphedeliste"/>
        <w:numPr>
          <w:ilvl w:val="0"/>
          <w:numId w:val="1"/>
        </w:numPr>
        <w:jc w:val="both"/>
      </w:pPr>
      <w:r>
        <w:t xml:space="preserve">Carte </w:t>
      </w:r>
      <w:r w:rsidR="00671324">
        <w:t>de gestion </w:t>
      </w:r>
      <w:r w:rsidR="00144A5B">
        <w:t>est l</w:t>
      </w:r>
      <w:r w:rsidR="00671324">
        <w:t>a carte principale où toutes les données sont collectées et archivées.</w:t>
      </w:r>
    </w:p>
    <w:p w:rsidR="00671324" w:rsidRDefault="00671324" w:rsidP="00671324">
      <w:pPr>
        <w:pStyle w:val="Paragraphedeliste"/>
        <w:jc w:val="both"/>
      </w:pPr>
    </w:p>
    <w:p w:rsidR="00671324" w:rsidRDefault="00671324" w:rsidP="00671324">
      <w:pPr>
        <w:pStyle w:val="Paragraphedeliste"/>
        <w:numPr>
          <w:ilvl w:val="0"/>
          <w:numId w:val="1"/>
        </w:numPr>
        <w:jc w:val="both"/>
      </w:pPr>
      <w:r>
        <w:t>Carte interface </w:t>
      </w:r>
      <w:r w:rsidR="00AA4B62">
        <w:t>est une c</w:t>
      </w:r>
      <w:r w:rsidR="001F0525">
        <w:t>arte</w:t>
      </w:r>
      <w:r w:rsidR="00AA4B62">
        <w:t xml:space="preserve"> d’entrée</w:t>
      </w:r>
      <w:r w:rsidR="003F0A6B">
        <w:t>s</w:t>
      </w:r>
      <w:r w:rsidR="00AA4B62">
        <w:t xml:space="preserve"> - sortie</w:t>
      </w:r>
      <w:r w:rsidR="003F0A6B">
        <w:t>s</w:t>
      </w:r>
      <w:r>
        <w:t xml:space="preserve"> grâce </w:t>
      </w:r>
      <w:r w:rsidR="001F0525">
        <w:t>à laquelle</w:t>
      </w:r>
      <w:r>
        <w:t xml:space="preserve"> les capteurs sont reliés à la carte principale</w:t>
      </w:r>
      <w:r w:rsidR="001F0525">
        <w:t>, par ses nombreuses entrées.</w:t>
      </w:r>
    </w:p>
    <w:p w:rsidR="00671324" w:rsidRDefault="00671324" w:rsidP="00671324">
      <w:pPr>
        <w:pStyle w:val="Paragraphedeliste"/>
        <w:jc w:val="both"/>
      </w:pPr>
    </w:p>
    <w:p w:rsidR="00671324" w:rsidRDefault="00671324" w:rsidP="00C22B19">
      <w:pPr>
        <w:pStyle w:val="Paragraphedeliste"/>
        <w:numPr>
          <w:ilvl w:val="0"/>
          <w:numId w:val="1"/>
        </w:numPr>
        <w:jc w:val="both"/>
      </w:pPr>
      <w:r>
        <w:t>Capteurs : capteur d’hygrométrie, de pluviométrie, de température</w:t>
      </w:r>
      <w:r w:rsidR="001F0525">
        <w:t xml:space="preserve"> intérieur et </w:t>
      </w:r>
      <w:r w:rsidR="00C17006">
        <w:t>d’</w:t>
      </w:r>
      <w:r w:rsidR="001F0525">
        <w:t>eau</w:t>
      </w:r>
      <w:r>
        <w:t>, force et direction du vent.</w:t>
      </w:r>
    </w:p>
    <w:p w:rsidR="001F0525" w:rsidRDefault="001F0525" w:rsidP="001F0525">
      <w:pPr>
        <w:pStyle w:val="Paragraphedeliste"/>
      </w:pPr>
    </w:p>
    <w:p w:rsidR="001F0525" w:rsidRDefault="001F0525" w:rsidP="00C22B19">
      <w:pPr>
        <w:pStyle w:val="Paragraphedeliste"/>
        <w:numPr>
          <w:ilvl w:val="0"/>
          <w:numId w:val="1"/>
        </w:numPr>
        <w:jc w:val="both"/>
      </w:pPr>
      <w:r>
        <w:t>Smartphone Android : il sert à visualiser l’état de fonctionnement de l’ensemble du système</w:t>
      </w:r>
    </w:p>
    <w:p w:rsidR="00C17006" w:rsidRDefault="00C17006" w:rsidP="00C17006">
      <w:pPr>
        <w:pStyle w:val="Paragraphedeliste"/>
      </w:pPr>
    </w:p>
    <w:p w:rsidR="00C17006" w:rsidRDefault="00C17006" w:rsidP="00C22B19">
      <w:pPr>
        <w:pStyle w:val="Paragraphedeliste"/>
        <w:numPr>
          <w:ilvl w:val="0"/>
          <w:numId w:val="1"/>
        </w:numPr>
        <w:jc w:val="both"/>
      </w:pPr>
      <w:r>
        <w:t>Le système de sauvegarde est une base de donnée</w:t>
      </w:r>
      <w:r w:rsidR="00DE5713">
        <w:t>s</w:t>
      </w:r>
      <w:r>
        <w:t>, dedans sont enregistrées tou</w:t>
      </w:r>
      <w:r w:rsidR="00DE5713">
        <w:t>s</w:t>
      </w:r>
      <w:r>
        <w:t xml:space="preserve"> les relevés journaliers</w:t>
      </w:r>
      <w:r w:rsidR="00DE5713">
        <w:t>.</w:t>
      </w:r>
    </w:p>
    <w:p w:rsidR="00DE5713" w:rsidRDefault="00DE5713" w:rsidP="00DE5713">
      <w:pPr>
        <w:pStyle w:val="Paragraphedeliste"/>
      </w:pPr>
    </w:p>
    <w:p w:rsidR="00DE5713" w:rsidRPr="00C22B19" w:rsidRDefault="00DE5713" w:rsidP="00C22B19">
      <w:pPr>
        <w:pStyle w:val="Paragraphedeliste"/>
        <w:numPr>
          <w:ilvl w:val="0"/>
          <w:numId w:val="1"/>
        </w:numPr>
        <w:jc w:val="both"/>
      </w:pPr>
      <w:r>
        <w:t xml:space="preserve">Application WEB elle sert à visualiser l’évolution des mesures sur une période demandée pouvant s’étendre jusqu’à un an. Ainsi que l’application Android il sert à contrôler le fonctionnement du système. </w:t>
      </w:r>
    </w:p>
    <w:p w:rsidR="00240348" w:rsidRDefault="00240348" w:rsidP="00240348">
      <w:pPr>
        <w:jc w:val="both"/>
      </w:pPr>
    </w:p>
    <w:p w:rsidR="00240348" w:rsidRPr="00240348" w:rsidRDefault="00240348" w:rsidP="00240348">
      <w:pPr>
        <w:jc w:val="both"/>
      </w:pPr>
    </w:p>
    <w:p w:rsidR="00784432" w:rsidRDefault="00784432" w:rsidP="00C23982">
      <w:pPr>
        <w:pStyle w:val="Titre2"/>
        <w:jc w:val="left"/>
      </w:pPr>
      <w:bookmarkStart w:id="18" w:name="_Toc534962546"/>
      <w:r>
        <w:t>Identification du besoin</w:t>
      </w:r>
      <w:bookmarkEnd w:id="18"/>
    </w:p>
    <w:p w:rsidR="00784432" w:rsidRDefault="00784432" w:rsidP="00C23982">
      <w:pPr>
        <w:pStyle w:val="Titre3"/>
        <w:jc w:val="left"/>
      </w:pPr>
      <w:bookmarkStart w:id="19" w:name="_Toc534962547"/>
      <w:r>
        <w:t>Besoins fonctionnels</w:t>
      </w:r>
      <w:bookmarkEnd w:id="19"/>
    </w:p>
    <w:p w:rsidR="00AA4B62" w:rsidRDefault="00AA4B62" w:rsidP="00AA4B62">
      <w:pPr>
        <w:jc w:val="both"/>
      </w:pPr>
    </w:p>
    <w:p w:rsidR="00283E8C" w:rsidRDefault="00283E8C" w:rsidP="005117B7">
      <w:pPr>
        <w:pStyle w:val="Paragraphedeliste"/>
        <w:numPr>
          <w:ilvl w:val="0"/>
          <w:numId w:val="1"/>
        </w:numPr>
        <w:jc w:val="both"/>
      </w:pPr>
      <w:r>
        <w:t>Réaliser des relevés</w:t>
      </w:r>
    </w:p>
    <w:p w:rsidR="00283E8C" w:rsidRDefault="00283E8C" w:rsidP="00283E8C">
      <w:pPr>
        <w:jc w:val="both"/>
      </w:pPr>
      <w:r>
        <w:t>Les capteurs transmettent les données à la carte de gestion.</w:t>
      </w:r>
    </w:p>
    <w:p w:rsidR="00283E8C" w:rsidRDefault="00283E8C" w:rsidP="00283E8C">
      <w:pPr>
        <w:jc w:val="both"/>
      </w:pPr>
    </w:p>
    <w:p w:rsidR="00372D25" w:rsidRDefault="00372D25" w:rsidP="00372D25">
      <w:pPr>
        <w:pStyle w:val="Paragraphedeliste"/>
        <w:numPr>
          <w:ilvl w:val="0"/>
          <w:numId w:val="1"/>
        </w:numPr>
        <w:jc w:val="both"/>
      </w:pPr>
      <w:r>
        <w:t>Visualiser l’évolution d’une mesure</w:t>
      </w:r>
    </w:p>
    <w:p w:rsidR="00372D25" w:rsidRDefault="00372D25" w:rsidP="00372D25">
      <w:pPr>
        <w:jc w:val="both"/>
      </w:pPr>
      <w:r>
        <w:t>La carte de gestion écrit les données dans la base de données. L’application WEB affiche les relevés enregistrés depuis la base de données,</w:t>
      </w:r>
      <w:r w:rsidRPr="00372D25">
        <w:t xml:space="preserve"> </w:t>
      </w:r>
      <w:r>
        <w:t>l’exploitant choisit une période</w:t>
      </w:r>
      <w:r w:rsidR="00FB3138">
        <w:t>.</w:t>
      </w:r>
    </w:p>
    <w:p w:rsidR="00372D25" w:rsidRDefault="00372D25" w:rsidP="00372D25">
      <w:pPr>
        <w:pStyle w:val="Paragraphedeliste"/>
        <w:jc w:val="both"/>
      </w:pPr>
    </w:p>
    <w:p w:rsidR="00372D25" w:rsidRDefault="00372D25" w:rsidP="00372D25">
      <w:pPr>
        <w:pStyle w:val="Paragraphedeliste"/>
        <w:numPr>
          <w:ilvl w:val="0"/>
          <w:numId w:val="1"/>
        </w:numPr>
        <w:jc w:val="both"/>
      </w:pPr>
      <w:r>
        <w:t>Visualiser l’état de la serre</w:t>
      </w:r>
    </w:p>
    <w:p w:rsidR="00372D25" w:rsidRDefault="00372D25" w:rsidP="00372D25">
      <w:pPr>
        <w:jc w:val="both"/>
      </w:pPr>
      <w:r>
        <w:t>L’exploitant consultera l’application WEB pour afficher les dernières mesures enregistrées depuis la base de données.</w:t>
      </w:r>
    </w:p>
    <w:p w:rsidR="00372D25" w:rsidRDefault="00372D25" w:rsidP="00283E8C">
      <w:pPr>
        <w:jc w:val="both"/>
      </w:pPr>
    </w:p>
    <w:p w:rsidR="00FB68B5" w:rsidRDefault="00FB68B5" w:rsidP="00FB68B5">
      <w:pPr>
        <w:pStyle w:val="Paragraphedeliste"/>
        <w:jc w:val="both"/>
      </w:pPr>
    </w:p>
    <w:p w:rsidR="00FB68B5" w:rsidRDefault="00FB68B5" w:rsidP="00FB68B5">
      <w:pPr>
        <w:pStyle w:val="Paragraphedeliste"/>
        <w:jc w:val="both"/>
      </w:pPr>
    </w:p>
    <w:p w:rsidR="007A20BD" w:rsidRDefault="005117B7" w:rsidP="00283E8C">
      <w:pPr>
        <w:pStyle w:val="Paragraphedeliste"/>
        <w:numPr>
          <w:ilvl w:val="0"/>
          <w:numId w:val="1"/>
        </w:numPr>
        <w:jc w:val="both"/>
      </w:pPr>
      <w:r>
        <w:t>V</w:t>
      </w:r>
      <w:r w:rsidR="00B66D53">
        <w:t>isualiser l’état du système</w:t>
      </w:r>
    </w:p>
    <w:p w:rsidR="00256E74" w:rsidRDefault="00256E74" w:rsidP="00FB3138">
      <w:pPr>
        <w:jc w:val="both"/>
      </w:pPr>
    </w:p>
    <w:p w:rsidR="005117B7" w:rsidRDefault="005117B7" w:rsidP="005117B7">
      <w:pPr>
        <w:jc w:val="both"/>
      </w:pPr>
      <w:r>
        <w:t>L</w:t>
      </w:r>
      <w:r w:rsidR="003F0A6B">
        <w:t>’exploitant consulte les applications qui affiche</w:t>
      </w:r>
      <w:r w:rsidR="00497CD1">
        <w:t>nt</w:t>
      </w:r>
      <w:r w:rsidR="003F0A6B">
        <w:t xml:space="preserve"> l</w:t>
      </w:r>
      <w:r w:rsidR="00497CD1">
        <w:t>’état des capteurs</w:t>
      </w:r>
      <w:r w:rsidR="003F0A6B">
        <w:t>. La c</w:t>
      </w:r>
      <w:r>
        <w:t>arte de gestion collecte les informations d’état du système et les enregistre</w:t>
      </w:r>
      <w:r w:rsidR="00497CD1">
        <w:t>nt</w:t>
      </w:r>
      <w:r>
        <w:t xml:space="preserve"> sur la base de données.</w:t>
      </w:r>
    </w:p>
    <w:p w:rsidR="005117B7" w:rsidRDefault="005117B7" w:rsidP="00AA4B62">
      <w:pPr>
        <w:jc w:val="both"/>
      </w:pPr>
    </w:p>
    <w:p w:rsidR="005117B7" w:rsidRDefault="005117B7" w:rsidP="00AA4B62">
      <w:pPr>
        <w:jc w:val="both"/>
      </w:pPr>
    </w:p>
    <w:p w:rsidR="00B66D53" w:rsidRDefault="00B66D53" w:rsidP="005117B7">
      <w:pPr>
        <w:pStyle w:val="Paragraphedeliste"/>
        <w:numPr>
          <w:ilvl w:val="0"/>
          <w:numId w:val="1"/>
        </w:numPr>
        <w:jc w:val="both"/>
      </w:pPr>
      <w:r>
        <w:t>Définir la périodicité des mesures</w:t>
      </w:r>
    </w:p>
    <w:p w:rsidR="00FB68B5" w:rsidRDefault="00FB68B5" w:rsidP="00FB68B5">
      <w:pPr>
        <w:pStyle w:val="Paragraphedeliste"/>
        <w:jc w:val="both"/>
      </w:pPr>
    </w:p>
    <w:p w:rsidR="00AA4B62" w:rsidRDefault="00497CD1" w:rsidP="00AA4B62">
      <w:pPr>
        <w:jc w:val="both"/>
      </w:pPr>
      <w:r>
        <w:t>L’exploitant choisira selon</w:t>
      </w:r>
      <w:r w:rsidR="00FB68B5">
        <w:t xml:space="preserve"> son besoin</w:t>
      </w:r>
    </w:p>
    <w:p w:rsidR="00FB68B5" w:rsidRPr="00AA4B62" w:rsidRDefault="00FB68B5" w:rsidP="00AA4B62">
      <w:pPr>
        <w:jc w:val="both"/>
      </w:pPr>
    </w:p>
    <w:p w:rsidR="00784432" w:rsidRDefault="00784432" w:rsidP="00C23982">
      <w:pPr>
        <w:pStyle w:val="Titre3"/>
        <w:jc w:val="left"/>
      </w:pPr>
      <w:bookmarkStart w:id="20" w:name="_Toc534962548"/>
      <w:r>
        <w:t>Besoins non-fonctionnels</w:t>
      </w:r>
      <w:bookmarkEnd w:id="20"/>
    </w:p>
    <w:p w:rsidR="00612493" w:rsidRDefault="00612493" w:rsidP="00612493">
      <w:pPr>
        <w:jc w:val="both"/>
      </w:pPr>
    </w:p>
    <w:p w:rsidR="00612493" w:rsidRPr="0042530B" w:rsidRDefault="00612493" w:rsidP="00612493">
      <w:pPr>
        <w:pStyle w:val="Paragraphedeliste"/>
        <w:numPr>
          <w:ilvl w:val="0"/>
          <w:numId w:val="3"/>
        </w:numPr>
        <w:jc w:val="both"/>
        <w:rPr>
          <w:b/>
        </w:rPr>
      </w:pPr>
      <w:r w:rsidRPr="0042530B">
        <w:rPr>
          <w:b/>
        </w:rPr>
        <w:t>Développement</w:t>
      </w:r>
    </w:p>
    <w:p w:rsidR="00612493" w:rsidRDefault="00612493" w:rsidP="00612493">
      <w:pPr>
        <w:ind w:left="720"/>
        <w:jc w:val="both"/>
      </w:pPr>
    </w:p>
    <w:p w:rsidR="00612493" w:rsidRDefault="00612493" w:rsidP="00612493">
      <w:pPr>
        <w:ind w:left="720"/>
        <w:jc w:val="both"/>
      </w:pPr>
      <w:r>
        <w:t xml:space="preserve">L’application Android sera </w:t>
      </w:r>
      <w:r w:rsidR="0042530B">
        <w:t>développée</w:t>
      </w:r>
      <w:r>
        <w:t xml:space="preserve"> en Java, sous Android Studio. </w:t>
      </w:r>
    </w:p>
    <w:p w:rsidR="00612493" w:rsidRDefault="00612493" w:rsidP="00612493">
      <w:pPr>
        <w:ind w:left="720"/>
        <w:jc w:val="both"/>
      </w:pPr>
    </w:p>
    <w:p w:rsidR="00612493" w:rsidRDefault="00612493" w:rsidP="00612493">
      <w:pPr>
        <w:ind w:left="720"/>
        <w:jc w:val="both"/>
      </w:pPr>
      <w:r>
        <w:t>Les programmes d’acquisition des données, ainsi que le programme de base de la carte de gestion seront développés en Python 3</w:t>
      </w:r>
    </w:p>
    <w:p w:rsidR="0042530B" w:rsidRDefault="0042530B" w:rsidP="00612493">
      <w:pPr>
        <w:ind w:left="720"/>
        <w:jc w:val="both"/>
      </w:pPr>
    </w:p>
    <w:p w:rsidR="00FB68B5" w:rsidRDefault="0042530B" w:rsidP="0042530B">
      <w:pPr>
        <w:ind w:left="720"/>
        <w:jc w:val="both"/>
      </w:pPr>
      <w:r>
        <w:t>Le langage UML sera utilisé pour permettre une analyse et une compréhension poussé du projet.</w:t>
      </w:r>
    </w:p>
    <w:p w:rsidR="0042530B" w:rsidRDefault="0042530B" w:rsidP="0042530B">
      <w:pPr>
        <w:ind w:left="720"/>
        <w:jc w:val="both"/>
      </w:pPr>
    </w:p>
    <w:p w:rsidR="0042530B" w:rsidRDefault="0042530B" w:rsidP="0042530B">
      <w:pPr>
        <w:pStyle w:val="Paragraphedeliste"/>
        <w:numPr>
          <w:ilvl w:val="0"/>
          <w:numId w:val="3"/>
        </w:numPr>
        <w:jc w:val="both"/>
        <w:rPr>
          <w:b/>
        </w:rPr>
      </w:pPr>
      <w:r w:rsidRPr="0042530B">
        <w:rPr>
          <w:b/>
        </w:rPr>
        <w:t>Contraintes financières</w:t>
      </w:r>
    </w:p>
    <w:p w:rsidR="0042530B" w:rsidRPr="0042530B" w:rsidRDefault="0042530B" w:rsidP="0042530B">
      <w:pPr>
        <w:ind w:left="360"/>
        <w:jc w:val="both"/>
        <w:rPr>
          <w:b/>
        </w:rPr>
      </w:pPr>
    </w:p>
    <w:p w:rsidR="0042530B" w:rsidRDefault="0042530B" w:rsidP="0042530B">
      <w:pPr>
        <w:pStyle w:val="Paragraphedeliste"/>
        <w:jc w:val="both"/>
      </w:pPr>
      <w:r>
        <w:t>L’achat du capteur d’intensité lumineuse sera à prévoir. La section SN nous octroie un budget de 100 euros</w:t>
      </w:r>
      <w:r w:rsidR="00F45075">
        <w:t xml:space="preserve"> pour ce capteur et d’éventuel autres achats.</w:t>
      </w:r>
    </w:p>
    <w:p w:rsidR="0042530B" w:rsidRDefault="0042530B" w:rsidP="0042530B">
      <w:pPr>
        <w:pStyle w:val="Paragraphedeliste"/>
        <w:jc w:val="both"/>
      </w:pPr>
    </w:p>
    <w:p w:rsidR="00232D48" w:rsidRDefault="0042530B" w:rsidP="00232D48">
      <w:pPr>
        <w:pStyle w:val="Paragraphedeliste"/>
        <w:numPr>
          <w:ilvl w:val="0"/>
          <w:numId w:val="3"/>
        </w:numPr>
        <w:jc w:val="both"/>
        <w:rPr>
          <w:b/>
        </w:rPr>
      </w:pPr>
      <w:r w:rsidRPr="0042530B">
        <w:rPr>
          <w:b/>
        </w:rPr>
        <w:t>Contraintes qualité</w:t>
      </w:r>
    </w:p>
    <w:p w:rsidR="00F45075" w:rsidRDefault="00F45075" w:rsidP="00F45075">
      <w:pPr>
        <w:ind w:left="360"/>
        <w:jc w:val="both"/>
        <w:rPr>
          <w:b/>
        </w:rPr>
      </w:pPr>
    </w:p>
    <w:p w:rsidR="00F45075" w:rsidRPr="00F45075" w:rsidRDefault="00F45075" w:rsidP="00F45075">
      <w:pPr>
        <w:ind w:left="360"/>
        <w:jc w:val="both"/>
        <w:rPr>
          <w:b/>
        </w:rPr>
      </w:pPr>
    </w:p>
    <w:p w:rsidR="00232D48" w:rsidRPr="00232D48" w:rsidRDefault="00232D48" w:rsidP="00232D48">
      <w:pPr>
        <w:pStyle w:val="Paragraphedeliste"/>
        <w:numPr>
          <w:ilvl w:val="0"/>
          <w:numId w:val="3"/>
        </w:numPr>
        <w:jc w:val="both"/>
        <w:rPr>
          <w:b/>
        </w:rPr>
      </w:pPr>
      <w:r>
        <w:rPr>
          <w:b/>
        </w:rPr>
        <w:t xml:space="preserve">Contraintes de fiabilité, sécurité </w:t>
      </w:r>
    </w:p>
    <w:p w:rsidR="00FB68B5" w:rsidRDefault="00FB68B5" w:rsidP="00FB68B5">
      <w:pPr>
        <w:jc w:val="both"/>
      </w:pPr>
    </w:p>
    <w:p w:rsidR="00F45075" w:rsidRPr="00FB68B5" w:rsidRDefault="00F45075" w:rsidP="00FB68B5">
      <w:pPr>
        <w:jc w:val="both"/>
      </w:pPr>
    </w:p>
    <w:p w:rsidR="00784432" w:rsidRDefault="00784432" w:rsidP="00C23982">
      <w:pPr>
        <w:pStyle w:val="Titre2"/>
        <w:jc w:val="left"/>
      </w:pPr>
      <w:bookmarkStart w:id="21" w:name="_Toc534962549"/>
      <w:r>
        <w:t>Ressources mise à dispositions</w:t>
      </w:r>
      <w:bookmarkEnd w:id="21"/>
    </w:p>
    <w:p w:rsidR="00784432" w:rsidRDefault="00784432" w:rsidP="00C23982">
      <w:pPr>
        <w:pStyle w:val="Titre3"/>
        <w:jc w:val="left"/>
      </w:pPr>
      <w:bookmarkStart w:id="22" w:name="_Toc534962550"/>
      <w:r>
        <w:t>Ressources matérielles</w:t>
      </w:r>
      <w:bookmarkEnd w:id="22"/>
    </w:p>
    <w:p w:rsidR="00752CE7" w:rsidRDefault="00752CE7" w:rsidP="00752CE7"/>
    <w:p w:rsidR="00752CE7" w:rsidRDefault="00752CE7" w:rsidP="00752CE7">
      <w:r>
        <w:t>Les ressources matérielles sont fournies par Saint Félix-La Salle :</w:t>
      </w:r>
    </w:p>
    <w:p w:rsidR="00752CE7" w:rsidRDefault="00752CE7" w:rsidP="00752CE7"/>
    <w:p w:rsidR="00752CE7" w:rsidRDefault="00752CE7" w:rsidP="00752CE7">
      <w:pPr>
        <w:pStyle w:val="Paragraphedeliste"/>
        <w:numPr>
          <w:ilvl w:val="0"/>
          <w:numId w:val="1"/>
        </w:numPr>
        <w:jc w:val="both"/>
      </w:pPr>
      <w:r>
        <w:t xml:space="preserve">Les PC sous Windows </w:t>
      </w:r>
      <w:r w:rsidR="00F45075">
        <w:t>10</w:t>
      </w:r>
      <w:r>
        <w:t xml:space="preserve"> au nombre de quatre</w:t>
      </w:r>
    </w:p>
    <w:p w:rsidR="009921C2" w:rsidRDefault="009921C2" w:rsidP="009921C2">
      <w:pPr>
        <w:ind w:left="360"/>
        <w:jc w:val="both"/>
      </w:pPr>
    </w:p>
    <w:p w:rsidR="00170FE4" w:rsidRDefault="00170FE4" w:rsidP="00170FE4">
      <w:pPr>
        <w:pStyle w:val="Paragraphedeliste"/>
        <w:numPr>
          <w:ilvl w:val="0"/>
          <w:numId w:val="1"/>
        </w:numPr>
        <w:jc w:val="both"/>
      </w:pPr>
      <w:r>
        <w:t>Un serveur Debian 8.7</w:t>
      </w:r>
      <w:r w:rsidR="005F0E16">
        <w:t xml:space="preserve"> hébergeant la base de données</w:t>
      </w:r>
    </w:p>
    <w:p w:rsidR="009921C2" w:rsidRDefault="009921C2" w:rsidP="009921C2">
      <w:pPr>
        <w:jc w:val="both"/>
      </w:pPr>
    </w:p>
    <w:p w:rsidR="00DD7E3A" w:rsidRDefault="00752CE7" w:rsidP="00DD7E3A">
      <w:pPr>
        <w:pStyle w:val="Paragraphedeliste"/>
        <w:numPr>
          <w:ilvl w:val="0"/>
          <w:numId w:val="1"/>
        </w:numPr>
        <w:jc w:val="both"/>
      </w:pPr>
      <w:r>
        <w:t>Les capteurs suivants : anémomètre-girouette, hygromètre, capteur de température intérieure, capteur de température de l’eau</w:t>
      </w:r>
      <w:r w:rsidR="00DD7E3A">
        <w:t xml:space="preserve"> et pluviomètre</w:t>
      </w:r>
    </w:p>
    <w:p w:rsidR="009921C2" w:rsidRDefault="009921C2" w:rsidP="009921C2">
      <w:pPr>
        <w:ind w:left="360"/>
        <w:jc w:val="both"/>
      </w:pPr>
    </w:p>
    <w:p w:rsidR="00DD7E3A" w:rsidRDefault="00DD7E3A" w:rsidP="009921C2">
      <w:pPr>
        <w:pStyle w:val="Paragraphedeliste"/>
        <w:numPr>
          <w:ilvl w:val="0"/>
          <w:numId w:val="1"/>
        </w:numPr>
        <w:jc w:val="both"/>
      </w:pPr>
      <w:r>
        <w:t>Le solarimètre</w:t>
      </w:r>
      <w:r w:rsidR="00F45075">
        <w:t xml:space="preserve"> (capteur d’intensité lumineuse)</w:t>
      </w:r>
      <w:r>
        <w:t xml:space="preserve"> a été commandé 8 euros en ligne. </w:t>
      </w:r>
    </w:p>
    <w:p w:rsidR="009921C2" w:rsidRDefault="009921C2" w:rsidP="00DD7E3A">
      <w:pPr>
        <w:jc w:val="both"/>
      </w:pPr>
    </w:p>
    <w:p w:rsidR="009921C2" w:rsidRDefault="00EA0576" w:rsidP="009921C2">
      <w:pPr>
        <w:pStyle w:val="Paragraphedeliste"/>
        <w:numPr>
          <w:ilvl w:val="0"/>
          <w:numId w:val="1"/>
        </w:numPr>
        <w:jc w:val="both"/>
      </w:pPr>
      <w:r>
        <w:t>Raspberry Pi 3</w:t>
      </w:r>
    </w:p>
    <w:p w:rsidR="009921C2" w:rsidRDefault="009921C2" w:rsidP="009921C2">
      <w:pPr>
        <w:jc w:val="both"/>
      </w:pPr>
    </w:p>
    <w:p w:rsidR="00873015" w:rsidRDefault="00873015" w:rsidP="00EA0576">
      <w:pPr>
        <w:pStyle w:val="Paragraphedeliste"/>
        <w:numPr>
          <w:ilvl w:val="0"/>
          <w:numId w:val="1"/>
        </w:numPr>
        <w:jc w:val="both"/>
      </w:pPr>
      <w:r>
        <w:t xml:space="preserve">Arduino </w:t>
      </w:r>
      <w:r w:rsidRPr="00F45075">
        <w:rPr>
          <w:color w:val="C00000"/>
        </w:rPr>
        <w:t>MEGA</w:t>
      </w:r>
      <w:r w:rsidR="00F45075" w:rsidRPr="00F45075">
        <w:rPr>
          <w:color w:val="C00000"/>
        </w:rPr>
        <w:t>/UNO</w:t>
      </w:r>
    </w:p>
    <w:p w:rsidR="009921C2" w:rsidRDefault="009921C2" w:rsidP="009921C2">
      <w:pPr>
        <w:jc w:val="both"/>
      </w:pPr>
    </w:p>
    <w:p w:rsidR="00873015" w:rsidRDefault="001D417E" w:rsidP="00873015">
      <w:pPr>
        <w:pStyle w:val="Paragraphedeliste"/>
        <w:numPr>
          <w:ilvl w:val="0"/>
          <w:numId w:val="1"/>
        </w:numPr>
        <w:jc w:val="both"/>
      </w:pPr>
      <w:r>
        <w:t>S</w:t>
      </w:r>
      <w:r w:rsidR="00207AB0">
        <w:t>martphone Android</w:t>
      </w:r>
      <w:r w:rsidR="005F0E16">
        <w:t xml:space="preserve"> </w:t>
      </w:r>
      <w:r w:rsidR="005F0E16" w:rsidRPr="005F0E16">
        <w:rPr>
          <w:color w:val="C00000"/>
        </w:rPr>
        <w:t>avec une API de niveau minimum 22</w:t>
      </w:r>
      <w:r w:rsidR="005F0E16">
        <w:t>.</w:t>
      </w:r>
    </w:p>
    <w:p w:rsidR="009921C2" w:rsidRDefault="009921C2" w:rsidP="009921C2">
      <w:pPr>
        <w:jc w:val="both"/>
      </w:pPr>
    </w:p>
    <w:p w:rsidR="00873015" w:rsidRDefault="001D417E" w:rsidP="00873015">
      <w:pPr>
        <w:pStyle w:val="Paragraphedeliste"/>
        <w:numPr>
          <w:ilvl w:val="0"/>
          <w:numId w:val="1"/>
        </w:numPr>
        <w:jc w:val="both"/>
      </w:pPr>
      <w:r>
        <w:t>M</w:t>
      </w:r>
      <w:r w:rsidR="00873015">
        <w:t xml:space="preserve">aquette </w:t>
      </w:r>
      <w:r w:rsidR="005F0E16">
        <w:t>d</w:t>
      </w:r>
      <w:r>
        <w:t>e la</w:t>
      </w:r>
      <w:r w:rsidR="005D0CDE">
        <w:t xml:space="preserve"> serre</w:t>
      </w:r>
      <w:r w:rsidR="00873015">
        <w:t xml:space="preserve"> en ki</w:t>
      </w:r>
      <w:r>
        <w:t>t</w:t>
      </w:r>
      <w:r w:rsidR="00873015">
        <w:t xml:space="preserve"> </w:t>
      </w:r>
    </w:p>
    <w:p w:rsidR="00DD7E3A" w:rsidRPr="00752CE7" w:rsidRDefault="00DD7E3A" w:rsidP="00DD7E3A">
      <w:pPr>
        <w:jc w:val="both"/>
      </w:pPr>
    </w:p>
    <w:p w:rsidR="00784432" w:rsidRDefault="00784432" w:rsidP="00C23982">
      <w:pPr>
        <w:pStyle w:val="Titre3"/>
        <w:jc w:val="left"/>
      </w:pPr>
      <w:bookmarkStart w:id="23" w:name="_Toc534962551"/>
      <w:r>
        <w:t>Ressources logicielle</w:t>
      </w:r>
      <w:bookmarkEnd w:id="23"/>
      <w:r w:rsidR="00A7736D">
        <w:t>s</w:t>
      </w:r>
    </w:p>
    <w:p w:rsidR="00E505EC" w:rsidRDefault="00E505EC" w:rsidP="00E505EC"/>
    <w:p w:rsidR="00313828" w:rsidRDefault="00E505EC" w:rsidP="00E505EC">
      <w:r>
        <w:t xml:space="preserve">Les ressources logicielles qui nous sont mises à dispositions </w:t>
      </w:r>
      <w:r w:rsidR="00313828">
        <w:t>sont variées.</w:t>
      </w:r>
    </w:p>
    <w:p w:rsidR="00313828" w:rsidRDefault="00313828" w:rsidP="00E505EC"/>
    <w:p w:rsidR="00313828" w:rsidRDefault="00313828" w:rsidP="00313828">
      <w:pPr>
        <w:pStyle w:val="Paragraphedeliste"/>
        <w:numPr>
          <w:ilvl w:val="0"/>
          <w:numId w:val="1"/>
        </w:numPr>
        <w:jc w:val="both"/>
      </w:pPr>
      <w:r>
        <w:t>Pour la documentation, revues nous utilisons la suite Office : Word et Powerpoint</w:t>
      </w:r>
    </w:p>
    <w:p w:rsidR="00835DAA" w:rsidRDefault="00835DAA" w:rsidP="00835DAA">
      <w:pPr>
        <w:pStyle w:val="Paragraphedeliste"/>
        <w:jc w:val="both"/>
      </w:pPr>
    </w:p>
    <w:p w:rsidR="00CD39CA" w:rsidRDefault="00313828" w:rsidP="00CD39CA">
      <w:pPr>
        <w:pStyle w:val="Paragraphedeliste"/>
        <w:numPr>
          <w:ilvl w:val="0"/>
          <w:numId w:val="1"/>
        </w:numPr>
        <w:jc w:val="both"/>
      </w:pPr>
      <w:r>
        <w:t>Pour le diagramme de Gantt : Microsoft Project 2013</w:t>
      </w:r>
    </w:p>
    <w:p w:rsidR="00CD39CA" w:rsidRDefault="00CD39CA" w:rsidP="00CD39CA">
      <w:pPr>
        <w:jc w:val="both"/>
      </w:pPr>
    </w:p>
    <w:p w:rsidR="00752CE7" w:rsidRDefault="00313828" w:rsidP="0054294F">
      <w:pPr>
        <w:pStyle w:val="Paragraphedeliste"/>
        <w:numPr>
          <w:ilvl w:val="0"/>
          <w:numId w:val="1"/>
        </w:numPr>
        <w:jc w:val="both"/>
      </w:pPr>
      <w:r>
        <w:t>Pour les divers diagrammes UML : MagicDraw UM</w:t>
      </w:r>
      <w:r w:rsidR="00F1549D">
        <w:t>L</w:t>
      </w:r>
      <w:r w:rsidR="006E075A">
        <w:t xml:space="preserve"> avec le plugin SysML</w:t>
      </w:r>
    </w:p>
    <w:p w:rsidR="00CD39CA" w:rsidRDefault="00CD39CA" w:rsidP="00CD39CA">
      <w:pPr>
        <w:jc w:val="both"/>
      </w:pPr>
    </w:p>
    <w:p w:rsidR="0054294F" w:rsidRDefault="0054294F" w:rsidP="0054294F">
      <w:pPr>
        <w:pStyle w:val="Paragraphedeliste"/>
        <w:numPr>
          <w:ilvl w:val="0"/>
          <w:numId w:val="1"/>
        </w:numPr>
        <w:jc w:val="both"/>
      </w:pPr>
      <w:r>
        <w:t>Pour les diagrammes réseau : Edraw ou Microsoft Paint</w:t>
      </w:r>
    </w:p>
    <w:p w:rsidR="00CD39CA" w:rsidRDefault="00CD39CA" w:rsidP="00CD39CA">
      <w:pPr>
        <w:jc w:val="both"/>
      </w:pPr>
    </w:p>
    <w:p w:rsidR="006E075A" w:rsidRDefault="006E075A" w:rsidP="0054294F">
      <w:pPr>
        <w:pStyle w:val="Paragraphedeliste"/>
        <w:numPr>
          <w:ilvl w:val="0"/>
          <w:numId w:val="1"/>
        </w:numPr>
        <w:jc w:val="both"/>
      </w:pPr>
      <w:r>
        <w:t xml:space="preserve">GitHub </w:t>
      </w:r>
    </w:p>
    <w:p w:rsidR="0054294F" w:rsidRDefault="0054294F" w:rsidP="0054294F">
      <w:pPr>
        <w:ind w:left="360"/>
        <w:jc w:val="both"/>
      </w:pPr>
    </w:p>
    <w:p w:rsidR="0054294F" w:rsidRDefault="0054294F" w:rsidP="0054294F">
      <w:pPr>
        <w:ind w:left="360"/>
        <w:jc w:val="both"/>
      </w:pPr>
      <w:r>
        <w:t>Les logiciels suivants nous sont imposés :</w:t>
      </w:r>
    </w:p>
    <w:p w:rsidR="0054294F" w:rsidRDefault="0054294F" w:rsidP="0054294F">
      <w:pPr>
        <w:ind w:left="360"/>
        <w:jc w:val="both"/>
      </w:pPr>
    </w:p>
    <w:p w:rsidR="0054294F" w:rsidRDefault="0054294F" w:rsidP="0054294F">
      <w:pPr>
        <w:pStyle w:val="Paragraphedeliste"/>
        <w:numPr>
          <w:ilvl w:val="0"/>
          <w:numId w:val="1"/>
        </w:numPr>
        <w:jc w:val="both"/>
      </w:pPr>
      <w:r>
        <w:t>Android Studio pour le développement de l’application Android</w:t>
      </w:r>
    </w:p>
    <w:p w:rsidR="00CD39CA" w:rsidRDefault="00CD39CA" w:rsidP="00CD39CA">
      <w:pPr>
        <w:jc w:val="both"/>
      </w:pPr>
    </w:p>
    <w:p w:rsidR="0054294F" w:rsidRDefault="0054294F" w:rsidP="0054294F">
      <w:pPr>
        <w:pStyle w:val="Paragraphedeliste"/>
        <w:numPr>
          <w:ilvl w:val="0"/>
          <w:numId w:val="1"/>
        </w:numPr>
        <w:jc w:val="both"/>
      </w:pPr>
      <w:r>
        <w:t xml:space="preserve">Le Framework Symphony </w:t>
      </w:r>
      <w:r w:rsidR="00E77B04">
        <w:t>ou l’environnement NetBeans</w:t>
      </w:r>
    </w:p>
    <w:p w:rsidR="00E505EC" w:rsidRPr="00E505EC" w:rsidRDefault="00E505EC" w:rsidP="00E505EC"/>
    <w:p w:rsidR="009F6770" w:rsidRDefault="009F6770" w:rsidP="00C23982">
      <w:pPr>
        <w:pStyle w:val="Titre3"/>
        <w:jc w:val="left"/>
      </w:pPr>
      <w:bookmarkStart w:id="24" w:name="_Toc534962552"/>
      <w:r>
        <w:t>Documentations</w:t>
      </w:r>
      <w:bookmarkEnd w:id="24"/>
    </w:p>
    <w:p w:rsidR="009F6770" w:rsidRDefault="009F6770" w:rsidP="00C23982">
      <w:pPr>
        <w:pStyle w:val="Titre2"/>
        <w:jc w:val="left"/>
      </w:pPr>
      <w:bookmarkStart w:id="25" w:name="_Toc534962553"/>
      <w:r>
        <w:t>Analyse</w:t>
      </w:r>
      <w:bookmarkEnd w:id="25"/>
    </w:p>
    <w:p w:rsidR="009F6770" w:rsidRDefault="009F6770" w:rsidP="00C23982">
      <w:pPr>
        <w:pStyle w:val="Titre3"/>
        <w:jc w:val="left"/>
      </w:pPr>
      <w:bookmarkStart w:id="26" w:name="_Toc534962554"/>
      <w:r>
        <w:t>Tâches à réaliser</w:t>
      </w:r>
      <w:bookmarkEnd w:id="26"/>
    </w:p>
    <w:p w:rsidR="00500592" w:rsidRPr="00500592" w:rsidRDefault="00500592" w:rsidP="00500592"/>
    <w:p w:rsidR="005B3EB2" w:rsidRDefault="005B3EB2" w:rsidP="006624E8">
      <w:pPr>
        <w:jc w:val="left"/>
      </w:pPr>
      <w:r w:rsidRPr="005B3EB2">
        <w:rPr>
          <w:u w:val="single"/>
        </w:rPr>
        <w:t>Etudiant n°1</w:t>
      </w:r>
      <w:r>
        <w:t> :</w:t>
      </w:r>
    </w:p>
    <w:p w:rsidR="006624E8" w:rsidRDefault="006624E8" w:rsidP="006624E8">
      <w:pPr>
        <w:jc w:val="left"/>
      </w:pPr>
    </w:p>
    <w:p w:rsidR="006624E8" w:rsidRDefault="006624E8" w:rsidP="006624E8">
      <w:pPr>
        <w:pStyle w:val="Paragraphedeliste"/>
        <w:numPr>
          <w:ilvl w:val="0"/>
          <w:numId w:val="1"/>
        </w:numPr>
        <w:jc w:val="left"/>
      </w:pPr>
      <w:r>
        <w:t>Installation de la carte gestion</w:t>
      </w:r>
    </w:p>
    <w:p w:rsidR="006624E8" w:rsidRDefault="005B3EB2" w:rsidP="006624E8">
      <w:pPr>
        <w:pStyle w:val="Paragraphedeliste"/>
        <w:numPr>
          <w:ilvl w:val="0"/>
          <w:numId w:val="1"/>
        </w:numPr>
        <w:jc w:val="both"/>
      </w:pPr>
      <w:r>
        <w:t xml:space="preserve">Développement </w:t>
      </w:r>
      <w:r w:rsidR="006624E8">
        <w:t>du programme de base de la carte gestion</w:t>
      </w:r>
    </w:p>
    <w:p w:rsidR="005B3EB2" w:rsidRDefault="006624E8" w:rsidP="006624E8">
      <w:pPr>
        <w:pStyle w:val="Paragraphedeliste"/>
        <w:numPr>
          <w:ilvl w:val="0"/>
          <w:numId w:val="1"/>
        </w:numPr>
        <w:jc w:val="both"/>
      </w:pPr>
      <w:r>
        <w:t>Etude, gestion du protocole de l’anémomètre-girouette</w:t>
      </w:r>
    </w:p>
    <w:p w:rsidR="00500592" w:rsidRDefault="00500592" w:rsidP="006624E8">
      <w:pPr>
        <w:pStyle w:val="Paragraphedeliste"/>
        <w:numPr>
          <w:ilvl w:val="0"/>
          <w:numId w:val="1"/>
        </w:numPr>
        <w:jc w:val="both"/>
      </w:pPr>
      <w:r>
        <w:lastRenderedPageBreak/>
        <w:t>Acquisition de la mesure direction et force du vent</w:t>
      </w:r>
    </w:p>
    <w:p w:rsidR="006624E8" w:rsidRDefault="006624E8" w:rsidP="006624E8">
      <w:pPr>
        <w:pStyle w:val="Paragraphedeliste"/>
      </w:pPr>
    </w:p>
    <w:p w:rsidR="006624E8" w:rsidRDefault="006624E8" w:rsidP="006624E8">
      <w:pPr>
        <w:jc w:val="left"/>
      </w:pPr>
      <w:r w:rsidRPr="006624E8">
        <w:rPr>
          <w:u w:val="single"/>
        </w:rPr>
        <w:t>Etudiant n°2</w:t>
      </w:r>
      <w:r>
        <w:t> :</w:t>
      </w:r>
    </w:p>
    <w:p w:rsidR="006624E8" w:rsidRDefault="006624E8" w:rsidP="006624E8">
      <w:pPr>
        <w:jc w:val="left"/>
      </w:pPr>
    </w:p>
    <w:p w:rsidR="006624E8" w:rsidRDefault="006624E8" w:rsidP="006624E8">
      <w:pPr>
        <w:pStyle w:val="Paragraphedeliste"/>
        <w:numPr>
          <w:ilvl w:val="0"/>
          <w:numId w:val="1"/>
        </w:numPr>
        <w:jc w:val="left"/>
      </w:pPr>
      <w:r>
        <w:t>Etude et configuration réseau du matériel</w:t>
      </w:r>
    </w:p>
    <w:p w:rsidR="006624E8" w:rsidRDefault="006624E8" w:rsidP="006624E8">
      <w:pPr>
        <w:pStyle w:val="Paragraphedeliste"/>
        <w:numPr>
          <w:ilvl w:val="0"/>
          <w:numId w:val="1"/>
        </w:numPr>
        <w:jc w:val="left"/>
      </w:pPr>
      <w:r>
        <w:t>Réalisation de l’application web de visualisation périodique</w:t>
      </w:r>
    </w:p>
    <w:p w:rsidR="00500592" w:rsidRDefault="00500592" w:rsidP="006624E8">
      <w:pPr>
        <w:pStyle w:val="Paragraphedeliste"/>
        <w:numPr>
          <w:ilvl w:val="0"/>
          <w:numId w:val="1"/>
        </w:numPr>
        <w:jc w:val="left"/>
      </w:pPr>
      <w:r>
        <w:t>Acquisition de la mesure hygrométrie</w:t>
      </w:r>
    </w:p>
    <w:p w:rsidR="006624E8" w:rsidRDefault="006624E8" w:rsidP="006624E8">
      <w:pPr>
        <w:pStyle w:val="Paragraphedeliste"/>
        <w:jc w:val="left"/>
      </w:pPr>
    </w:p>
    <w:p w:rsidR="006624E8" w:rsidRDefault="006624E8" w:rsidP="006624E8">
      <w:pPr>
        <w:jc w:val="left"/>
        <w:rPr>
          <w:u w:val="single"/>
        </w:rPr>
      </w:pPr>
      <w:r w:rsidRPr="006624E8">
        <w:rPr>
          <w:u w:val="single"/>
        </w:rPr>
        <w:t>Etudiant n°3</w:t>
      </w:r>
      <w:r>
        <w:rPr>
          <w:u w:val="single"/>
        </w:rPr>
        <w:t> :</w:t>
      </w:r>
    </w:p>
    <w:p w:rsidR="006624E8" w:rsidRDefault="006624E8" w:rsidP="006624E8">
      <w:pPr>
        <w:jc w:val="left"/>
        <w:rPr>
          <w:u w:val="single"/>
        </w:rPr>
      </w:pPr>
    </w:p>
    <w:p w:rsidR="006624E8" w:rsidRPr="006624E8" w:rsidRDefault="006624E8" w:rsidP="006624E8">
      <w:pPr>
        <w:pStyle w:val="Paragraphedeliste"/>
        <w:numPr>
          <w:ilvl w:val="0"/>
          <w:numId w:val="1"/>
        </w:numPr>
        <w:jc w:val="left"/>
        <w:rPr>
          <w:u w:val="single"/>
        </w:rPr>
      </w:pPr>
      <w:r>
        <w:t>Installation et configuration de la base de données</w:t>
      </w:r>
    </w:p>
    <w:p w:rsidR="00500592" w:rsidRPr="00500592" w:rsidRDefault="006624E8" w:rsidP="00500592">
      <w:pPr>
        <w:pStyle w:val="Paragraphedeliste"/>
        <w:numPr>
          <w:ilvl w:val="0"/>
          <w:numId w:val="1"/>
        </w:numPr>
        <w:jc w:val="left"/>
        <w:rPr>
          <w:u w:val="single"/>
        </w:rPr>
      </w:pPr>
      <w:r>
        <w:t xml:space="preserve">Réalisation de l’application web </w:t>
      </w:r>
      <w:r w:rsidR="00500592">
        <w:t>de visualisation en temps réel</w:t>
      </w:r>
    </w:p>
    <w:p w:rsidR="00500592" w:rsidRPr="00500592" w:rsidRDefault="00500592" w:rsidP="00500592">
      <w:pPr>
        <w:pStyle w:val="Paragraphedeliste"/>
        <w:numPr>
          <w:ilvl w:val="0"/>
          <w:numId w:val="1"/>
        </w:numPr>
        <w:jc w:val="left"/>
        <w:rPr>
          <w:u w:val="single"/>
        </w:rPr>
      </w:pPr>
      <w:r>
        <w:t xml:space="preserve">Acquisition de la mesure température sous serre et température de l’eau </w:t>
      </w:r>
    </w:p>
    <w:p w:rsidR="00500592" w:rsidRDefault="00500592" w:rsidP="00500592">
      <w:pPr>
        <w:jc w:val="left"/>
        <w:rPr>
          <w:u w:val="single"/>
        </w:rPr>
      </w:pPr>
    </w:p>
    <w:p w:rsidR="00500592" w:rsidRDefault="00500592" w:rsidP="00500592">
      <w:pPr>
        <w:jc w:val="left"/>
        <w:rPr>
          <w:u w:val="single"/>
        </w:rPr>
      </w:pPr>
      <w:r>
        <w:rPr>
          <w:u w:val="single"/>
        </w:rPr>
        <w:t>Etudiant n°4 :</w:t>
      </w:r>
    </w:p>
    <w:p w:rsidR="00500592" w:rsidRDefault="00500592" w:rsidP="00500592">
      <w:pPr>
        <w:jc w:val="left"/>
        <w:rPr>
          <w:u w:val="single"/>
        </w:rPr>
      </w:pPr>
    </w:p>
    <w:p w:rsidR="00500592" w:rsidRPr="00500592" w:rsidRDefault="00500592" w:rsidP="00500592">
      <w:pPr>
        <w:pStyle w:val="Paragraphedeliste"/>
        <w:numPr>
          <w:ilvl w:val="0"/>
          <w:numId w:val="1"/>
        </w:numPr>
        <w:jc w:val="left"/>
        <w:rPr>
          <w:u w:val="single"/>
        </w:rPr>
      </w:pPr>
      <w:r>
        <w:t>Réalisation de l’application Android</w:t>
      </w:r>
    </w:p>
    <w:p w:rsidR="00500592" w:rsidRPr="00D465EC" w:rsidRDefault="00500592" w:rsidP="00500592">
      <w:pPr>
        <w:pStyle w:val="Paragraphedeliste"/>
        <w:numPr>
          <w:ilvl w:val="0"/>
          <w:numId w:val="1"/>
        </w:numPr>
        <w:jc w:val="left"/>
        <w:rPr>
          <w:u w:val="single"/>
        </w:rPr>
      </w:pPr>
      <w:r>
        <w:t>Acquisition de la mesure pluviométrie</w:t>
      </w:r>
    </w:p>
    <w:p w:rsidR="00D465EC" w:rsidRDefault="00D465EC" w:rsidP="00D465EC">
      <w:pPr>
        <w:jc w:val="left"/>
        <w:rPr>
          <w:u w:val="single"/>
        </w:rPr>
      </w:pPr>
    </w:p>
    <w:p w:rsidR="00D465EC" w:rsidRDefault="00D465EC" w:rsidP="00D465EC">
      <w:pPr>
        <w:jc w:val="left"/>
        <w:rPr>
          <w:u w:val="single"/>
        </w:rPr>
      </w:pPr>
    </w:p>
    <w:p w:rsidR="00D465EC" w:rsidRPr="00D465EC" w:rsidRDefault="00D465EC" w:rsidP="00D465EC">
      <w:pPr>
        <w:jc w:val="left"/>
        <w:rPr>
          <w:u w:val="single"/>
        </w:rPr>
      </w:pPr>
    </w:p>
    <w:p w:rsidR="006624E8" w:rsidRPr="005B3EB2" w:rsidRDefault="006624E8" w:rsidP="006624E8">
      <w:pPr>
        <w:pStyle w:val="Paragraphedeliste"/>
      </w:pPr>
    </w:p>
    <w:p w:rsidR="009F6770" w:rsidRDefault="009F6770" w:rsidP="00C23982">
      <w:pPr>
        <w:pStyle w:val="Titre3"/>
        <w:jc w:val="left"/>
      </w:pPr>
      <w:bookmarkStart w:id="27" w:name="_Toc534962555"/>
      <w:r>
        <w:t>Identification des acteurs</w:t>
      </w:r>
      <w:bookmarkEnd w:id="27"/>
    </w:p>
    <w:p w:rsidR="00CA5B00" w:rsidRPr="00CA5B00" w:rsidRDefault="00CA5B00" w:rsidP="00CA5B00"/>
    <w:p w:rsidR="00E03016" w:rsidRDefault="001020E1" w:rsidP="001020E1">
      <w:pPr>
        <w:pStyle w:val="Sous-titre"/>
        <w:jc w:val="left"/>
        <w:rPr>
          <w:u w:val="single"/>
        </w:rPr>
      </w:pPr>
      <w:r w:rsidRPr="001020E1">
        <w:rPr>
          <w:u w:val="single"/>
        </w:rPr>
        <w:t>L’exploitant de la serre</w:t>
      </w:r>
      <w:r>
        <w:rPr>
          <w:u w:val="single"/>
        </w:rPr>
        <w:t> :</w:t>
      </w:r>
    </w:p>
    <w:p w:rsidR="00155DAD" w:rsidRDefault="001020E1" w:rsidP="001020E1">
      <w:pPr>
        <w:jc w:val="both"/>
      </w:pPr>
      <w:r>
        <w:t>Il est l’acteur principal du système, faisant partie de l’entreprise commanditaire. Il devra pouvoir visualiser grâce à l’application Android l’état de la serre</w:t>
      </w:r>
      <w:r w:rsidR="00155DAD">
        <w:t xml:space="preserve"> et donc des capteurs</w:t>
      </w:r>
      <w:r>
        <w:t xml:space="preserve">, et de son état de fonctionnement en temps réel. </w:t>
      </w:r>
    </w:p>
    <w:p w:rsidR="00CA5B00" w:rsidRDefault="00CA5B00" w:rsidP="001020E1">
      <w:pPr>
        <w:jc w:val="both"/>
      </w:pPr>
    </w:p>
    <w:p w:rsidR="001020E1" w:rsidRDefault="001020E1" w:rsidP="001020E1">
      <w:pPr>
        <w:jc w:val="both"/>
      </w:pPr>
      <w:r>
        <w:t>Il devra également pouvoir consulter les mesures stockées, en choisissant la période de la visualisation, c’est-à-dire jour/semaine/mois/année.</w:t>
      </w:r>
    </w:p>
    <w:p w:rsidR="00CA5B00" w:rsidRDefault="00CA5B00" w:rsidP="001020E1">
      <w:pPr>
        <w:jc w:val="both"/>
      </w:pPr>
    </w:p>
    <w:p w:rsidR="00E03016" w:rsidRDefault="001020E1" w:rsidP="00CA5B00">
      <w:pPr>
        <w:jc w:val="both"/>
      </w:pPr>
      <w:r>
        <w:t>L’exploitant pourra utiliser le système sans compétences informatiques.</w:t>
      </w:r>
    </w:p>
    <w:p w:rsidR="00155DAD" w:rsidRDefault="00155DAD" w:rsidP="00CA5B00">
      <w:pPr>
        <w:jc w:val="both"/>
      </w:pPr>
    </w:p>
    <w:p w:rsidR="00155DAD" w:rsidRPr="00155DAD" w:rsidRDefault="00155DAD" w:rsidP="00CA5B00">
      <w:pPr>
        <w:jc w:val="both"/>
        <w:rPr>
          <w:color w:val="C00000"/>
        </w:rPr>
      </w:pPr>
      <w:r w:rsidRPr="00155DAD">
        <w:rPr>
          <w:color w:val="C00000"/>
        </w:rPr>
        <w:t>Ouvrier/jardinier ?</w:t>
      </w:r>
    </w:p>
    <w:p w:rsidR="00E03016" w:rsidRDefault="00E03016" w:rsidP="00E03016"/>
    <w:p w:rsidR="00155DAD" w:rsidRPr="00E03016" w:rsidRDefault="00155DAD" w:rsidP="00155DAD">
      <w:pPr>
        <w:jc w:val="both"/>
      </w:pPr>
      <w:bookmarkStart w:id="28" w:name="_GoBack"/>
      <w:bookmarkEnd w:id="28"/>
    </w:p>
    <w:p w:rsidR="00A1205E" w:rsidRDefault="009F6770" w:rsidP="00C23982">
      <w:pPr>
        <w:pStyle w:val="Titre3"/>
        <w:jc w:val="left"/>
      </w:pPr>
      <w:bookmarkStart w:id="29" w:name="_Toc534962556"/>
      <w:r>
        <w:t>Diagramme d’exigence</w:t>
      </w:r>
      <w:bookmarkEnd w:id="29"/>
    </w:p>
    <w:p w:rsidR="00A1205E" w:rsidRDefault="00A1205E">
      <w:pPr>
        <w:jc w:val="left"/>
        <w:rPr>
          <w:b/>
          <w:color w:val="4472C4" w:themeColor="accent1"/>
          <w:sz w:val="36"/>
        </w:rPr>
      </w:pPr>
      <w:r>
        <w:br w:type="page"/>
      </w:r>
    </w:p>
    <w:p w:rsidR="00A1205E" w:rsidRDefault="00A1205E">
      <w:pPr>
        <w:jc w:val="left"/>
        <w:rPr>
          <w:b/>
          <w:color w:val="4472C4" w:themeColor="accent1"/>
          <w:sz w:val="36"/>
        </w:rPr>
      </w:pPr>
      <w:r>
        <w:lastRenderedPageBreak/>
        <w:br w:type="page"/>
      </w:r>
    </w:p>
    <w:p w:rsidR="009F6770" w:rsidRDefault="009F6770" w:rsidP="00C23982">
      <w:pPr>
        <w:pStyle w:val="Titre3"/>
        <w:jc w:val="left"/>
      </w:pPr>
    </w:p>
    <w:p w:rsidR="00A1205E" w:rsidRDefault="00A1205E" w:rsidP="00A1205E"/>
    <w:p w:rsidR="00A1205E" w:rsidRPr="00A1205E" w:rsidRDefault="00A1205E" w:rsidP="00A1205E"/>
    <w:p w:rsidR="009F6770" w:rsidRDefault="009F6770" w:rsidP="00C23982">
      <w:pPr>
        <w:pStyle w:val="Titre3"/>
        <w:jc w:val="left"/>
      </w:pPr>
      <w:bookmarkStart w:id="30" w:name="_Toc534962557"/>
      <w:r>
        <w:t>Diagramme de cas d’utilisation</w:t>
      </w:r>
      <w:bookmarkEnd w:id="30"/>
    </w:p>
    <w:p w:rsidR="00A1205E" w:rsidRDefault="00A1205E" w:rsidP="00A1205E">
      <w:r>
        <w:rPr>
          <w:noProof/>
        </w:rPr>
        <w:drawing>
          <wp:inline distT="0" distB="0" distL="0" distR="0" wp14:anchorId="7C0ED3E3" wp14:editId="5FE3B8EE">
            <wp:extent cx="5486400" cy="336232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362325"/>
                    </a:xfrm>
                    <a:prstGeom prst="rect">
                      <a:avLst/>
                    </a:prstGeom>
                    <a:noFill/>
                    <a:ln>
                      <a:noFill/>
                    </a:ln>
                  </pic:spPr>
                </pic:pic>
              </a:graphicData>
            </a:graphic>
          </wp:inline>
        </w:drawing>
      </w:r>
    </w:p>
    <w:p w:rsidR="00A1205E" w:rsidRPr="00A1205E" w:rsidRDefault="00A1205E" w:rsidP="00A1205E"/>
    <w:p w:rsidR="009F6770" w:rsidRDefault="009F6770" w:rsidP="00C23982">
      <w:pPr>
        <w:pStyle w:val="Titre3"/>
        <w:jc w:val="left"/>
      </w:pPr>
      <w:bookmarkStart w:id="31" w:name="_Toc534962558"/>
      <w:r>
        <w:t>Diagramme</w:t>
      </w:r>
      <w:r w:rsidR="000918E2">
        <w:t>s</w:t>
      </w:r>
      <w:r>
        <w:t xml:space="preserve"> de séquences</w:t>
      </w:r>
      <w:bookmarkEnd w:id="31"/>
    </w:p>
    <w:p w:rsidR="00A1205E" w:rsidRDefault="00A1205E" w:rsidP="00A1205E"/>
    <w:p w:rsidR="00A1205E" w:rsidRPr="00A1205E" w:rsidRDefault="00A1205E" w:rsidP="00A1205E"/>
    <w:p w:rsidR="009F6770" w:rsidRDefault="000918E2" w:rsidP="00C23982">
      <w:pPr>
        <w:pStyle w:val="Titre3"/>
        <w:jc w:val="left"/>
      </w:pPr>
      <w:bookmarkStart w:id="32" w:name="_Toc534962559"/>
      <w:r>
        <w:t>Diagramme de classe</w:t>
      </w:r>
      <w:bookmarkEnd w:id="32"/>
    </w:p>
    <w:p w:rsidR="00A1205E" w:rsidRDefault="00A1205E" w:rsidP="00A1205E"/>
    <w:p w:rsidR="00A1205E" w:rsidRPr="00A1205E" w:rsidRDefault="00A1205E" w:rsidP="00A1205E"/>
    <w:p w:rsidR="000918E2" w:rsidRDefault="000918E2" w:rsidP="00C23982">
      <w:pPr>
        <w:pStyle w:val="Titre3"/>
        <w:jc w:val="left"/>
      </w:pPr>
      <w:bookmarkStart w:id="33" w:name="_Toc534962560"/>
      <w:r>
        <w:t>Diagramme de Base de données</w:t>
      </w:r>
      <w:bookmarkEnd w:id="33"/>
    </w:p>
    <w:p w:rsidR="00A1205E" w:rsidRDefault="00A1205E" w:rsidP="00A1205E"/>
    <w:p w:rsidR="00A1205E" w:rsidRPr="00A1205E" w:rsidRDefault="00A1205E" w:rsidP="00A1205E"/>
    <w:p w:rsidR="000918E2" w:rsidRDefault="000918E2" w:rsidP="00C23982">
      <w:pPr>
        <w:pStyle w:val="Titre3"/>
        <w:jc w:val="left"/>
      </w:pPr>
      <w:bookmarkStart w:id="34" w:name="_Toc534962561"/>
      <w:r>
        <w:t>Diagramme de Déploiement</w:t>
      </w:r>
      <w:bookmarkEnd w:id="34"/>
    </w:p>
    <w:p w:rsidR="00A1205E" w:rsidRPr="00A1205E" w:rsidRDefault="00A1205E" w:rsidP="00A1205E"/>
    <w:p w:rsidR="000918E2" w:rsidRDefault="000918E2" w:rsidP="00C23982">
      <w:pPr>
        <w:pStyle w:val="Titre3"/>
        <w:jc w:val="left"/>
      </w:pPr>
      <w:bookmarkStart w:id="35" w:name="_Toc534962562"/>
      <w:r>
        <w:t>Diagramme de Gantt</w:t>
      </w:r>
      <w:bookmarkEnd w:id="35"/>
    </w:p>
    <w:p w:rsidR="00A1205E" w:rsidRPr="00A1205E" w:rsidRDefault="00A1205E" w:rsidP="00A1205E"/>
    <w:p w:rsidR="009F6770" w:rsidRPr="009F6770" w:rsidRDefault="009F6770" w:rsidP="00C23982">
      <w:pPr>
        <w:jc w:val="left"/>
      </w:pPr>
    </w:p>
    <w:p w:rsidR="009F6770" w:rsidRPr="009F6770" w:rsidRDefault="009F6770" w:rsidP="00C23982">
      <w:pPr>
        <w:jc w:val="left"/>
      </w:pPr>
    </w:p>
    <w:p w:rsidR="009F6770" w:rsidRPr="009F6770" w:rsidRDefault="009F6770" w:rsidP="00C23982">
      <w:pPr>
        <w:jc w:val="left"/>
      </w:pPr>
    </w:p>
    <w:p w:rsidR="009F6770" w:rsidRPr="009F6770" w:rsidRDefault="009F6770" w:rsidP="00C23982">
      <w:pPr>
        <w:jc w:val="left"/>
      </w:pPr>
    </w:p>
    <w:p w:rsidR="00784432" w:rsidRPr="00784432" w:rsidRDefault="00784432" w:rsidP="00C23982">
      <w:pPr>
        <w:jc w:val="left"/>
      </w:pPr>
    </w:p>
    <w:p w:rsidR="00784432" w:rsidRPr="00784432" w:rsidRDefault="00784432" w:rsidP="00C23982">
      <w:pPr>
        <w:jc w:val="left"/>
      </w:pPr>
    </w:p>
    <w:p w:rsidR="00784432" w:rsidRPr="00784432" w:rsidRDefault="00784432" w:rsidP="00C23982">
      <w:pPr>
        <w:jc w:val="left"/>
      </w:pPr>
    </w:p>
    <w:sectPr w:rsidR="00784432" w:rsidRPr="00784432" w:rsidSect="0033166E">
      <w:footerReference w:type="default" r:id="rId14"/>
      <w:footerReference w:type="first" r:id="rId15"/>
      <w:pgSz w:w="12240" w:h="15840"/>
      <w:pgMar w:top="1440" w:right="1797" w:bottom="1440" w:left="1797" w:header="720" w:footer="720" w:gutter="0"/>
      <w:pgBorders w:display="firstPage" w:offsetFrom="page">
        <w:top w:val="single" w:sz="24" w:space="24" w:color="BED68E"/>
        <w:left w:val="single" w:sz="24" w:space="24" w:color="BED68E"/>
        <w:bottom w:val="single" w:sz="24" w:space="24" w:color="BED68E"/>
        <w:right w:val="single" w:sz="24" w:space="24" w:color="BED68E"/>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7B99" w:rsidRDefault="003C7B99">
      <w:r>
        <w:separator/>
      </w:r>
    </w:p>
  </w:endnote>
  <w:endnote w:type="continuationSeparator" w:id="0">
    <w:p w:rsidR="003C7B99" w:rsidRDefault="003C7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6917"/>
      <w:gridCol w:w="1729"/>
    </w:tblGrid>
    <w:sdt>
      <w:sdtPr>
        <w:rPr>
          <w:rFonts w:asciiTheme="majorHAnsi" w:eastAsiaTheme="majorEastAsia" w:hAnsiTheme="majorHAnsi" w:cstheme="majorBidi"/>
          <w:sz w:val="20"/>
          <w:szCs w:val="20"/>
        </w:rPr>
        <w:id w:val="-622846676"/>
        <w:docPartObj>
          <w:docPartGallery w:val="Page Numbers (Bottom of Page)"/>
          <w:docPartUnique/>
        </w:docPartObj>
      </w:sdtPr>
      <w:sdtEndPr>
        <w:rPr>
          <w:rFonts w:ascii="Garamond" w:eastAsia="Times New Roman" w:hAnsi="Garamond" w:cs="Times New Roman"/>
          <w:sz w:val="24"/>
          <w:szCs w:val="24"/>
        </w:rPr>
      </w:sdtEndPr>
      <w:sdtContent>
        <w:tr w:rsidR="0033166E">
          <w:trPr>
            <w:trHeight w:val="727"/>
          </w:trPr>
          <w:tc>
            <w:tcPr>
              <w:tcW w:w="4000" w:type="pct"/>
              <w:tcBorders>
                <w:right w:val="triple" w:sz="4" w:space="0" w:color="4472C4" w:themeColor="accent1"/>
              </w:tcBorders>
            </w:tcPr>
            <w:p w:rsidR="0033166E" w:rsidRDefault="0033166E">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472C4" w:themeColor="accent1"/>
              </w:tcBorders>
            </w:tcPr>
            <w:p w:rsidR="0033166E" w:rsidRDefault="0033166E">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t>2</w:t>
              </w:r>
              <w:r>
                <w:fldChar w:fldCharType="end"/>
              </w:r>
            </w:p>
          </w:tc>
        </w:tr>
      </w:sdtContent>
    </w:sdt>
  </w:tbl>
  <w:p w:rsidR="0033166E" w:rsidRDefault="00BD6508">
    <w:pPr>
      <w:pStyle w:val="Pieddepage"/>
    </w:pPr>
    <w:r>
      <w:rPr>
        <w:noProof/>
      </w:rPr>
      <w:drawing>
        <wp:anchor distT="0" distB="0" distL="114300" distR="114300" simplePos="0" relativeHeight="251658240" behindDoc="1" locked="0" layoutInCell="1" allowOverlap="1">
          <wp:simplePos x="0" y="0"/>
          <wp:positionH relativeFrom="margin">
            <wp:posOffset>-959485</wp:posOffset>
          </wp:positionH>
          <wp:positionV relativeFrom="paragraph">
            <wp:posOffset>-203835</wp:posOffset>
          </wp:positionV>
          <wp:extent cx="2095500" cy="689545"/>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nsemble détouré.png"/>
                  <pic:cNvPicPr/>
                </pic:nvPicPr>
                <pic:blipFill>
                  <a:blip r:embed="rId1">
                    <a:extLst>
                      <a:ext uri="{28A0092B-C50C-407E-A947-70E740481C1C}">
                        <a14:useLocalDpi xmlns:a14="http://schemas.microsoft.com/office/drawing/2010/main" val="0"/>
                      </a:ext>
                    </a:extLst>
                  </a:blip>
                  <a:stretch>
                    <a:fillRect/>
                  </a:stretch>
                </pic:blipFill>
                <pic:spPr>
                  <a:xfrm>
                    <a:off x="0" y="0"/>
                    <a:ext cx="2095500" cy="689545"/>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166E" w:rsidRPr="00F45075" w:rsidRDefault="001C3639" w:rsidP="0033166E">
    <w:pPr>
      <w:pStyle w:val="Pieddepage"/>
      <w:rPr>
        <w:color w:val="44546A" w:themeColor="text2"/>
      </w:rPr>
    </w:pPr>
    <w:r w:rsidRPr="00F45075">
      <w:rPr>
        <w:noProof/>
        <w:color w:val="44546A" w:themeColor="text2"/>
      </w:rPr>
      <w:fldChar w:fldCharType="begin"/>
    </w:r>
    <w:r w:rsidRPr="00F45075">
      <w:rPr>
        <w:noProof/>
        <w:color w:val="44546A" w:themeColor="text2"/>
      </w:rPr>
      <w:instrText xml:space="preserve"> FILENAME \* MERGEFORMAT </w:instrText>
    </w:r>
    <w:r w:rsidRPr="00F45075">
      <w:rPr>
        <w:noProof/>
        <w:color w:val="44546A" w:themeColor="text2"/>
      </w:rPr>
      <w:fldChar w:fldCharType="separate"/>
    </w:r>
    <w:r w:rsidR="0033166E" w:rsidRPr="00F45075">
      <w:rPr>
        <w:noProof/>
        <w:color w:val="44546A" w:themeColor="text2"/>
      </w:rPr>
      <w:t>Partie Commune</w:t>
    </w:r>
    <w:r w:rsidRPr="00F45075">
      <w:rPr>
        <w:noProof/>
        <w:color w:val="44546A" w:themeColor="text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7B99" w:rsidRDefault="003C7B99">
      <w:r>
        <w:separator/>
      </w:r>
    </w:p>
  </w:footnote>
  <w:footnote w:type="continuationSeparator" w:id="0">
    <w:p w:rsidR="003C7B99" w:rsidRDefault="003C7B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FF1381"/>
    <w:multiLevelType w:val="hybridMultilevel"/>
    <w:tmpl w:val="AD4A5EA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3162B31"/>
    <w:multiLevelType w:val="hybridMultilevel"/>
    <w:tmpl w:val="E75C5E1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E357DF9"/>
    <w:multiLevelType w:val="hybridMultilevel"/>
    <w:tmpl w:val="6A3E6D1C"/>
    <w:lvl w:ilvl="0" w:tplc="A70A9B4E">
      <w:start w:val="4"/>
      <w:numFmt w:val="bullet"/>
      <w:lvlText w:val="-"/>
      <w:lvlJc w:val="left"/>
      <w:pPr>
        <w:ind w:left="720" w:hanging="360"/>
      </w:pPr>
      <w:rPr>
        <w:rFonts w:ascii="Garamond" w:eastAsia="Times New Roman" w:hAnsi="Garamond"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o:colormru v:ext="edit" colors="#bfffb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171"/>
    <w:rsid w:val="00015F1E"/>
    <w:rsid w:val="00040269"/>
    <w:rsid w:val="00043015"/>
    <w:rsid w:val="000439CF"/>
    <w:rsid w:val="00064D1E"/>
    <w:rsid w:val="00071AC9"/>
    <w:rsid w:val="000918E2"/>
    <w:rsid w:val="000B1457"/>
    <w:rsid w:val="000D4298"/>
    <w:rsid w:val="001020E1"/>
    <w:rsid w:val="001107E5"/>
    <w:rsid w:val="00144A5B"/>
    <w:rsid w:val="00145C28"/>
    <w:rsid w:val="00155DAD"/>
    <w:rsid w:val="0016594C"/>
    <w:rsid w:val="00170FE4"/>
    <w:rsid w:val="001C0439"/>
    <w:rsid w:val="001C3639"/>
    <w:rsid w:val="001D417E"/>
    <w:rsid w:val="001D47D3"/>
    <w:rsid w:val="001F0525"/>
    <w:rsid w:val="00207AB0"/>
    <w:rsid w:val="00213F7E"/>
    <w:rsid w:val="00232D48"/>
    <w:rsid w:val="00240348"/>
    <w:rsid w:val="00256E74"/>
    <w:rsid w:val="00283E8C"/>
    <w:rsid w:val="00310352"/>
    <w:rsid w:val="00313828"/>
    <w:rsid w:val="003235F1"/>
    <w:rsid w:val="0033166E"/>
    <w:rsid w:val="00341BCD"/>
    <w:rsid w:val="00347D1B"/>
    <w:rsid w:val="00372D25"/>
    <w:rsid w:val="00377730"/>
    <w:rsid w:val="00395F97"/>
    <w:rsid w:val="003C7B99"/>
    <w:rsid w:val="003F0696"/>
    <w:rsid w:val="003F0A6B"/>
    <w:rsid w:val="00420F85"/>
    <w:rsid w:val="004248C9"/>
    <w:rsid w:val="0042530B"/>
    <w:rsid w:val="004340C0"/>
    <w:rsid w:val="00493F28"/>
    <w:rsid w:val="00497CD1"/>
    <w:rsid w:val="00500592"/>
    <w:rsid w:val="00506DDF"/>
    <w:rsid w:val="005117B7"/>
    <w:rsid w:val="00514E61"/>
    <w:rsid w:val="00516B49"/>
    <w:rsid w:val="0054294F"/>
    <w:rsid w:val="00550AD9"/>
    <w:rsid w:val="005553BE"/>
    <w:rsid w:val="00557C6F"/>
    <w:rsid w:val="005901DF"/>
    <w:rsid w:val="005A68FC"/>
    <w:rsid w:val="005B3EB2"/>
    <w:rsid w:val="005D0CDE"/>
    <w:rsid w:val="005F0E16"/>
    <w:rsid w:val="00611F08"/>
    <w:rsid w:val="00612493"/>
    <w:rsid w:val="006165F9"/>
    <w:rsid w:val="0064063A"/>
    <w:rsid w:val="006624E8"/>
    <w:rsid w:val="00671324"/>
    <w:rsid w:val="00675066"/>
    <w:rsid w:val="006E075A"/>
    <w:rsid w:val="006F77CA"/>
    <w:rsid w:val="007138C0"/>
    <w:rsid w:val="00715171"/>
    <w:rsid w:val="00732AF9"/>
    <w:rsid w:val="00752CE7"/>
    <w:rsid w:val="00775DF3"/>
    <w:rsid w:val="00784432"/>
    <w:rsid w:val="007926EC"/>
    <w:rsid w:val="007A20BD"/>
    <w:rsid w:val="00802DE5"/>
    <w:rsid w:val="008037DB"/>
    <w:rsid w:val="008137CC"/>
    <w:rsid w:val="00835DAA"/>
    <w:rsid w:val="00846660"/>
    <w:rsid w:val="008711AC"/>
    <w:rsid w:val="00873015"/>
    <w:rsid w:val="008869BA"/>
    <w:rsid w:val="009921C2"/>
    <w:rsid w:val="009B2BAE"/>
    <w:rsid w:val="009B427C"/>
    <w:rsid w:val="009F6770"/>
    <w:rsid w:val="00A1205E"/>
    <w:rsid w:val="00A64817"/>
    <w:rsid w:val="00A740AD"/>
    <w:rsid w:val="00A76FE4"/>
    <w:rsid w:val="00A7736D"/>
    <w:rsid w:val="00AA4B62"/>
    <w:rsid w:val="00AC4672"/>
    <w:rsid w:val="00AC5DD6"/>
    <w:rsid w:val="00B0233D"/>
    <w:rsid w:val="00B6303B"/>
    <w:rsid w:val="00B66D53"/>
    <w:rsid w:val="00B73DB0"/>
    <w:rsid w:val="00B74F1D"/>
    <w:rsid w:val="00BB4544"/>
    <w:rsid w:val="00BD6508"/>
    <w:rsid w:val="00C17006"/>
    <w:rsid w:val="00C22B19"/>
    <w:rsid w:val="00C23982"/>
    <w:rsid w:val="00C50373"/>
    <w:rsid w:val="00CA5B00"/>
    <w:rsid w:val="00CA6AF9"/>
    <w:rsid w:val="00CC3F6E"/>
    <w:rsid w:val="00CD39CA"/>
    <w:rsid w:val="00D278D9"/>
    <w:rsid w:val="00D465EC"/>
    <w:rsid w:val="00D7628B"/>
    <w:rsid w:val="00D923FF"/>
    <w:rsid w:val="00DB266C"/>
    <w:rsid w:val="00DB2CBB"/>
    <w:rsid w:val="00DB5377"/>
    <w:rsid w:val="00DC313E"/>
    <w:rsid w:val="00DD7E3A"/>
    <w:rsid w:val="00DE5713"/>
    <w:rsid w:val="00DE77E0"/>
    <w:rsid w:val="00E03016"/>
    <w:rsid w:val="00E22566"/>
    <w:rsid w:val="00E505EC"/>
    <w:rsid w:val="00E55DDB"/>
    <w:rsid w:val="00E77B04"/>
    <w:rsid w:val="00EA0576"/>
    <w:rsid w:val="00EB2499"/>
    <w:rsid w:val="00EB4E9D"/>
    <w:rsid w:val="00EC0E47"/>
    <w:rsid w:val="00ED12DF"/>
    <w:rsid w:val="00EF0AB1"/>
    <w:rsid w:val="00EF11A9"/>
    <w:rsid w:val="00EF3DDF"/>
    <w:rsid w:val="00EF7AE6"/>
    <w:rsid w:val="00F1549D"/>
    <w:rsid w:val="00F33942"/>
    <w:rsid w:val="00F45075"/>
    <w:rsid w:val="00F94574"/>
    <w:rsid w:val="00FB3138"/>
    <w:rsid w:val="00FB68B5"/>
    <w:rsid w:val="00FD399A"/>
    <w:rsid w:val="00FF160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bfffbf"/>
    </o:shapedefaults>
    <o:shapelayout v:ext="edit">
      <o:idmap v:ext="edit" data="1"/>
    </o:shapelayout>
  </w:shapeDefaults>
  <w:decimalSymbol w:val=","/>
  <w:listSeparator w:val=";"/>
  <w14:docId w14:val="29D3455C"/>
  <w15:chartTrackingRefBased/>
  <w15:docId w15:val="{D72DF86B-F67E-4FC7-A547-AE90CC752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1C0439"/>
    <w:pPr>
      <w:jc w:val="center"/>
    </w:pPr>
    <w:rPr>
      <w:rFonts w:ascii="Garamond" w:hAnsi="Garamond"/>
      <w:color w:val="000000" w:themeColor="text1"/>
      <w:sz w:val="24"/>
      <w:szCs w:val="24"/>
      <w:lang w:eastAsia="en-US"/>
    </w:rPr>
  </w:style>
  <w:style w:type="paragraph" w:styleId="Titre1">
    <w:name w:val="heading 1"/>
    <w:basedOn w:val="Normal"/>
    <w:next w:val="Normal"/>
    <w:qFormat/>
    <w:rsid w:val="00D278D9"/>
    <w:pPr>
      <w:outlineLvl w:val="0"/>
    </w:pPr>
    <w:rPr>
      <w:b/>
      <w:caps/>
      <w:color w:val="545EA6"/>
      <w:sz w:val="84"/>
      <w:szCs w:val="36"/>
    </w:rPr>
  </w:style>
  <w:style w:type="paragraph" w:styleId="Titre2">
    <w:name w:val="heading 2"/>
    <w:basedOn w:val="Normal"/>
    <w:next w:val="Normal"/>
    <w:qFormat/>
    <w:rsid w:val="00D923FF"/>
    <w:pPr>
      <w:outlineLvl w:val="1"/>
    </w:pPr>
    <w:rPr>
      <w:color w:val="4472C4" w:themeColor="accent1"/>
      <w:sz w:val="48"/>
    </w:rPr>
  </w:style>
  <w:style w:type="paragraph" w:styleId="Titre3">
    <w:name w:val="heading 3"/>
    <w:basedOn w:val="Titre2"/>
    <w:next w:val="Normal"/>
    <w:qFormat/>
    <w:rsid w:val="001C0439"/>
    <w:pPr>
      <w:outlineLvl w:val="2"/>
    </w:pPr>
    <w:rPr>
      <w:b/>
      <w:sz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semiHidden/>
    <w:rsid w:val="009B427C"/>
    <w:rPr>
      <w:rFonts w:ascii="Tahoma" w:hAnsi="Tahoma" w:cs="Tahoma"/>
      <w:sz w:val="16"/>
      <w:szCs w:val="16"/>
    </w:rPr>
  </w:style>
  <w:style w:type="paragraph" w:styleId="En-tte">
    <w:name w:val="header"/>
    <w:basedOn w:val="Normal"/>
    <w:link w:val="En-tteCar"/>
    <w:uiPriority w:val="99"/>
    <w:rsid w:val="001D47D3"/>
    <w:pPr>
      <w:tabs>
        <w:tab w:val="center" w:pos="4320"/>
        <w:tab w:val="right" w:pos="8640"/>
      </w:tabs>
    </w:pPr>
  </w:style>
  <w:style w:type="paragraph" w:styleId="Pieddepage">
    <w:name w:val="footer"/>
    <w:basedOn w:val="Normal"/>
    <w:link w:val="PieddepageCar"/>
    <w:uiPriority w:val="99"/>
    <w:rsid w:val="001D47D3"/>
    <w:pPr>
      <w:tabs>
        <w:tab w:val="center" w:pos="4320"/>
        <w:tab w:val="right" w:pos="8640"/>
      </w:tabs>
    </w:pPr>
  </w:style>
  <w:style w:type="paragraph" w:customStyle="1" w:styleId="EventDescription">
    <w:name w:val="Event Description"/>
    <w:basedOn w:val="Normal"/>
    <w:rsid w:val="00071AC9"/>
    <w:pPr>
      <w:ind w:left="1440" w:right="1197"/>
    </w:pPr>
    <w:rPr>
      <w:sz w:val="20"/>
    </w:rPr>
  </w:style>
  <w:style w:type="paragraph" w:customStyle="1" w:styleId="OrganizationName">
    <w:name w:val="Organization Name"/>
    <w:basedOn w:val="Normal"/>
    <w:rsid w:val="00071AC9"/>
    <w:rPr>
      <w:rFonts w:ascii="Book Antiqua" w:hAnsi="Book Antiqua"/>
      <w:caps/>
      <w:sz w:val="20"/>
    </w:rPr>
  </w:style>
  <w:style w:type="paragraph" w:styleId="Sansinterligne">
    <w:name w:val="No Spacing"/>
    <w:uiPriority w:val="1"/>
    <w:qFormat/>
    <w:rsid w:val="00715171"/>
    <w:pPr>
      <w:jc w:val="center"/>
    </w:pPr>
    <w:rPr>
      <w:rFonts w:ascii="Garamond" w:hAnsi="Garamond"/>
      <w:color w:val="4D5991"/>
      <w:sz w:val="24"/>
      <w:szCs w:val="24"/>
      <w:lang w:eastAsia="en-US"/>
    </w:rPr>
  </w:style>
  <w:style w:type="paragraph" w:styleId="En-ttedetabledesmatires">
    <w:name w:val="TOC Heading"/>
    <w:basedOn w:val="Titre1"/>
    <w:next w:val="Normal"/>
    <w:uiPriority w:val="39"/>
    <w:unhideWhenUsed/>
    <w:qFormat/>
    <w:rsid w:val="00EF3DDF"/>
    <w:pPr>
      <w:keepNext/>
      <w:keepLines/>
      <w:spacing w:before="240" w:line="259" w:lineRule="auto"/>
      <w:jc w:val="left"/>
      <w:outlineLvl w:val="9"/>
    </w:pPr>
    <w:rPr>
      <w:rFonts w:asciiTheme="majorHAnsi" w:eastAsiaTheme="majorEastAsia" w:hAnsiTheme="majorHAnsi" w:cstheme="majorBidi"/>
      <w:b w:val="0"/>
      <w:caps w:val="0"/>
      <w:color w:val="2F5496" w:themeColor="accent1" w:themeShade="BF"/>
      <w:sz w:val="32"/>
      <w:szCs w:val="32"/>
      <w:lang w:eastAsia="fr-FR"/>
    </w:rPr>
  </w:style>
  <w:style w:type="paragraph" w:styleId="TM2">
    <w:name w:val="toc 2"/>
    <w:basedOn w:val="Normal"/>
    <w:next w:val="Normal"/>
    <w:autoRedefine/>
    <w:uiPriority w:val="39"/>
    <w:rsid w:val="00EF3DDF"/>
    <w:pPr>
      <w:spacing w:after="100"/>
      <w:ind w:left="240"/>
    </w:pPr>
  </w:style>
  <w:style w:type="paragraph" w:styleId="TM1">
    <w:name w:val="toc 1"/>
    <w:basedOn w:val="Normal"/>
    <w:next w:val="Normal"/>
    <w:autoRedefine/>
    <w:uiPriority w:val="39"/>
    <w:rsid w:val="00EF3DDF"/>
    <w:pPr>
      <w:spacing w:after="100"/>
    </w:pPr>
  </w:style>
  <w:style w:type="character" w:styleId="Lienhypertexte">
    <w:name w:val="Hyperlink"/>
    <w:basedOn w:val="Policepardfaut"/>
    <w:uiPriority w:val="99"/>
    <w:unhideWhenUsed/>
    <w:rsid w:val="00EF3DDF"/>
    <w:rPr>
      <w:color w:val="0563C1" w:themeColor="hyperlink"/>
      <w:u w:val="single"/>
    </w:rPr>
  </w:style>
  <w:style w:type="paragraph" w:styleId="TM3">
    <w:name w:val="toc 3"/>
    <w:basedOn w:val="Normal"/>
    <w:next w:val="Normal"/>
    <w:autoRedefine/>
    <w:uiPriority w:val="39"/>
    <w:rsid w:val="00784432"/>
    <w:pPr>
      <w:spacing w:after="100"/>
      <w:ind w:left="480"/>
    </w:pPr>
  </w:style>
  <w:style w:type="table" w:styleId="Grilledutableau">
    <w:name w:val="Table Grid"/>
    <w:basedOn w:val="TableauNormal"/>
    <w:rsid w:val="00775D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C3F6E"/>
    <w:pPr>
      <w:ind w:left="720"/>
      <w:contextualSpacing/>
    </w:pPr>
  </w:style>
  <w:style w:type="character" w:customStyle="1" w:styleId="PieddepageCar">
    <w:name w:val="Pied de page Car"/>
    <w:basedOn w:val="Policepardfaut"/>
    <w:link w:val="Pieddepage"/>
    <w:uiPriority w:val="99"/>
    <w:rsid w:val="0033166E"/>
    <w:rPr>
      <w:rFonts w:ascii="Garamond" w:hAnsi="Garamond"/>
      <w:color w:val="4D5991"/>
      <w:sz w:val="24"/>
      <w:szCs w:val="24"/>
      <w:lang w:eastAsia="en-US"/>
    </w:rPr>
  </w:style>
  <w:style w:type="character" w:customStyle="1" w:styleId="En-tteCar">
    <w:name w:val="En-tête Car"/>
    <w:basedOn w:val="Policepardfaut"/>
    <w:link w:val="En-tte"/>
    <w:uiPriority w:val="99"/>
    <w:rsid w:val="0033166E"/>
    <w:rPr>
      <w:rFonts w:ascii="Garamond" w:hAnsi="Garamond"/>
      <w:color w:val="4D5991"/>
      <w:sz w:val="24"/>
      <w:szCs w:val="24"/>
      <w:lang w:eastAsia="en-US"/>
    </w:rPr>
  </w:style>
  <w:style w:type="character" w:styleId="lev">
    <w:name w:val="Strong"/>
    <w:basedOn w:val="Policepardfaut"/>
    <w:qFormat/>
    <w:rsid w:val="00D923FF"/>
    <w:rPr>
      <w:b/>
      <w:bCs/>
    </w:rPr>
  </w:style>
  <w:style w:type="paragraph" w:styleId="Sous-titre">
    <w:name w:val="Subtitle"/>
    <w:basedOn w:val="Normal"/>
    <w:next w:val="Normal"/>
    <w:link w:val="Sous-titreCar"/>
    <w:qFormat/>
    <w:rsid w:val="001020E1"/>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us-titreCar">
    <w:name w:val="Sous-titre Car"/>
    <w:basedOn w:val="Policepardfaut"/>
    <w:link w:val="Sous-titre"/>
    <w:rsid w:val="001020E1"/>
    <w:rPr>
      <w:rFonts w:asciiTheme="minorHAnsi" w:eastAsiaTheme="minorEastAsia" w:hAnsiTheme="minorHAnsi" w:cstheme="minorBidi"/>
      <w:color w:val="5A5A5A" w:themeColor="text1" w:themeTint="A5"/>
      <w:spacing w:val="15"/>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Users\killian.labattut\Documents\GitHub\projet_sfl5_serre_automatique\Partie%20commune%20dossier\Partie%20Commune.docx"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killian.labattut\Documents\GitHub\projet_sfl5_serre_automatique\Partie%20commune%20dossier\Partie%20Commune.docx"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file:///C:\Users\killian.labattut\Documents\GitHub\projet_sfl5_serre_automatique\Partie%20commune%20dossier\Partie%20Commune.docx"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GitHub\projet_sfl5_serre_automatique\Partie%20commune%20dossier\TF01012739.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9B010F-65A0-4FDA-A4FE-1D20FAF83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TF01012739.dot</Template>
  <TotalTime>818</TotalTime>
  <Pages>10</Pages>
  <Words>1469</Words>
  <Characters>8082</Characters>
  <Application>Microsoft Office Word</Application>
  <DocSecurity>0</DocSecurity>
  <Lines>67</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
  <Company>Microsoft Corporation</Company>
  <LinksUpToDate>false</LinksUpToDate>
  <CharactersWithSpaces>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Killian LABATTUT</dc:creator>
  <cp:keywords/>
  <dc:description/>
  <cp:lastModifiedBy>Sharka</cp:lastModifiedBy>
  <cp:revision>45</cp:revision>
  <cp:lastPrinted>2004-03-15T15:16:00Z</cp:lastPrinted>
  <dcterms:created xsi:type="dcterms:W3CDTF">2019-01-08T15:33:00Z</dcterms:created>
  <dcterms:modified xsi:type="dcterms:W3CDTF">2019-03-13T10:31:00Z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TC010127391033</vt:lpwstr>
  </property>
</Properties>
</file>