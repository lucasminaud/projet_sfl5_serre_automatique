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85233" w14:textId="77777777" w:rsidR="008137CC" w:rsidRDefault="00EF3DDF" w:rsidP="00C23982">
      <w:pPr>
        <w:jc w:val="left"/>
      </w:pPr>
      <w:r>
        <w:rPr>
          <w:noProof/>
          <w:lang w:eastAsia="ko-KR"/>
        </w:rPr>
        <mc:AlternateContent>
          <mc:Choice Requires="wps">
            <w:drawing>
              <wp:anchor distT="0" distB="0" distL="114300" distR="114300" simplePos="0" relativeHeight="251658752" behindDoc="0" locked="0" layoutInCell="1" allowOverlap="1" wp14:anchorId="0DE60D94" wp14:editId="4DA396F2">
                <wp:simplePos x="0" y="0"/>
                <wp:positionH relativeFrom="margin">
                  <wp:align>center</wp:align>
                </wp:positionH>
                <wp:positionV relativeFrom="paragraph">
                  <wp:posOffset>5038725</wp:posOffset>
                </wp:positionV>
                <wp:extent cx="3657600" cy="434340"/>
                <wp:effectExtent l="0" t="0" r="0" b="3810"/>
                <wp:wrapNone/>
                <wp:docPr id="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E3CFD" w14:textId="19418A5B" w:rsidR="007E4023" w:rsidRPr="0024537E" w:rsidRDefault="007E4023" w:rsidP="0024537E">
                            <w:pPr>
                              <w:rPr>
                                <w:color w:val="4472C4" w:themeColor="accent1"/>
                                <w:sz w:val="48"/>
                              </w:rPr>
                            </w:pPr>
                            <w:r>
                              <w:rPr>
                                <w:color w:val="4472C4" w:themeColor="accent1"/>
                                <w:sz w:val="48"/>
                              </w:rPr>
                              <w:t xml:space="preserve">Dossier technique – Partie Personnelle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DE60D94" id="_x0000_t202" coordsize="21600,21600" o:spt="202" path="m,l,21600r21600,l21600,xe">
                <v:stroke joinstyle="miter"/>
                <v:path gradientshapeok="t" o:connecttype="rect"/>
              </v:shapetype>
              <v:shape id="Text Box 44" o:spid="_x0000_s1026" type="#_x0000_t202" style="position:absolute;margin-left:0;margin-top:396.75pt;width:4in;height:34.2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" filled="f" stroked="f">
                <v:textbox style="mso-fit-shape-to-text:t">
                  <w:txbxContent>
                    <w:p w14:paraId="2F6E3CFD" w14:textId="19418A5B" w:rsidR="007E4023" w:rsidRPr="0024537E" w:rsidRDefault="007E4023" w:rsidP="0024537E">
                      <w:pPr>
                        <w:rPr>
                          <w:color w:val="4472C4" w:themeColor="accent1"/>
                          <w:sz w:val="48"/>
                        </w:rPr>
                      </w:pPr>
                      <w:r>
                        <w:rPr>
                          <w:color w:val="4472C4" w:themeColor="accent1"/>
                          <w:sz w:val="48"/>
                        </w:rPr>
                        <w:t xml:space="preserve">Dossier technique – Partie Personnelle </w:t>
                      </w:r>
                    </w:p>
                  </w:txbxContent>
                </v:textbox>
                <w10:wrap anchorx="margin"/>
              </v:shape>
            </w:pict>
          </mc:Fallback>
        </mc:AlternateContent>
      </w:r>
      <w:r>
        <w:rPr>
          <w:noProof/>
          <w:lang w:eastAsia="ko-KR"/>
        </w:rPr>
        <mc:AlternateContent>
          <mc:Choice Requires="wps">
            <w:drawing>
              <wp:anchor distT="0" distB="0" distL="114300" distR="114300" simplePos="0" relativeHeight="251657728" behindDoc="0" locked="0" layoutInCell="1" allowOverlap="1" wp14:anchorId="17E293E3" wp14:editId="6A503A5D">
                <wp:simplePos x="0" y="0"/>
                <wp:positionH relativeFrom="margin">
                  <wp:align>center</wp:align>
                </wp:positionH>
                <wp:positionV relativeFrom="paragraph">
                  <wp:posOffset>1828800</wp:posOffset>
                </wp:positionV>
                <wp:extent cx="4438650" cy="1634490"/>
                <wp:effectExtent l="0" t="0" r="0" b="3810"/>
                <wp:wrapNone/>
                <wp:docPr id="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163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24CD" w14:textId="77777777" w:rsidR="007E4023" w:rsidRPr="0024537E" w:rsidRDefault="007E4023" w:rsidP="0024537E">
                            <w:pPr>
                              <w:rPr>
                                <w:b/>
                                <w:caps/>
                                <w:color w:val="545EA6"/>
                                <w:sz w:val="84"/>
                                <w:szCs w:val="36"/>
                              </w:rPr>
                            </w:pPr>
                            <w:bookmarkStart w:id="0" w:name="_Toc534731010"/>
                            <w:r w:rsidRPr="0024537E">
                              <w:rPr>
                                <w:b/>
                                <w:caps/>
                                <w:color w:val="545EA6"/>
                                <w:sz w:val="84"/>
                                <w:szCs w:val="36"/>
                              </w:rPr>
                              <w:t>Serre Automatique</w:t>
                            </w:r>
                            <w:bookmarkEnd w:id="0"/>
                            <w:r w:rsidRPr="0024537E">
                              <w:rPr>
                                <w:b/>
                                <w:caps/>
                                <w:color w:val="545EA6"/>
                                <w:sz w:val="84"/>
                                <w:szCs w:val="36"/>
                              </w:rPr>
                              <w:t xml:space="preserve"> </w:t>
                            </w:r>
                          </w:p>
                          <w:p w14:paraId="175FC8EE" w14:textId="77777777" w:rsidR="007E4023" w:rsidRPr="00EF3DDF" w:rsidRDefault="007E4023" w:rsidP="00EF3DDF"/>
                          <w:p w14:paraId="50AC20FC" w14:textId="77777777" w:rsidR="007E4023" w:rsidRPr="0024537E" w:rsidRDefault="007E4023" w:rsidP="0024537E">
                            <w:pPr>
                              <w:ind w:firstLine="720"/>
                              <w:jc w:val="both"/>
                              <w:rPr>
                                <w:color w:val="4472C4" w:themeColor="accent1"/>
                                <w:sz w:val="72"/>
                                <w:szCs w:val="72"/>
                              </w:rPr>
                            </w:pPr>
                            <w:bookmarkStart w:id="1" w:name="_Toc534731011"/>
                            <w:r w:rsidRPr="0024537E">
                              <w:rPr>
                                <w:color w:val="4472C4" w:themeColor="accent1"/>
                                <w:sz w:val="72"/>
                                <w:szCs w:val="72"/>
                              </w:rPr>
                              <w:t>Système d’acquisition</w:t>
                            </w:r>
                            <w:bookmarkEnd w:id="1"/>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E293E3" id="Text Box 43" o:spid="_x0000_s1027" type="#_x0000_t202" style="position:absolute;margin-left:0;margin-top:2in;width:349.5pt;height:128.7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" filled="f" stroked="f">
                <v:textbox style="mso-fit-shape-to-text:t">
                  <w:txbxContent>
                    <w:p w14:paraId="671B24CD" w14:textId="77777777" w:rsidR="007E4023" w:rsidRPr="0024537E" w:rsidRDefault="007E4023" w:rsidP="0024537E">
                      <w:pPr>
                        <w:rPr>
                          <w:b/>
                          <w:caps/>
                          <w:color w:val="545EA6"/>
                          <w:sz w:val="84"/>
                          <w:szCs w:val="36"/>
                        </w:rPr>
                      </w:pPr>
                      <w:bookmarkStart w:id="2" w:name="_Toc534731010"/>
                      <w:r w:rsidRPr="0024537E">
                        <w:rPr>
                          <w:b/>
                          <w:caps/>
                          <w:color w:val="545EA6"/>
                          <w:sz w:val="84"/>
                          <w:szCs w:val="36"/>
                        </w:rPr>
                        <w:t>Serre Automatique</w:t>
                      </w:r>
                      <w:bookmarkEnd w:id="2"/>
                      <w:r w:rsidRPr="0024537E">
                        <w:rPr>
                          <w:b/>
                          <w:caps/>
                          <w:color w:val="545EA6"/>
                          <w:sz w:val="84"/>
                          <w:szCs w:val="36"/>
                        </w:rPr>
                        <w:t xml:space="preserve"> </w:t>
                      </w:r>
                    </w:p>
                    <w:p w14:paraId="175FC8EE" w14:textId="77777777" w:rsidR="007E4023" w:rsidRPr="00EF3DDF" w:rsidRDefault="007E4023" w:rsidP="00EF3DDF"/>
                    <w:p w14:paraId="50AC20FC" w14:textId="77777777" w:rsidR="007E4023" w:rsidRPr="0024537E" w:rsidRDefault="007E4023" w:rsidP="0024537E">
                      <w:pPr>
                        <w:ind w:firstLine="720"/>
                        <w:jc w:val="both"/>
                        <w:rPr>
                          <w:color w:val="4472C4" w:themeColor="accent1"/>
                          <w:sz w:val="72"/>
                          <w:szCs w:val="72"/>
                        </w:rPr>
                      </w:pPr>
                      <w:bookmarkStart w:id="3" w:name="_Toc534731011"/>
                      <w:r w:rsidRPr="0024537E">
                        <w:rPr>
                          <w:color w:val="4472C4" w:themeColor="accent1"/>
                          <w:sz w:val="72"/>
                          <w:szCs w:val="72"/>
                        </w:rPr>
                        <w:t>Système d’acquisition</w:t>
                      </w:r>
                      <w:bookmarkEnd w:id="3"/>
                    </w:p>
                  </w:txbxContent>
                </v:textbox>
                <w10:wrap anchorx="margin"/>
              </v:shape>
            </w:pict>
          </mc:Fallback>
        </mc:AlternateContent>
      </w:r>
      <w:r w:rsidR="0016594C">
        <w:rPr>
          <w:noProof/>
        </w:rPr>
        <w:drawing>
          <wp:inline distT="0" distB="0" distL="0" distR="0" wp14:anchorId="22DBE5E4" wp14:editId="690F2914">
            <wp:extent cx="5486400" cy="72961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7296150"/>
                    </a:xfrm>
                    <a:prstGeom prst="rect">
                      <a:avLst/>
                    </a:prstGeom>
                    <a:noFill/>
                    <a:ln>
                      <a:noFill/>
                    </a:ln>
                  </pic:spPr>
                </pic:pic>
              </a:graphicData>
            </a:graphic>
          </wp:inline>
        </w:drawing>
      </w:r>
    </w:p>
    <w:p w14:paraId="5BB61CFB" w14:textId="2FD427CA" w:rsidR="00FF1609" w:rsidRDefault="00CB795B" w:rsidP="00C23982">
      <w:pPr>
        <w:jc w:val="left"/>
      </w:pPr>
      <w:r>
        <w:t xml:space="preserve"> </w:t>
      </w:r>
    </w:p>
    <w:p w14:paraId="7482BAB2" w14:textId="77777777" w:rsidR="008137CC" w:rsidRDefault="009F6770" w:rsidP="00C23982">
      <w:pPr>
        <w:jc w:val="left"/>
      </w:pPr>
      <w:r>
        <w:rPr>
          <w:noProof/>
          <w:lang w:eastAsia="ko-KR"/>
        </w:rPr>
        <mc:AlternateContent>
          <mc:Choice Requires="wps">
            <w:drawing>
              <wp:anchor distT="0" distB="0" distL="114300" distR="114300" simplePos="0" relativeHeight="251659776" behindDoc="0" locked="0" layoutInCell="1" allowOverlap="1" wp14:anchorId="05A7C886" wp14:editId="10C47182">
                <wp:simplePos x="0" y="0"/>
                <wp:positionH relativeFrom="page">
                  <wp:posOffset>457200</wp:posOffset>
                </wp:positionH>
                <wp:positionV relativeFrom="paragraph">
                  <wp:posOffset>285750</wp:posOffset>
                </wp:positionV>
                <wp:extent cx="4286250" cy="1291590"/>
                <wp:effectExtent l="0" t="0" r="0" b="3810"/>
                <wp:wrapNone/>
                <wp:docPr id="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2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2B8D7" w14:textId="0B81D212" w:rsidR="007E4023" w:rsidRDefault="007E4023" w:rsidP="00715171">
                            <w:pPr>
                              <w:pStyle w:val="Sansinterligne"/>
                            </w:pPr>
                            <w:r>
                              <w:t>Ce document regroupe les informations concernant les capteurs de températures et l’interface web « Temps Réel ».</w:t>
                            </w:r>
                          </w:p>
                          <w:p w14:paraId="5962592E" w14:textId="77777777" w:rsidR="007E4023" w:rsidRDefault="007E4023" w:rsidP="00715171">
                            <w:pPr>
                              <w:pStyle w:val="Sansinterligne"/>
                            </w:pPr>
                          </w:p>
                          <w:p w14:paraId="41FE2B96" w14:textId="4AEBF6A8" w:rsidR="007E4023" w:rsidRDefault="007E4023" w:rsidP="00715171">
                            <w:pPr>
                              <w:pStyle w:val="Sansinterligne"/>
                            </w:pPr>
                            <w:r>
                              <w:t>Valentin Chevallier</w:t>
                            </w:r>
                          </w:p>
                          <w:p w14:paraId="4EDAE133" w14:textId="7399F9ED" w:rsidR="007E4023" w:rsidRPr="00802DE5" w:rsidRDefault="007E4023" w:rsidP="00715171">
                            <w:pPr>
                              <w:pStyle w:val="Sansinterligne"/>
                            </w:pPr>
                            <w:r>
                              <w:t>21/03/2019</w:t>
                            </w:r>
                          </w:p>
                          <w:p w14:paraId="3DFE34D9" w14:textId="77777777" w:rsidR="007E4023" w:rsidRPr="00802DE5" w:rsidRDefault="007E4023" w:rsidP="00B0233D"/>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A7C886" id="Text Box 45" o:spid="_x0000_s1028" type="#_x0000_t202" style="position:absolute;margin-left:36pt;margin-top:22.5pt;width:337.5pt;height:101.7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S5uQIAAMI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" filled="f" stroked="f">
                <v:textbox style="mso-fit-shape-to-text:t">
                  <w:txbxContent>
                    <w:p w14:paraId="4CA2B8D7" w14:textId="0B81D212" w:rsidR="007E4023" w:rsidRDefault="007E4023" w:rsidP="00715171">
                      <w:pPr>
                        <w:pStyle w:val="Sansinterligne"/>
                      </w:pPr>
                      <w:r>
                        <w:t>Ce document regroupe les informations concernant les capteurs de températures et l’interface web « Temps Réel ».</w:t>
                      </w:r>
                    </w:p>
                    <w:p w14:paraId="5962592E" w14:textId="77777777" w:rsidR="007E4023" w:rsidRDefault="007E4023" w:rsidP="00715171">
                      <w:pPr>
                        <w:pStyle w:val="Sansinterligne"/>
                      </w:pPr>
                    </w:p>
                    <w:p w14:paraId="41FE2B96" w14:textId="4AEBF6A8" w:rsidR="007E4023" w:rsidRDefault="007E4023" w:rsidP="00715171">
                      <w:pPr>
                        <w:pStyle w:val="Sansinterligne"/>
                      </w:pPr>
                      <w:r>
                        <w:t>Valentin Chevallier</w:t>
                      </w:r>
                    </w:p>
                    <w:p w14:paraId="4EDAE133" w14:textId="7399F9ED" w:rsidR="007E4023" w:rsidRPr="00802DE5" w:rsidRDefault="007E4023" w:rsidP="00715171">
                      <w:pPr>
                        <w:pStyle w:val="Sansinterligne"/>
                      </w:pPr>
                      <w:r>
                        <w:t>21/03/2019</w:t>
                      </w:r>
                    </w:p>
                    <w:p w14:paraId="3DFE34D9" w14:textId="77777777" w:rsidR="007E4023" w:rsidRPr="00802DE5" w:rsidRDefault="007E4023" w:rsidP="00B0233D"/>
                  </w:txbxContent>
                </v:textbox>
                <w10:wrap anchorx="page"/>
              </v:shape>
            </w:pict>
          </mc:Fallback>
        </mc:AlternateContent>
      </w:r>
    </w:p>
    <w:p w14:paraId="564145FC" w14:textId="77777777" w:rsidR="008137CC" w:rsidRDefault="008137CC" w:rsidP="00C23982">
      <w:pPr>
        <w:jc w:val="left"/>
      </w:pPr>
    </w:p>
    <w:p w14:paraId="2126B030" w14:textId="77777777" w:rsidR="008137CC" w:rsidRDefault="009F6770" w:rsidP="00C23982">
      <w:pPr>
        <w:jc w:val="left"/>
      </w:pPr>
      <w:r>
        <w:rPr>
          <w:noProof/>
        </w:rPr>
        <w:drawing>
          <wp:anchor distT="0" distB="0" distL="114300" distR="114300" simplePos="0" relativeHeight="251660800" behindDoc="0" locked="0" layoutInCell="1" allowOverlap="1" wp14:anchorId="5B433DE0" wp14:editId="3DA99650">
            <wp:simplePos x="0" y="0"/>
            <wp:positionH relativeFrom="margin">
              <wp:posOffset>3752850</wp:posOffset>
            </wp:positionH>
            <wp:positionV relativeFrom="paragraph">
              <wp:posOffset>9525</wp:posOffset>
            </wp:positionV>
            <wp:extent cx="2485748" cy="80010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5748" cy="800100"/>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Garamond" w:eastAsia="Times New Roman" w:hAnsi="Garamond" w:cs="Times New Roman"/>
          <w:color w:val="4D5991"/>
          <w:sz w:val="24"/>
          <w:szCs w:val="24"/>
          <w:lang w:eastAsia="en-US"/>
        </w:rPr>
        <w:id w:val="740991177"/>
        <w:docPartObj>
          <w:docPartGallery w:val="Table of Contents"/>
          <w:docPartUnique/>
        </w:docPartObj>
      </w:sdtPr>
      <w:sdtEndPr>
        <w:rPr>
          <w:b/>
          <w:bCs/>
          <w:color w:val="000000" w:themeColor="text1"/>
        </w:rPr>
      </w:sdtEndPr>
      <w:sdtContent>
        <w:p w14:paraId="6441DA88" w14:textId="77777777" w:rsidR="00784432" w:rsidRDefault="00784432" w:rsidP="00C23982">
          <w:pPr>
            <w:pStyle w:val="En-ttedetabledesmatires"/>
          </w:pPr>
          <w:r>
            <w:t>Table des matières</w:t>
          </w:r>
        </w:p>
        <w:p w14:paraId="4D697CFB" w14:textId="6E19CDA7" w:rsidR="0024537E" w:rsidRPr="00ED18DC" w:rsidRDefault="00CB795B" w:rsidP="00CB795B">
          <w:pPr>
            <w:pStyle w:val="TM2"/>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b/>
              <w:bCs/>
            </w:rPr>
            <w:t xml:space="preserve"> 1. </w:t>
          </w:r>
          <w:r w:rsidR="00784432" w:rsidRPr="00ED18DC">
            <w:rPr>
              <w:rFonts w:asciiTheme="minorHAnsi" w:hAnsiTheme="minorHAnsi" w:cstheme="minorHAnsi"/>
              <w:b/>
              <w:bCs/>
            </w:rPr>
            <w:fldChar w:fldCharType="begin"/>
          </w:r>
          <w:r w:rsidR="00784432" w:rsidRPr="00ED18DC">
            <w:rPr>
              <w:rFonts w:asciiTheme="minorHAnsi" w:hAnsiTheme="minorHAnsi" w:cstheme="minorHAnsi"/>
              <w:b/>
              <w:bCs/>
            </w:rPr>
            <w:instrText xml:space="preserve"> TOC \o "1-3" \h \z \u </w:instrText>
          </w:r>
          <w:r w:rsidR="00784432" w:rsidRPr="00ED18DC">
            <w:rPr>
              <w:rFonts w:asciiTheme="minorHAnsi" w:hAnsiTheme="minorHAnsi" w:cstheme="minorHAnsi"/>
              <w:b/>
              <w:bCs/>
            </w:rPr>
            <w:fldChar w:fldCharType="separate"/>
          </w:r>
          <w:hyperlink w:anchor="_Toc4140203" w:history="1">
            <w:r w:rsidR="0024537E" w:rsidRPr="00ED18DC">
              <w:rPr>
                <w:rStyle w:val="Lienhypertexte"/>
                <w:rFonts w:asciiTheme="minorHAnsi" w:hAnsiTheme="minorHAnsi" w:cstheme="minorHAnsi"/>
                <w:noProof/>
              </w:rPr>
              <w:t>Présentation du projet</w:t>
            </w:r>
            <w:r w:rsidR="0024537E" w:rsidRPr="00ED18DC">
              <w:rPr>
                <w:rFonts w:asciiTheme="minorHAnsi" w:hAnsiTheme="minorHAnsi" w:cstheme="minorHAnsi"/>
                <w:noProof/>
                <w:webHidden/>
              </w:rPr>
              <w:tab/>
            </w:r>
            <w:r w:rsidR="0024537E" w:rsidRPr="00ED18DC">
              <w:rPr>
                <w:rFonts w:asciiTheme="minorHAnsi" w:hAnsiTheme="minorHAnsi" w:cstheme="minorHAnsi"/>
                <w:noProof/>
                <w:webHidden/>
              </w:rPr>
              <w:fldChar w:fldCharType="begin"/>
            </w:r>
            <w:r w:rsidR="0024537E" w:rsidRPr="00ED18DC">
              <w:rPr>
                <w:rFonts w:asciiTheme="minorHAnsi" w:hAnsiTheme="minorHAnsi" w:cstheme="minorHAnsi"/>
                <w:noProof/>
                <w:webHidden/>
              </w:rPr>
              <w:instrText xml:space="preserve"> PAGEREF _Toc4140203 \h </w:instrText>
            </w:r>
            <w:r w:rsidR="0024537E" w:rsidRPr="00ED18DC">
              <w:rPr>
                <w:rFonts w:asciiTheme="minorHAnsi" w:hAnsiTheme="minorHAnsi" w:cstheme="minorHAnsi"/>
                <w:noProof/>
                <w:webHidden/>
              </w:rPr>
            </w:r>
            <w:r w:rsidR="0024537E" w:rsidRPr="00ED18DC">
              <w:rPr>
                <w:rFonts w:asciiTheme="minorHAnsi" w:hAnsiTheme="minorHAnsi" w:cstheme="minorHAnsi"/>
                <w:noProof/>
                <w:webHidden/>
              </w:rPr>
              <w:fldChar w:fldCharType="separate"/>
            </w:r>
            <w:r w:rsidR="0024537E" w:rsidRPr="00ED18DC">
              <w:rPr>
                <w:rFonts w:asciiTheme="minorHAnsi" w:hAnsiTheme="minorHAnsi" w:cstheme="minorHAnsi"/>
                <w:noProof/>
                <w:webHidden/>
              </w:rPr>
              <w:t>3</w:t>
            </w:r>
            <w:r w:rsidR="0024537E" w:rsidRPr="00ED18DC">
              <w:rPr>
                <w:rFonts w:asciiTheme="minorHAnsi" w:hAnsiTheme="minorHAnsi" w:cstheme="minorHAnsi"/>
                <w:noProof/>
                <w:webHidden/>
              </w:rPr>
              <w:fldChar w:fldCharType="end"/>
            </w:r>
          </w:hyperlink>
        </w:p>
        <w:p w14:paraId="62EC8066" w14:textId="6BEDE618" w:rsidR="0024537E" w:rsidRPr="00ED18DC" w:rsidRDefault="00CB795B" w:rsidP="00CB795B">
          <w:pPr>
            <w:pStyle w:val="TM3"/>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1.1 </w:t>
          </w:r>
          <w:hyperlink w:anchor="_Toc4140204" w:history="1">
            <w:r w:rsidRPr="00ED18DC">
              <w:rPr>
                <w:rStyle w:val="Lienhypertexte"/>
                <w:rFonts w:asciiTheme="minorHAnsi" w:hAnsiTheme="minorHAnsi" w:cstheme="minorHAnsi"/>
                <w:noProof/>
              </w:rPr>
              <w:t>Diagramme d</w:t>
            </w:r>
            <w:r w:rsidR="006B0233" w:rsidRPr="00ED18DC">
              <w:rPr>
                <w:rStyle w:val="Lienhypertexte"/>
                <w:rFonts w:asciiTheme="minorHAnsi" w:hAnsiTheme="minorHAnsi" w:cstheme="minorHAnsi"/>
                <w:noProof/>
              </w:rPr>
              <w:t>’exigences</w:t>
            </w:r>
            <w:r w:rsidR="0024537E" w:rsidRPr="00ED18DC">
              <w:rPr>
                <w:rFonts w:asciiTheme="minorHAnsi" w:hAnsiTheme="minorHAnsi" w:cstheme="minorHAnsi"/>
                <w:noProof/>
                <w:webHidden/>
              </w:rPr>
              <w:tab/>
            </w:r>
            <w:r w:rsidR="0024537E" w:rsidRPr="00ED18DC">
              <w:rPr>
                <w:rFonts w:asciiTheme="minorHAnsi" w:hAnsiTheme="minorHAnsi" w:cstheme="minorHAnsi"/>
                <w:noProof/>
                <w:webHidden/>
              </w:rPr>
              <w:fldChar w:fldCharType="begin"/>
            </w:r>
            <w:r w:rsidR="0024537E" w:rsidRPr="00ED18DC">
              <w:rPr>
                <w:rFonts w:asciiTheme="minorHAnsi" w:hAnsiTheme="minorHAnsi" w:cstheme="minorHAnsi"/>
                <w:noProof/>
                <w:webHidden/>
              </w:rPr>
              <w:instrText xml:space="preserve"> PAGEREF _Toc4140204 \h </w:instrText>
            </w:r>
            <w:r w:rsidR="0024537E" w:rsidRPr="00ED18DC">
              <w:rPr>
                <w:rFonts w:asciiTheme="minorHAnsi" w:hAnsiTheme="minorHAnsi" w:cstheme="minorHAnsi"/>
                <w:noProof/>
                <w:webHidden/>
              </w:rPr>
            </w:r>
            <w:r w:rsidR="0024537E" w:rsidRPr="00ED18DC">
              <w:rPr>
                <w:rFonts w:asciiTheme="minorHAnsi" w:hAnsiTheme="minorHAnsi" w:cstheme="minorHAnsi"/>
                <w:noProof/>
                <w:webHidden/>
              </w:rPr>
              <w:fldChar w:fldCharType="separate"/>
            </w:r>
            <w:r w:rsidR="0024537E" w:rsidRPr="00ED18DC">
              <w:rPr>
                <w:rFonts w:asciiTheme="minorHAnsi" w:hAnsiTheme="minorHAnsi" w:cstheme="minorHAnsi"/>
                <w:noProof/>
                <w:webHidden/>
              </w:rPr>
              <w:t>3</w:t>
            </w:r>
            <w:r w:rsidR="0024537E" w:rsidRPr="00ED18DC">
              <w:rPr>
                <w:rFonts w:asciiTheme="minorHAnsi" w:hAnsiTheme="minorHAnsi" w:cstheme="minorHAnsi"/>
                <w:noProof/>
                <w:webHidden/>
              </w:rPr>
              <w:fldChar w:fldCharType="end"/>
            </w:r>
          </w:hyperlink>
        </w:p>
        <w:p w14:paraId="2606B361" w14:textId="58235B4B" w:rsidR="0024537E" w:rsidRPr="00ED18DC" w:rsidRDefault="00CB795B" w:rsidP="00CB795B">
          <w:pPr>
            <w:pStyle w:val="TM3"/>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w:t>
          </w:r>
          <w:r w:rsidR="000703D7" w:rsidRPr="00ED18DC">
            <w:rPr>
              <w:rFonts w:asciiTheme="minorHAnsi" w:hAnsiTheme="minorHAnsi" w:cstheme="minorHAnsi"/>
            </w:rPr>
            <w:t xml:space="preserve">   </w:t>
          </w:r>
          <w:r w:rsidRPr="00ED18DC">
            <w:rPr>
              <w:rFonts w:asciiTheme="minorHAnsi" w:hAnsiTheme="minorHAnsi" w:cstheme="minorHAnsi"/>
            </w:rPr>
            <w:t>1.</w:t>
          </w:r>
          <w:r w:rsidR="000703D7" w:rsidRPr="00ED18DC">
            <w:rPr>
              <w:rFonts w:asciiTheme="minorHAnsi" w:hAnsiTheme="minorHAnsi" w:cstheme="minorHAnsi"/>
            </w:rPr>
            <w:t>1.1</w:t>
          </w:r>
          <w:r w:rsidRPr="00ED18DC">
            <w:rPr>
              <w:rFonts w:asciiTheme="minorHAnsi" w:hAnsiTheme="minorHAnsi" w:cstheme="minorHAnsi"/>
            </w:rPr>
            <w:t xml:space="preserve"> </w:t>
          </w:r>
          <w:r w:rsidR="000703D7" w:rsidRPr="00ED18DC">
            <w:rPr>
              <w:rFonts w:asciiTheme="minorHAnsi" w:hAnsiTheme="minorHAnsi" w:cstheme="minorHAnsi"/>
            </w:rPr>
            <w:t>Synoptique de la réalisation</w:t>
          </w:r>
          <w:r w:rsidR="0070091A">
            <w:rPr>
              <w:rFonts w:asciiTheme="minorHAnsi" w:hAnsiTheme="minorHAnsi" w:cstheme="minorHAnsi"/>
            </w:rPr>
            <w:t>……………………………………………………………………………..</w:t>
          </w:r>
          <w:r w:rsidR="0070091A">
            <w:t>4</w:t>
          </w:r>
        </w:p>
        <w:p w14:paraId="6A1C6069" w14:textId="1D754775" w:rsidR="0024537E" w:rsidRPr="00ED18DC" w:rsidRDefault="000703D7" w:rsidP="000703D7">
          <w:pPr>
            <w:pStyle w:val="TM2"/>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w:t>
          </w:r>
          <w:r w:rsidR="00E70309" w:rsidRPr="00ED18DC">
            <w:rPr>
              <w:rFonts w:asciiTheme="minorHAnsi" w:hAnsiTheme="minorHAnsi" w:cstheme="minorHAnsi"/>
            </w:rPr>
            <w:t>1.</w:t>
          </w:r>
          <w:r w:rsidRPr="00ED18DC">
            <w:rPr>
              <w:rFonts w:asciiTheme="minorHAnsi" w:hAnsiTheme="minorHAnsi" w:cstheme="minorHAnsi"/>
            </w:rPr>
            <w:t>2 Rappel de la t</w:t>
          </w:r>
          <w:r w:rsidR="00113799" w:rsidRPr="00ED18DC">
            <w:rPr>
              <w:rFonts w:asciiTheme="minorHAnsi" w:hAnsiTheme="minorHAnsi" w:cstheme="minorHAnsi"/>
            </w:rPr>
            <w:t>â</w:t>
          </w:r>
          <w:r w:rsidRPr="00ED18DC">
            <w:rPr>
              <w:rFonts w:asciiTheme="minorHAnsi" w:hAnsiTheme="minorHAnsi" w:cstheme="minorHAnsi"/>
            </w:rPr>
            <w:t>che de l'étudiant</w:t>
          </w:r>
          <w:r w:rsidR="00E70309" w:rsidRPr="00ED18DC">
            <w:rPr>
              <w:rFonts w:asciiTheme="minorHAnsi" w:hAnsiTheme="minorHAnsi" w:cstheme="minorHAnsi"/>
            </w:rPr>
            <w:t xml:space="preserve"> </w:t>
          </w:r>
          <w:r w:rsidR="0070091A">
            <w:rPr>
              <w:rFonts w:asciiTheme="minorHAnsi" w:hAnsiTheme="minorHAnsi" w:cstheme="minorHAnsi"/>
            </w:rPr>
            <w:t>……………………………………………………………………………..</w:t>
          </w:r>
          <w:hyperlink w:anchor="_Toc4140206" w:history="1">
            <w:r w:rsidR="0070091A">
              <w:rPr>
                <w:rFonts w:asciiTheme="minorHAnsi" w:hAnsiTheme="minorHAnsi" w:cstheme="minorHAnsi"/>
                <w:noProof/>
                <w:webHidden/>
              </w:rPr>
              <w:t>5</w:t>
            </w:r>
          </w:hyperlink>
        </w:p>
        <w:p w14:paraId="5DAB839E" w14:textId="35D2438A" w:rsidR="0024537E" w:rsidRPr="00ED18DC" w:rsidRDefault="007E4023">
          <w:pPr>
            <w:pStyle w:val="TM2"/>
            <w:tabs>
              <w:tab w:val="right" w:leader="dot" w:pos="8636"/>
            </w:tabs>
            <w:rPr>
              <w:rFonts w:asciiTheme="minorHAnsi" w:eastAsiaTheme="minorEastAsia" w:hAnsiTheme="minorHAnsi" w:cstheme="minorHAnsi"/>
              <w:noProof/>
              <w:color w:val="auto"/>
              <w:sz w:val="22"/>
              <w:szCs w:val="22"/>
              <w:lang w:eastAsia="fr-FR"/>
            </w:rPr>
          </w:pPr>
          <w:hyperlink w:anchor="_Toc4140207" w:history="1">
            <w:r w:rsidR="00CB795B" w:rsidRPr="00ED18DC">
              <w:rPr>
                <w:rStyle w:val="Lienhypertexte"/>
                <w:rFonts w:asciiTheme="minorHAnsi" w:hAnsiTheme="minorHAnsi" w:cstheme="minorHAnsi"/>
                <w:noProof/>
              </w:rPr>
              <w:t xml:space="preserve">   </w:t>
            </w:r>
            <w:r w:rsidR="00E70309" w:rsidRPr="00ED18DC">
              <w:rPr>
                <w:rStyle w:val="Lienhypertexte"/>
                <w:rFonts w:asciiTheme="minorHAnsi" w:hAnsiTheme="minorHAnsi" w:cstheme="minorHAnsi"/>
                <w:noProof/>
              </w:rPr>
              <w:t>1.2.</w:t>
            </w:r>
            <w:r w:rsidR="00C90E00" w:rsidRPr="00ED18DC">
              <w:rPr>
                <w:rStyle w:val="Lienhypertexte"/>
                <w:rFonts w:asciiTheme="minorHAnsi" w:hAnsiTheme="minorHAnsi" w:cstheme="minorHAnsi"/>
                <w:noProof/>
              </w:rPr>
              <w:t>1</w:t>
            </w:r>
            <w:r w:rsidR="00CB795B" w:rsidRPr="00ED18DC">
              <w:rPr>
                <w:rStyle w:val="Lienhypertexte"/>
                <w:rFonts w:asciiTheme="minorHAnsi" w:hAnsiTheme="minorHAnsi" w:cstheme="minorHAnsi"/>
                <w:noProof/>
              </w:rPr>
              <w:t xml:space="preserve"> Ensemble des tâches réalisées</w:t>
            </w:r>
            <w:r w:rsidR="00C90E00" w:rsidRPr="00ED18DC">
              <w:rPr>
                <w:rStyle w:val="Lienhypertexte"/>
                <w:rFonts w:asciiTheme="minorHAnsi" w:hAnsiTheme="minorHAnsi" w:cstheme="minorHAnsi"/>
                <w:noProof/>
              </w:rPr>
              <w:t xml:space="preserve"> par l’etudiant</w:t>
            </w:r>
            <w:r w:rsidR="0024537E" w:rsidRPr="00ED18DC">
              <w:rPr>
                <w:rFonts w:asciiTheme="minorHAnsi" w:hAnsiTheme="minorHAnsi" w:cstheme="minorHAnsi"/>
                <w:noProof/>
                <w:webHidden/>
              </w:rPr>
              <w:tab/>
            </w:r>
            <w:r w:rsidR="0070091A">
              <w:rPr>
                <w:rFonts w:asciiTheme="minorHAnsi" w:hAnsiTheme="minorHAnsi" w:cstheme="minorHAnsi"/>
                <w:noProof/>
                <w:webHidden/>
              </w:rPr>
              <w:t>5</w:t>
            </w:r>
          </w:hyperlink>
        </w:p>
        <w:p w14:paraId="50A283D5" w14:textId="67F2994D" w:rsidR="0024537E" w:rsidRPr="00ED18DC" w:rsidRDefault="00CB795B" w:rsidP="009219F1">
          <w:pPr>
            <w:pStyle w:val="TM3"/>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w:t>
          </w:r>
          <w:r w:rsidR="00E70309" w:rsidRPr="00ED18DC">
            <w:rPr>
              <w:rFonts w:asciiTheme="minorHAnsi" w:hAnsiTheme="minorHAnsi" w:cstheme="minorHAnsi"/>
            </w:rPr>
            <w:t>1.3</w:t>
          </w:r>
          <w:hyperlink w:anchor="_Toc4140208" w:history="1">
            <w:r w:rsidRPr="00ED18DC">
              <w:rPr>
                <w:rStyle w:val="Lienhypertexte"/>
                <w:rFonts w:asciiTheme="minorHAnsi" w:hAnsiTheme="minorHAnsi" w:cstheme="minorHAnsi"/>
                <w:noProof/>
              </w:rPr>
              <w:t xml:space="preserve"> </w:t>
            </w:r>
            <w:r w:rsidR="00405AB2" w:rsidRPr="00ED18DC">
              <w:rPr>
                <w:rStyle w:val="Lienhypertexte"/>
                <w:rFonts w:asciiTheme="minorHAnsi" w:hAnsiTheme="minorHAnsi" w:cstheme="minorHAnsi"/>
                <w:noProof/>
              </w:rPr>
              <w:t>Réalisation de la base de données</w:t>
            </w:r>
            <w:r w:rsidR="0024537E" w:rsidRPr="00ED18DC">
              <w:rPr>
                <w:rFonts w:asciiTheme="minorHAnsi" w:hAnsiTheme="minorHAnsi" w:cstheme="minorHAnsi"/>
                <w:noProof/>
                <w:webHidden/>
              </w:rPr>
              <w:tab/>
            </w:r>
            <w:r w:rsidR="0070091A">
              <w:rPr>
                <w:rFonts w:asciiTheme="minorHAnsi" w:hAnsiTheme="minorHAnsi" w:cstheme="minorHAnsi"/>
                <w:noProof/>
                <w:webHidden/>
              </w:rPr>
              <w:t>6</w:t>
            </w:r>
          </w:hyperlink>
        </w:p>
        <w:p w14:paraId="05A86E6E" w14:textId="758742EC" w:rsidR="0024537E" w:rsidRPr="00ED18DC" w:rsidRDefault="007E4023" w:rsidP="00840633">
          <w:pPr>
            <w:pStyle w:val="TM2"/>
            <w:tabs>
              <w:tab w:val="right" w:leader="dot" w:pos="8636"/>
            </w:tabs>
            <w:ind w:left="0"/>
            <w:jc w:val="both"/>
            <w:rPr>
              <w:rFonts w:asciiTheme="minorHAnsi" w:eastAsiaTheme="minorEastAsia" w:hAnsiTheme="minorHAnsi" w:cstheme="minorHAnsi"/>
              <w:noProof/>
              <w:color w:val="auto"/>
              <w:sz w:val="22"/>
              <w:szCs w:val="22"/>
              <w:lang w:eastAsia="fr-FR"/>
            </w:rPr>
          </w:pPr>
          <w:hyperlink w:anchor="_Toc4140210" w:history="1">
            <w:r w:rsidR="00840633" w:rsidRPr="00ED18DC">
              <w:rPr>
                <w:rStyle w:val="Lienhypertexte"/>
                <w:rFonts w:asciiTheme="minorHAnsi" w:hAnsiTheme="minorHAnsi" w:cstheme="minorHAnsi"/>
                <w:noProof/>
              </w:rPr>
              <w:t>2</w:t>
            </w:r>
            <w:r w:rsidR="009219F1" w:rsidRPr="00ED18DC">
              <w:rPr>
                <w:rStyle w:val="Lienhypertexte"/>
                <w:rFonts w:asciiTheme="minorHAnsi" w:hAnsiTheme="minorHAnsi" w:cstheme="minorHAnsi"/>
                <w:noProof/>
              </w:rPr>
              <w:t>.</w:t>
            </w:r>
            <w:r w:rsidR="00840633" w:rsidRPr="00ED18DC">
              <w:rPr>
                <w:rStyle w:val="Lienhypertexte"/>
                <w:rFonts w:asciiTheme="minorHAnsi" w:hAnsiTheme="minorHAnsi" w:cstheme="minorHAnsi"/>
                <w:noProof/>
              </w:rPr>
              <w:t xml:space="preserve">  Mise en Place d</w:t>
            </w:r>
            <w:r w:rsidR="005B7AD9" w:rsidRPr="00ED18DC">
              <w:rPr>
                <w:rStyle w:val="Lienhypertexte"/>
                <w:rFonts w:asciiTheme="minorHAnsi" w:hAnsiTheme="minorHAnsi" w:cstheme="minorHAnsi"/>
                <w:noProof/>
              </w:rPr>
              <w:t>es</w:t>
            </w:r>
            <w:r w:rsidR="00840633" w:rsidRPr="00ED18DC">
              <w:rPr>
                <w:rStyle w:val="Lienhypertexte"/>
                <w:rFonts w:asciiTheme="minorHAnsi" w:hAnsiTheme="minorHAnsi" w:cstheme="minorHAnsi"/>
                <w:noProof/>
              </w:rPr>
              <w:t xml:space="preserve"> Capteur</w:t>
            </w:r>
            <w:r w:rsidR="005B7AD9" w:rsidRPr="00ED18DC">
              <w:rPr>
                <w:rStyle w:val="Lienhypertexte"/>
                <w:rFonts w:asciiTheme="minorHAnsi" w:hAnsiTheme="minorHAnsi" w:cstheme="minorHAnsi"/>
                <w:noProof/>
              </w:rPr>
              <w:t>s</w:t>
            </w:r>
            <w:r w:rsidR="00840633" w:rsidRPr="00ED18DC">
              <w:rPr>
                <w:rStyle w:val="Lienhypertexte"/>
                <w:rFonts w:asciiTheme="minorHAnsi" w:hAnsiTheme="minorHAnsi" w:cstheme="minorHAnsi"/>
                <w:noProof/>
              </w:rPr>
              <w:t xml:space="preserve"> de Température</w:t>
            </w:r>
            <w:r w:rsidR="0024537E" w:rsidRPr="00ED18DC">
              <w:rPr>
                <w:rFonts w:asciiTheme="minorHAnsi" w:hAnsiTheme="minorHAnsi" w:cstheme="minorHAnsi"/>
                <w:noProof/>
                <w:webHidden/>
              </w:rPr>
              <w:tab/>
            </w:r>
            <w:r w:rsidR="0070091A">
              <w:rPr>
                <w:rFonts w:asciiTheme="minorHAnsi" w:hAnsiTheme="minorHAnsi" w:cstheme="minorHAnsi"/>
                <w:noProof/>
                <w:webHidden/>
              </w:rPr>
              <w:t>7</w:t>
            </w:r>
          </w:hyperlink>
        </w:p>
        <w:p w14:paraId="29A12297" w14:textId="0BA576B1" w:rsidR="0024537E" w:rsidRPr="00ED18DC" w:rsidRDefault="0048183B" w:rsidP="0048183B">
          <w:pPr>
            <w:pStyle w:val="TM3"/>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w:t>
          </w:r>
          <w:r w:rsidR="00840633" w:rsidRPr="00ED18DC">
            <w:rPr>
              <w:rFonts w:asciiTheme="minorHAnsi" w:hAnsiTheme="minorHAnsi" w:cstheme="minorHAnsi"/>
            </w:rPr>
            <w:t>2.1 Recherches et Documentation</w:t>
          </w:r>
          <w:hyperlink w:anchor="_Toc4140211" w:history="1">
            <w:r w:rsidR="0024537E" w:rsidRPr="00ED18DC">
              <w:rPr>
                <w:rFonts w:asciiTheme="minorHAnsi" w:hAnsiTheme="minorHAnsi" w:cstheme="minorHAnsi"/>
                <w:noProof/>
                <w:webHidden/>
              </w:rPr>
              <w:tab/>
            </w:r>
            <w:r w:rsidR="0070091A">
              <w:rPr>
                <w:rFonts w:asciiTheme="minorHAnsi" w:hAnsiTheme="minorHAnsi" w:cstheme="minorHAnsi"/>
                <w:noProof/>
                <w:webHidden/>
              </w:rPr>
              <w:t>7</w:t>
            </w:r>
          </w:hyperlink>
        </w:p>
        <w:p w14:paraId="25B8D047" w14:textId="238E8BF5" w:rsidR="0024537E" w:rsidRPr="00ED18DC" w:rsidRDefault="00840633">
          <w:pPr>
            <w:pStyle w:val="TM3"/>
            <w:tabs>
              <w:tab w:val="right" w:leader="dot" w:pos="8636"/>
            </w:tabs>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2.</w:t>
          </w:r>
          <w:r w:rsidR="0048183B" w:rsidRPr="00ED18DC">
            <w:rPr>
              <w:rFonts w:asciiTheme="minorHAnsi" w:hAnsiTheme="minorHAnsi" w:cstheme="minorHAnsi"/>
            </w:rPr>
            <w:t>1.1</w:t>
          </w:r>
          <w:r w:rsidRPr="00ED18DC">
            <w:rPr>
              <w:rFonts w:asciiTheme="minorHAnsi" w:hAnsiTheme="minorHAnsi" w:cstheme="minorHAnsi"/>
            </w:rPr>
            <w:t xml:space="preserve"> Schéma de </w:t>
          </w:r>
          <w:hyperlink w:anchor="_Toc4140212" w:history="1">
            <w:r w:rsidRPr="00ED18DC">
              <w:rPr>
                <w:rStyle w:val="Lienhypertexte"/>
                <w:rFonts w:asciiTheme="minorHAnsi" w:hAnsiTheme="minorHAnsi" w:cstheme="minorHAnsi"/>
                <w:noProof/>
              </w:rPr>
              <w:t xml:space="preserve">Cablage </w:t>
            </w:r>
            <w:r w:rsidR="0024537E" w:rsidRPr="00ED18DC">
              <w:rPr>
                <w:rFonts w:asciiTheme="minorHAnsi" w:hAnsiTheme="minorHAnsi" w:cstheme="minorHAnsi"/>
                <w:noProof/>
                <w:webHidden/>
              </w:rPr>
              <w:tab/>
            </w:r>
            <w:r w:rsidR="0070091A">
              <w:rPr>
                <w:rFonts w:asciiTheme="minorHAnsi" w:hAnsiTheme="minorHAnsi" w:cstheme="minorHAnsi"/>
                <w:noProof/>
                <w:webHidden/>
              </w:rPr>
              <w:t>9</w:t>
            </w:r>
          </w:hyperlink>
        </w:p>
        <w:p w14:paraId="3E1AE9F7" w14:textId="252B7468" w:rsidR="0024537E" w:rsidRPr="00ED18DC" w:rsidRDefault="00840633">
          <w:pPr>
            <w:pStyle w:val="TM2"/>
            <w:tabs>
              <w:tab w:val="right" w:leader="dot" w:pos="8636"/>
            </w:tabs>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2.</w:t>
          </w:r>
          <w:r w:rsidR="0048183B" w:rsidRPr="00ED18DC">
            <w:rPr>
              <w:rFonts w:asciiTheme="minorHAnsi" w:hAnsiTheme="minorHAnsi" w:cstheme="minorHAnsi"/>
            </w:rPr>
            <w:t>1.2</w:t>
          </w:r>
          <w:r w:rsidRPr="00ED18DC">
            <w:rPr>
              <w:rFonts w:asciiTheme="minorHAnsi" w:hAnsiTheme="minorHAnsi" w:cstheme="minorHAnsi"/>
            </w:rPr>
            <w:t xml:space="preserve"> </w:t>
          </w:r>
          <w:hyperlink w:anchor="_Toc4140213" w:history="1">
            <w:r w:rsidRPr="00ED18DC">
              <w:rPr>
                <w:rStyle w:val="Lienhypertexte"/>
                <w:rFonts w:asciiTheme="minorHAnsi" w:hAnsiTheme="minorHAnsi" w:cstheme="minorHAnsi"/>
                <w:noProof/>
              </w:rPr>
              <w:t>Solution de dévelop</w:t>
            </w:r>
            <w:r w:rsidR="000A0099">
              <w:rPr>
                <w:rStyle w:val="Lienhypertexte"/>
                <w:rFonts w:asciiTheme="minorHAnsi" w:hAnsiTheme="minorHAnsi" w:cstheme="minorHAnsi"/>
                <w:noProof/>
              </w:rPr>
              <w:t>p</w:t>
            </w:r>
            <w:r w:rsidRPr="00ED18DC">
              <w:rPr>
                <w:rStyle w:val="Lienhypertexte"/>
                <w:rFonts w:asciiTheme="minorHAnsi" w:hAnsiTheme="minorHAnsi" w:cstheme="minorHAnsi"/>
                <w:noProof/>
              </w:rPr>
              <w:t>ement</w:t>
            </w:r>
            <w:r w:rsidR="0024537E" w:rsidRPr="00ED18DC">
              <w:rPr>
                <w:rFonts w:asciiTheme="minorHAnsi" w:hAnsiTheme="minorHAnsi" w:cstheme="minorHAnsi"/>
                <w:noProof/>
                <w:webHidden/>
              </w:rPr>
              <w:tab/>
            </w:r>
            <w:r w:rsidR="0070091A">
              <w:rPr>
                <w:rFonts w:asciiTheme="minorHAnsi" w:hAnsiTheme="minorHAnsi" w:cstheme="minorHAnsi"/>
                <w:noProof/>
                <w:webHidden/>
              </w:rPr>
              <w:t>10</w:t>
            </w:r>
          </w:hyperlink>
        </w:p>
        <w:p w14:paraId="298E8F16" w14:textId="001BD56E" w:rsidR="0024537E" w:rsidRPr="00ED18DC" w:rsidRDefault="0048183B" w:rsidP="0048183B">
          <w:pPr>
            <w:pStyle w:val="TM3"/>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2.2 </w:t>
          </w:r>
          <w:hyperlink w:anchor="_Toc4140214" w:history="1">
            <w:r w:rsidR="00C01B90" w:rsidRPr="00ED18DC">
              <w:rPr>
                <w:rStyle w:val="Lienhypertexte"/>
                <w:rFonts w:asciiTheme="minorHAnsi" w:hAnsiTheme="minorHAnsi" w:cstheme="minorHAnsi"/>
                <w:noProof/>
              </w:rPr>
              <w:t>Etalonnage du Capteur de Témpérature</w:t>
            </w:r>
            <w:r w:rsidR="0024537E" w:rsidRPr="00ED18DC">
              <w:rPr>
                <w:rFonts w:asciiTheme="minorHAnsi" w:hAnsiTheme="minorHAnsi" w:cstheme="minorHAnsi"/>
                <w:noProof/>
                <w:webHidden/>
              </w:rPr>
              <w:tab/>
            </w:r>
            <w:r w:rsidR="0070091A">
              <w:rPr>
                <w:rFonts w:asciiTheme="minorHAnsi" w:hAnsiTheme="minorHAnsi" w:cstheme="minorHAnsi"/>
                <w:noProof/>
                <w:webHidden/>
              </w:rPr>
              <w:t>11</w:t>
            </w:r>
          </w:hyperlink>
        </w:p>
        <w:p w14:paraId="61FBEF3F" w14:textId="66C884A3" w:rsidR="0024537E" w:rsidRPr="00ED18DC" w:rsidRDefault="00C01B90" w:rsidP="008D0B75">
          <w:pPr>
            <w:pStyle w:val="TM3"/>
            <w:tabs>
              <w:tab w:val="right" w:leader="dot" w:pos="8636"/>
            </w:tabs>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2.2.1 </w:t>
          </w:r>
          <w:r w:rsidR="008D0B75" w:rsidRPr="00ED18DC">
            <w:rPr>
              <w:rFonts w:asciiTheme="minorHAnsi" w:hAnsiTheme="minorHAnsi" w:cstheme="minorHAnsi"/>
            </w:rPr>
            <w:t>Graphique de conversion</w:t>
          </w:r>
          <w:hyperlink w:anchor="_Toc4140215" w:history="1">
            <w:r w:rsidR="0024537E" w:rsidRPr="00ED18DC">
              <w:rPr>
                <w:rFonts w:asciiTheme="minorHAnsi" w:hAnsiTheme="minorHAnsi" w:cstheme="minorHAnsi"/>
                <w:noProof/>
                <w:webHidden/>
              </w:rPr>
              <w:tab/>
            </w:r>
            <w:r w:rsidR="0070091A">
              <w:rPr>
                <w:rFonts w:asciiTheme="minorHAnsi" w:hAnsiTheme="minorHAnsi" w:cstheme="minorHAnsi"/>
                <w:noProof/>
                <w:webHidden/>
              </w:rPr>
              <w:t>11</w:t>
            </w:r>
          </w:hyperlink>
        </w:p>
        <w:p w14:paraId="19162A51" w14:textId="4E52C202" w:rsidR="0024537E" w:rsidRPr="00ED18DC" w:rsidRDefault="007E4023" w:rsidP="008D0B75">
          <w:pPr>
            <w:pStyle w:val="TM2"/>
            <w:tabs>
              <w:tab w:val="right" w:leader="dot" w:pos="8636"/>
            </w:tabs>
            <w:ind w:left="0"/>
            <w:jc w:val="both"/>
            <w:rPr>
              <w:rFonts w:asciiTheme="minorHAnsi" w:eastAsiaTheme="minorEastAsia" w:hAnsiTheme="minorHAnsi" w:cstheme="minorHAnsi"/>
              <w:noProof/>
              <w:color w:val="auto"/>
              <w:sz w:val="22"/>
              <w:szCs w:val="22"/>
              <w:lang w:eastAsia="fr-FR"/>
            </w:rPr>
          </w:pPr>
          <w:hyperlink w:anchor="_Toc4140217" w:history="1">
            <w:r w:rsidR="008D0B75" w:rsidRPr="00ED18DC">
              <w:rPr>
                <w:rStyle w:val="Lienhypertexte"/>
                <w:rFonts w:asciiTheme="minorHAnsi" w:hAnsiTheme="minorHAnsi" w:cstheme="minorHAnsi"/>
                <w:noProof/>
              </w:rPr>
              <w:t xml:space="preserve">3. Réalisation de l’interface </w:t>
            </w:r>
            <w:r w:rsidR="00684FBF" w:rsidRPr="00ED18DC">
              <w:rPr>
                <w:rStyle w:val="Lienhypertexte"/>
                <w:rFonts w:asciiTheme="minorHAnsi" w:hAnsiTheme="minorHAnsi" w:cstheme="minorHAnsi"/>
                <w:noProof/>
              </w:rPr>
              <w:t>web</w:t>
            </w:r>
            <w:r w:rsidR="0024537E" w:rsidRPr="00ED18DC">
              <w:rPr>
                <w:rFonts w:asciiTheme="minorHAnsi" w:hAnsiTheme="minorHAnsi" w:cstheme="minorHAnsi"/>
                <w:noProof/>
                <w:webHidden/>
              </w:rPr>
              <w:tab/>
            </w:r>
            <w:r w:rsidR="0070091A">
              <w:rPr>
                <w:rFonts w:asciiTheme="minorHAnsi" w:hAnsiTheme="minorHAnsi" w:cstheme="minorHAnsi"/>
                <w:noProof/>
                <w:webHidden/>
              </w:rPr>
              <w:t>12</w:t>
            </w:r>
          </w:hyperlink>
        </w:p>
        <w:p w14:paraId="02622485" w14:textId="192742F5" w:rsidR="0024537E" w:rsidRPr="00ED18DC" w:rsidRDefault="00684FBF" w:rsidP="00684FBF">
          <w:pPr>
            <w:pStyle w:val="TM3"/>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w:t>
          </w:r>
          <w:hyperlink w:anchor="_Toc4140218" w:history="1">
            <w:r w:rsidRPr="00ED18DC">
              <w:rPr>
                <w:rStyle w:val="Lienhypertexte"/>
                <w:rFonts w:asciiTheme="minorHAnsi" w:hAnsiTheme="minorHAnsi" w:cstheme="minorHAnsi"/>
                <w:noProof/>
              </w:rPr>
              <w:t>3.1 Analyse du besoin</w:t>
            </w:r>
            <w:r w:rsidR="0024537E" w:rsidRPr="00ED18DC">
              <w:rPr>
                <w:rFonts w:asciiTheme="minorHAnsi" w:hAnsiTheme="minorHAnsi" w:cstheme="minorHAnsi"/>
                <w:noProof/>
                <w:webHidden/>
              </w:rPr>
              <w:tab/>
            </w:r>
            <w:r w:rsidR="008625FE">
              <w:rPr>
                <w:rFonts w:asciiTheme="minorHAnsi" w:hAnsiTheme="minorHAnsi" w:cstheme="minorHAnsi"/>
                <w:noProof/>
                <w:webHidden/>
              </w:rPr>
              <w:t>13</w:t>
            </w:r>
          </w:hyperlink>
        </w:p>
        <w:p w14:paraId="0A1FB38C" w14:textId="7F6A9B1B" w:rsidR="0024537E" w:rsidRPr="00ED18DC" w:rsidRDefault="00684FBF">
          <w:pPr>
            <w:pStyle w:val="TM3"/>
            <w:tabs>
              <w:tab w:val="right" w:leader="dot" w:pos="8636"/>
            </w:tabs>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3.1.1 Solution choisie</w:t>
          </w:r>
          <w:hyperlink w:anchor="_Toc4140219" w:history="1">
            <w:r w:rsidRPr="00ED18DC">
              <w:rPr>
                <w:rStyle w:val="Lienhypertexte"/>
                <w:rFonts w:asciiTheme="minorHAnsi" w:hAnsiTheme="minorHAnsi" w:cstheme="minorHAnsi"/>
                <w:noProof/>
              </w:rPr>
              <w:t xml:space="preserve"> </w:t>
            </w:r>
            <w:r w:rsidR="0024537E" w:rsidRPr="00ED18DC">
              <w:rPr>
                <w:rFonts w:asciiTheme="minorHAnsi" w:hAnsiTheme="minorHAnsi" w:cstheme="minorHAnsi"/>
                <w:noProof/>
                <w:webHidden/>
              </w:rPr>
              <w:tab/>
            </w:r>
            <w:r w:rsidR="008625FE">
              <w:rPr>
                <w:rFonts w:asciiTheme="minorHAnsi" w:hAnsiTheme="minorHAnsi" w:cstheme="minorHAnsi"/>
                <w:noProof/>
                <w:webHidden/>
              </w:rPr>
              <w:t>14</w:t>
            </w:r>
          </w:hyperlink>
        </w:p>
        <w:p w14:paraId="7D37C24C" w14:textId="3C4FE13A" w:rsidR="0024537E" w:rsidRPr="00ED18DC" w:rsidRDefault="00684FBF">
          <w:pPr>
            <w:pStyle w:val="TM3"/>
            <w:tabs>
              <w:tab w:val="right" w:leader="dot" w:pos="8636"/>
            </w:tabs>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3.1.2</w:t>
          </w:r>
          <w:hyperlink w:anchor="_Toc4140220" w:history="1">
            <w:r w:rsidRPr="00ED18DC">
              <w:rPr>
                <w:rStyle w:val="Lienhypertexte"/>
                <w:rFonts w:asciiTheme="minorHAnsi" w:hAnsiTheme="minorHAnsi" w:cstheme="minorHAnsi"/>
                <w:noProof/>
              </w:rPr>
              <w:t xml:space="preserve"> </w:t>
            </w:r>
            <w:r w:rsidR="00705239">
              <w:rPr>
                <w:rStyle w:val="Lienhypertexte"/>
                <w:rFonts w:asciiTheme="minorHAnsi" w:hAnsiTheme="minorHAnsi" w:cstheme="minorHAnsi"/>
                <w:noProof/>
              </w:rPr>
              <w:t xml:space="preserve">Premier </w:t>
            </w:r>
            <w:r w:rsidRPr="00ED18DC">
              <w:rPr>
                <w:rStyle w:val="Lienhypertexte"/>
                <w:rFonts w:asciiTheme="minorHAnsi" w:hAnsiTheme="minorHAnsi" w:cstheme="minorHAnsi"/>
                <w:noProof/>
              </w:rPr>
              <w:t>apercu</w:t>
            </w:r>
            <w:r w:rsidR="0024537E" w:rsidRPr="00ED18DC">
              <w:rPr>
                <w:rFonts w:asciiTheme="minorHAnsi" w:hAnsiTheme="minorHAnsi" w:cstheme="minorHAnsi"/>
                <w:noProof/>
                <w:webHidden/>
              </w:rPr>
              <w:tab/>
            </w:r>
            <w:r w:rsidR="008625FE">
              <w:rPr>
                <w:rFonts w:asciiTheme="minorHAnsi" w:hAnsiTheme="minorHAnsi" w:cstheme="minorHAnsi"/>
                <w:noProof/>
                <w:webHidden/>
              </w:rPr>
              <w:t>14</w:t>
            </w:r>
          </w:hyperlink>
        </w:p>
        <w:p w14:paraId="5F25D688" w14:textId="57BD136A" w:rsidR="0024537E" w:rsidRPr="00ED18DC" w:rsidRDefault="00684FBF" w:rsidP="00684FBF">
          <w:pPr>
            <w:pStyle w:val="TM3"/>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3.2 Dynamisation de l'interface</w:t>
          </w:r>
          <w:hyperlink w:anchor="_Toc4140221" w:history="1">
            <w:r w:rsidR="0024537E" w:rsidRPr="00ED18DC">
              <w:rPr>
                <w:rFonts w:asciiTheme="minorHAnsi" w:hAnsiTheme="minorHAnsi" w:cstheme="minorHAnsi"/>
                <w:noProof/>
                <w:webHidden/>
              </w:rPr>
              <w:tab/>
            </w:r>
            <w:r w:rsidR="008625FE">
              <w:rPr>
                <w:rFonts w:asciiTheme="minorHAnsi" w:hAnsiTheme="minorHAnsi" w:cstheme="minorHAnsi"/>
                <w:noProof/>
                <w:webHidden/>
              </w:rPr>
              <w:t>15</w:t>
            </w:r>
          </w:hyperlink>
        </w:p>
        <w:p w14:paraId="49A416EB" w14:textId="60DBF445" w:rsidR="0024537E" w:rsidRPr="00ED18DC" w:rsidRDefault="00684FBF">
          <w:pPr>
            <w:pStyle w:val="TM3"/>
            <w:tabs>
              <w:tab w:val="right" w:leader="dot" w:pos="8636"/>
            </w:tabs>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3.2.1</w:t>
          </w:r>
          <w:hyperlink w:anchor="_Toc4140222" w:history="1">
            <w:r w:rsidRPr="00ED18DC">
              <w:rPr>
                <w:rStyle w:val="Lienhypertexte"/>
                <w:rFonts w:asciiTheme="minorHAnsi" w:hAnsiTheme="minorHAnsi" w:cstheme="minorHAnsi"/>
                <w:noProof/>
              </w:rPr>
              <w:t xml:space="preserve"> Connexion et interactions avec la base de données</w:t>
            </w:r>
            <w:r w:rsidR="0024537E" w:rsidRPr="00ED18DC">
              <w:rPr>
                <w:rFonts w:asciiTheme="minorHAnsi" w:hAnsiTheme="minorHAnsi" w:cstheme="minorHAnsi"/>
                <w:noProof/>
                <w:webHidden/>
              </w:rPr>
              <w:tab/>
            </w:r>
            <w:r w:rsidR="0024537E" w:rsidRPr="00ED18DC">
              <w:rPr>
                <w:rFonts w:asciiTheme="minorHAnsi" w:hAnsiTheme="minorHAnsi" w:cstheme="minorHAnsi"/>
                <w:noProof/>
                <w:webHidden/>
              </w:rPr>
              <w:fldChar w:fldCharType="begin"/>
            </w:r>
            <w:r w:rsidR="0024537E" w:rsidRPr="00ED18DC">
              <w:rPr>
                <w:rFonts w:asciiTheme="minorHAnsi" w:hAnsiTheme="minorHAnsi" w:cstheme="minorHAnsi"/>
                <w:noProof/>
                <w:webHidden/>
              </w:rPr>
              <w:instrText xml:space="preserve"> PAGEREF _Toc4140222 \h </w:instrText>
            </w:r>
            <w:r w:rsidR="0024537E" w:rsidRPr="00ED18DC">
              <w:rPr>
                <w:rFonts w:asciiTheme="minorHAnsi" w:hAnsiTheme="minorHAnsi" w:cstheme="minorHAnsi"/>
                <w:noProof/>
                <w:webHidden/>
              </w:rPr>
            </w:r>
            <w:r w:rsidR="0024537E" w:rsidRPr="00ED18DC">
              <w:rPr>
                <w:rFonts w:asciiTheme="minorHAnsi" w:hAnsiTheme="minorHAnsi" w:cstheme="minorHAnsi"/>
                <w:noProof/>
                <w:webHidden/>
              </w:rPr>
              <w:fldChar w:fldCharType="separate"/>
            </w:r>
            <w:r w:rsidR="0024537E" w:rsidRPr="00ED18DC">
              <w:rPr>
                <w:rFonts w:asciiTheme="minorHAnsi" w:hAnsiTheme="minorHAnsi" w:cstheme="minorHAnsi"/>
                <w:noProof/>
                <w:webHidden/>
              </w:rPr>
              <w:t>1</w:t>
            </w:r>
            <w:r w:rsidR="008625FE">
              <w:rPr>
                <w:rFonts w:asciiTheme="minorHAnsi" w:hAnsiTheme="minorHAnsi" w:cstheme="minorHAnsi"/>
                <w:noProof/>
                <w:webHidden/>
              </w:rPr>
              <w:t>6</w:t>
            </w:r>
            <w:r w:rsidR="0024537E" w:rsidRPr="00ED18DC">
              <w:rPr>
                <w:rFonts w:asciiTheme="minorHAnsi" w:hAnsiTheme="minorHAnsi" w:cstheme="minorHAnsi"/>
                <w:noProof/>
                <w:webHidden/>
              </w:rPr>
              <w:fldChar w:fldCharType="end"/>
            </w:r>
          </w:hyperlink>
        </w:p>
        <w:p w14:paraId="37100459" w14:textId="5FFCF52B" w:rsidR="0024537E" w:rsidRPr="00ED18DC" w:rsidRDefault="00684FBF">
          <w:pPr>
            <w:pStyle w:val="TM3"/>
            <w:tabs>
              <w:tab w:val="right" w:leader="dot" w:pos="8636"/>
            </w:tabs>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3.2.2 </w:t>
          </w:r>
          <w:hyperlink w:anchor="_Toc4140223" w:history="1">
            <w:r w:rsidRPr="00ED18DC">
              <w:rPr>
                <w:rStyle w:val="Lienhypertexte"/>
                <w:rFonts w:asciiTheme="minorHAnsi" w:hAnsiTheme="minorHAnsi" w:cstheme="minorHAnsi"/>
                <w:noProof/>
              </w:rPr>
              <w:t>Affichage Responsive</w:t>
            </w:r>
            <w:r w:rsidR="0024537E" w:rsidRPr="00ED18DC">
              <w:rPr>
                <w:rFonts w:asciiTheme="minorHAnsi" w:hAnsiTheme="minorHAnsi" w:cstheme="minorHAnsi"/>
                <w:noProof/>
                <w:webHidden/>
              </w:rPr>
              <w:tab/>
            </w:r>
            <w:r w:rsidR="0024537E" w:rsidRPr="00ED18DC">
              <w:rPr>
                <w:rFonts w:asciiTheme="minorHAnsi" w:hAnsiTheme="minorHAnsi" w:cstheme="minorHAnsi"/>
                <w:noProof/>
                <w:webHidden/>
              </w:rPr>
              <w:fldChar w:fldCharType="begin"/>
            </w:r>
            <w:r w:rsidR="0024537E" w:rsidRPr="00ED18DC">
              <w:rPr>
                <w:rFonts w:asciiTheme="minorHAnsi" w:hAnsiTheme="minorHAnsi" w:cstheme="minorHAnsi"/>
                <w:noProof/>
                <w:webHidden/>
              </w:rPr>
              <w:instrText xml:space="preserve"> PAGEREF _Toc4140223 \h </w:instrText>
            </w:r>
            <w:r w:rsidR="0024537E" w:rsidRPr="00ED18DC">
              <w:rPr>
                <w:rFonts w:asciiTheme="minorHAnsi" w:hAnsiTheme="minorHAnsi" w:cstheme="minorHAnsi"/>
                <w:noProof/>
                <w:webHidden/>
              </w:rPr>
            </w:r>
            <w:r w:rsidR="0024537E" w:rsidRPr="00ED18DC">
              <w:rPr>
                <w:rFonts w:asciiTheme="minorHAnsi" w:hAnsiTheme="minorHAnsi" w:cstheme="minorHAnsi"/>
                <w:noProof/>
                <w:webHidden/>
              </w:rPr>
              <w:fldChar w:fldCharType="separate"/>
            </w:r>
            <w:r w:rsidR="0024537E" w:rsidRPr="00ED18DC">
              <w:rPr>
                <w:rFonts w:asciiTheme="minorHAnsi" w:hAnsiTheme="minorHAnsi" w:cstheme="minorHAnsi"/>
                <w:noProof/>
                <w:webHidden/>
              </w:rPr>
              <w:t>1</w:t>
            </w:r>
            <w:r w:rsidR="008625FE">
              <w:rPr>
                <w:rFonts w:asciiTheme="minorHAnsi" w:hAnsiTheme="minorHAnsi" w:cstheme="minorHAnsi"/>
                <w:noProof/>
                <w:webHidden/>
              </w:rPr>
              <w:t>7</w:t>
            </w:r>
            <w:r w:rsidR="0024537E" w:rsidRPr="00ED18DC">
              <w:rPr>
                <w:rFonts w:asciiTheme="minorHAnsi" w:hAnsiTheme="minorHAnsi" w:cstheme="minorHAnsi"/>
                <w:noProof/>
                <w:webHidden/>
              </w:rPr>
              <w:fldChar w:fldCharType="end"/>
            </w:r>
          </w:hyperlink>
        </w:p>
        <w:p w14:paraId="7C838F0A" w14:textId="093D6B88" w:rsidR="0024537E" w:rsidRPr="00ED18DC" w:rsidRDefault="00684FBF">
          <w:pPr>
            <w:pStyle w:val="TM3"/>
            <w:tabs>
              <w:tab w:val="right" w:leader="dot" w:pos="8636"/>
            </w:tabs>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3.2.3 Aperçu final </w:t>
          </w:r>
          <w:hyperlink w:anchor="_Toc4140224" w:history="1">
            <w:r w:rsidR="0024537E" w:rsidRPr="00ED18DC">
              <w:rPr>
                <w:rFonts w:asciiTheme="minorHAnsi" w:hAnsiTheme="minorHAnsi" w:cstheme="minorHAnsi"/>
                <w:noProof/>
                <w:webHidden/>
              </w:rPr>
              <w:tab/>
            </w:r>
            <w:r w:rsidR="0024537E" w:rsidRPr="00ED18DC">
              <w:rPr>
                <w:rFonts w:asciiTheme="minorHAnsi" w:hAnsiTheme="minorHAnsi" w:cstheme="minorHAnsi"/>
                <w:noProof/>
                <w:webHidden/>
              </w:rPr>
              <w:fldChar w:fldCharType="begin"/>
            </w:r>
            <w:r w:rsidR="0024537E" w:rsidRPr="00ED18DC">
              <w:rPr>
                <w:rFonts w:asciiTheme="minorHAnsi" w:hAnsiTheme="minorHAnsi" w:cstheme="minorHAnsi"/>
                <w:noProof/>
                <w:webHidden/>
              </w:rPr>
              <w:instrText xml:space="preserve"> PAGEREF _Toc4140224 \h </w:instrText>
            </w:r>
            <w:r w:rsidR="0024537E" w:rsidRPr="00ED18DC">
              <w:rPr>
                <w:rFonts w:asciiTheme="minorHAnsi" w:hAnsiTheme="minorHAnsi" w:cstheme="minorHAnsi"/>
                <w:noProof/>
                <w:webHidden/>
              </w:rPr>
            </w:r>
            <w:r w:rsidR="0024537E" w:rsidRPr="00ED18DC">
              <w:rPr>
                <w:rFonts w:asciiTheme="minorHAnsi" w:hAnsiTheme="minorHAnsi" w:cstheme="minorHAnsi"/>
                <w:noProof/>
                <w:webHidden/>
              </w:rPr>
              <w:fldChar w:fldCharType="separate"/>
            </w:r>
            <w:r w:rsidR="0024537E" w:rsidRPr="00ED18DC">
              <w:rPr>
                <w:rFonts w:asciiTheme="minorHAnsi" w:hAnsiTheme="minorHAnsi" w:cstheme="minorHAnsi"/>
                <w:noProof/>
                <w:webHidden/>
              </w:rPr>
              <w:t>1</w:t>
            </w:r>
            <w:r w:rsidR="008625FE">
              <w:rPr>
                <w:rFonts w:asciiTheme="minorHAnsi" w:hAnsiTheme="minorHAnsi" w:cstheme="minorHAnsi"/>
                <w:noProof/>
                <w:webHidden/>
              </w:rPr>
              <w:t>9</w:t>
            </w:r>
            <w:r w:rsidR="0024537E" w:rsidRPr="00ED18DC">
              <w:rPr>
                <w:rFonts w:asciiTheme="minorHAnsi" w:hAnsiTheme="minorHAnsi" w:cstheme="minorHAnsi"/>
                <w:noProof/>
                <w:webHidden/>
              </w:rPr>
              <w:fldChar w:fldCharType="end"/>
            </w:r>
          </w:hyperlink>
        </w:p>
        <w:p w14:paraId="5E136220" w14:textId="7A1A4478" w:rsidR="0024537E" w:rsidRPr="00ED18DC" w:rsidRDefault="00684FBF" w:rsidP="00684FBF">
          <w:pPr>
            <w:pStyle w:val="TM3"/>
            <w:tabs>
              <w:tab w:val="right" w:leader="dot" w:pos="8636"/>
            </w:tabs>
            <w:ind w:left="0"/>
            <w:jc w:val="both"/>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  4. </w:t>
          </w:r>
          <w:hyperlink w:anchor="_Toc4140225" w:history="1">
            <w:r w:rsidRPr="00ED18DC">
              <w:rPr>
                <w:rStyle w:val="Lienhypertexte"/>
                <w:rFonts w:asciiTheme="minorHAnsi" w:hAnsiTheme="minorHAnsi" w:cstheme="minorHAnsi"/>
                <w:noProof/>
              </w:rPr>
              <w:t>Tests Unitaires</w:t>
            </w:r>
            <w:r w:rsidR="0024537E" w:rsidRPr="00ED18DC">
              <w:rPr>
                <w:rFonts w:asciiTheme="minorHAnsi" w:hAnsiTheme="minorHAnsi" w:cstheme="minorHAnsi"/>
                <w:noProof/>
                <w:webHidden/>
              </w:rPr>
              <w:tab/>
            </w:r>
            <w:r w:rsidR="008625FE">
              <w:rPr>
                <w:rFonts w:asciiTheme="minorHAnsi" w:hAnsiTheme="minorHAnsi" w:cstheme="minorHAnsi"/>
                <w:noProof/>
                <w:webHidden/>
              </w:rPr>
              <w:t>19</w:t>
            </w:r>
          </w:hyperlink>
        </w:p>
        <w:p w14:paraId="28A84A41" w14:textId="5DB9E994" w:rsidR="0024537E" w:rsidRPr="00ED18DC" w:rsidRDefault="00684FBF">
          <w:pPr>
            <w:pStyle w:val="TM3"/>
            <w:tabs>
              <w:tab w:val="right" w:leader="dot" w:pos="8636"/>
            </w:tabs>
            <w:rPr>
              <w:rFonts w:asciiTheme="minorHAnsi" w:eastAsiaTheme="minorEastAsia" w:hAnsiTheme="minorHAnsi" w:cstheme="minorHAnsi"/>
              <w:noProof/>
              <w:color w:val="auto"/>
              <w:sz w:val="22"/>
              <w:szCs w:val="22"/>
              <w:lang w:eastAsia="fr-FR"/>
            </w:rPr>
          </w:pPr>
          <w:r w:rsidRPr="00ED18DC">
            <w:rPr>
              <w:rFonts w:asciiTheme="minorHAnsi" w:hAnsiTheme="minorHAnsi" w:cstheme="minorHAnsi"/>
            </w:rPr>
            <w:t xml:space="preserve">4.1 </w:t>
          </w:r>
          <w:hyperlink w:anchor="_Toc4140226" w:history="1">
            <w:r w:rsidRPr="00ED18DC">
              <w:rPr>
                <w:rStyle w:val="Lienhypertexte"/>
                <w:rFonts w:asciiTheme="minorHAnsi" w:hAnsiTheme="minorHAnsi" w:cstheme="minorHAnsi"/>
                <w:noProof/>
              </w:rPr>
              <w:t>Fonction de conversion</w:t>
            </w:r>
            <w:r w:rsidR="006B0233" w:rsidRPr="00ED18DC">
              <w:rPr>
                <w:rStyle w:val="Lienhypertexte"/>
                <w:rFonts w:asciiTheme="minorHAnsi" w:hAnsiTheme="minorHAnsi" w:cstheme="minorHAnsi"/>
                <w:noProof/>
              </w:rPr>
              <w:t>(courant en température)</w:t>
            </w:r>
            <w:r w:rsidR="0024537E" w:rsidRPr="00ED18DC">
              <w:rPr>
                <w:rFonts w:asciiTheme="minorHAnsi" w:hAnsiTheme="minorHAnsi" w:cstheme="minorHAnsi"/>
                <w:noProof/>
                <w:webHidden/>
              </w:rPr>
              <w:tab/>
            </w:r>
            <w:r w:rsidR="008625FE">
              <w:rPr>
                <w:rFonts w:asciiTheme="minorHAnsi" w:hAnsiTheme="minorHAnsi" w:cstheme="minorHAnsi"/>
                <w:noProof/>
                <w:webHidden/>
              </w:rPr>
              <w:t>20</w:t>
            </w:r>
          </w:hyperlink>
        </w:p>
        <w:p w14:paraId="08918E8D" w14:textId="3BE05797" w:rsidR="008D24D0" w:rsidRDefault="006B0233" w:rsidP="008D24D0">
          <w:pPr>
            <w:pStyle w:val="TM3"/>
            <w:tabs>
              <w:tab w:val="right" w:leader="dot" w:pos="8636"/>
            </w:tabs>
            <w:rPr>
              <w:rFonts w:asciiTheme="minorHAnsi" w:hAnsiTheme="minorHAnsi" w:cstheme="minorHAnsi"/>
              <w:noProof/>
            </w:rPr>
          </w:pPr>
          <w:r w:rsidRPr="00ED18DC">
            <w:rPr>
              <w:rFonts w:asciiTheme="minorHAnsi" w:hAnsiTheme="minorHAnsi" w:cstheme="minorHAnsi"/>
            </w:rPr>
            <w:t xml:space="preserve">4.2 </w:t>
          </w:r>
          <w:hyperlink w:anchor="_Toc4140227" w:history="1">
            <w:r w:rsidRPr="00ED18DC">
              <w:rPr>
                <w:rStyle w:val="Lienhypertexte"/>
                <w:rFonts w:asciiTheme="minorHAnsi" w:hAnsiTheme="minorHAnsi" w:cstheme="minorHAnsi"/>
                <w:noProof/>
              </w:rPr>
              <w:t>Problèmes rencontrés</w:t>
            </w:r>
            <w:r w:rsidR="0024537E" w:rsidRPr="00ED18DC">
              <w:rPr>
                <w:rFonts w:asciiTheme="minorHAnsi" w:hAnsiTheme="minorHAnsi" w:cstheme="minorHAnsi"/>
                <w:noProof/>
                <w:webHidden/>
              </w:rPr>
              <w:tab/>
            </w:r>
            <w:r w:rsidR="008625FE">
              <w:rPr>
                <w:rFonts w:asciiTheme="minorHAnsi" w:hAnsiTheme="minorHAnsi" w:cstheme="minorHAnsi"/>
                <w:noProof/>
                <w:webHidden/>
              </w:rPr>
              <w:t>21</w:t>
            </w:r>
          </w:hyperlink>
        </w:p>
        <w:p w14:paraId="5B22C298" w14:textId="1795F094" w:rsidR="008D24D0" w:rsidRPr="008D24D0" w:rsidRDefault="008D24D0" w:rsidP="008D24D0">
          <w:pPr>
            <w:pStyle w:val="TM3"/>
            <w:tabs>
              <w:tab w:val="right" w:leader="dot" w:pos="8636"/>
            </w:tabs>
            <w:rPr>
              <w:rFonts w:asciiTheme="minorHAnsi" w:hAnsiTheme="minorHAnsi" w:cstheme="minorHAnsi"/>
              <w:noProof/>
            </w:rPr>
          </w:pPr>
          <w:r w:rsidRPr="008D24D0">
            <w:rPr>
              <w:rFonts w:asciiTheme="minorHAnsi" w:hAnsiTheme="minorHAnsi" w:cstheme="minorHAnsi"/>
            </w:rPr>
            <w:t>4.3 Fiches Recettes</w:t>
          </w:r>
          <w:r>
            <w:rPr>
              <w:rFonts w:asciiTheme="minorHAnsi" w:hAnsiTheme="minorHAnsi" w:cstheme="minorHAnsi"/>
            </w:rPr>
            <w:t>………………………</w:t>
          </w:r>
          <w:r w:rsidRPr="008D24D0">
            <w:rPr>
              <w:rFonts w:asciiTheme="minorHAnsi" w:hAnsiTheme="minorHAnsi" w:cstheme="minorHAnsi"/>
            </w:rPr>
            <w:t>……………………………………………………………………….</w:t>
          </w:r>
          <w:r w:rsidR="008625FE">
            <w:rPr>
              <w:rFonts w:asciiTheme="minorHAnsi" w:hAnsiTheme="minorHAnsi" w:cstheme="minorHAnsi"/>
            </w:rPr>
            <w:t>22</w:t>
          </w:r>
        </w:p>
        <w:p w14:paraId="7093B1D9" w14:textId="6BD7CC45" w:rsidR="006B0233" w:rsidRPr="00ED18DC" w:rsidRDefault="006B0233" w:rsidP="006B0233">
          <w:pPr>
            <w:rPr>
              <w:rFonts w:asciiTheme="minorHAnsi" w:eastAsiaTheme="minorEastAsia" w:hAnsiTheme="minorHAnsi" w:cstheme="minorHAnsi"/>
            </w:rPr>
          </w:pPr>
          <w:r w:rsidRPr="00ED18DC">
            <w:rPr>
              <w:rFonts w:asciiTheme="minorHAnsi" w:eastAsiaTheme="minorEastAsia" w:hAnsiTheme="minorHAnsi" w:cstheme="minorHAnsi"/>
            </w:rPr>
            <w:t>5. Bilan Personnel………………………………………………………………………...</w:t>
          </w:r>
          <w:r w:rsidR="00ED18DC">
            <w:rPr>
              <w:rFonts w:asciiTheme="minorHAnsi" w:eastAsiaTheme="minorEastAsia" w:hAnsiTheme="minorHAnsi" w:cstheme="minorHAnsi"/>
            </w:rPr>
            <w:t>.................................</w:t>
          </w:r>
          <w:r w:rsidR="008625FE">
            <w:rPr>
              <w:rFonts w:asciiTheme="minorHAnsi" w:eastAsiaTheme="minorEastAsia" w:hAnsiTheme="minorHAnsi" w:cstheme="minorHAnsi"/>
            </w:rPr>
            <w:t>23</w:t>
          </w:r>
          <w:bookmarkStart w:id="4" w:name="_GoBack"/>
          <w:bookmarkEnd w:id="4"/>
        </w:p>
        <w:p w14:paraId="2D2DCC90" w14:textId="50981B0E" w:rsidR="00784432" w:rsidRDefault="00784432" w:rsidP="00C23982">
          <w:pPr>
            <w:jc w:val="left"/>
          </w:pPr>
          <w:r w:rsidRPr="00ED18DC">
            <w:rPr>
              <w:rFonts w:asciiTheme="minorHAnsi" w:hAnsiTheme="minorHAnsi" w:cstheme="minorHAnsi"/>
              <w:b/>
              <w:bCs/>
            </w:rPr>
            <w:fldChar w:fldCharType="end"/>
          </w:r>
          <w:r w:rsidR="006B0233">
            <w:rPr>
              <w:b/>
              <w:bCs/>
            </w:rPr>
            <w:t xml:space="preserve">  </w:t>
          </w:r>
        </w:p>
      </w:sdtContent>
    </w:sdt>
    <w:p w14:paraId="510D8E1F" w14:textId="77777777" w:rsidR="00784432" w:rsidRDefault="00784432" w:rsidP="00C23982">
      <w:pPr>
        <w:jc w:val="left"/>
        <w:rPr>
          <w:sz w:val="48"/>
        </w:rPr>
      </w:pPr>
    </w:p>
    <w:p w14:paraId="101224FD" w14:textId="77777777" w:rsidR="00784432" w:rsidRDefault="00784432" w:rsidP="00C23982">
      <w:pPr>
        <w:jc w:val="left"/>
        <w:rPr>
          <w:sz w:val="48"/>
        </w:rPr>
      </w:pPr>
      <w:r>
        <w:br w:type="page"/>
      </w:r>
    </w:p>
    <w:p w14:paraId="377E95C7" w14:textId="02EF1732" w:rsidR="006B0233" w:rsidRDefault="006B0233" w:rsidP="00A2579D">
      <w:pPr>
        <w:pStyle w:val="Titre2"/>
        <w:jc w:val="left"/>
      </w:pPr>
      <w:bookmarkStart w:id="5" w:name="_Toc4140203"/>
      <w:r>
        <w:lastRenderedPageBreak/>
        <w:t>1.</w:t>
      </w:r>
      <w:r w:rsidR="00784432">
        <w:t>Présentation du projet</w:t>
      </w:r>
      <w:bookmarkStart w:id="6" w:name="_Toc4140220"/>
      <w:bookmarkEnd w:id="5"/>
    </w:p>
    <w:p w14:paraId="65DA3275" w14:textId="48F18FFE" w:rsidR="000703D7" w:rsidRDefault="009F6770" w:rsidP="000703D7">
      <w:pPr>
        <w:pStyle w:val="Titre3"/>
        <w:numPr>
          <w:ilvl w:val="1"/>
          <w:numId w:val="4"/>
        </w:numPr>
        <w:jc w:val="left"/>
      </w:pPr>
      <w:r>
        <w:t>Diagramme d’exigence</w:t>
      </w:r>
      <w:bookmarkEnd w:id="6"/>
      <w:r w:rsidR="001735EC">
        <w:t>s</w:t>
      </w:r>
    </w:p>
    <w:p w14:paraId="2280D40A" w14:textId="43FFE180" w:rsidR="000703D7" w:rsidRPr="00A2579D" w:rsidRDefault="000703D7" w:rsidP="000703D7">
      <w:pPr>
        <w:jc w:val="both"/>
        <w:rPr>
          <w:rFonts w:asciiTheme="minorHAnsi" w:hAnsiTheme="minorHAnsi" w:cstheme="minorHAnsi"/>
        </w:rPr>
      </w:pPr>
      <w:r w:rsidRPr="00A2579D">
        <w:rPr>
          <w:rFonts w:asciiTheme="minorHAnsi" w:hAnsiTheme="minorHAnsi" w:cstheme="minorHAnsi"/>
        </w:rPr>
        <w:t>Le diagramme d’exigences ci-dessous représente les exigences fixées par le cahier des charges au tout départ du projet :</w:t>
      </w:r>
    </w:p>
    <w:p w14:paraId="4C7E8228" w14:textId="647AFFC9" w:rsidR="000703D7" w:rsidRPr="00A2579D" w:rsidRDefault="00113799" w:rsidP="000703D7">
      <w:pPr>
        <w:jc w:val="both"/>
        <w:rPr>
          <w:rFonts w:asciiTheme="minorHAnsi" w:hAnsiTheme="minorHAnsi" w:cstheme="minorHAnsi"/>
        </w:rPr>
      </w:pPr>
      <w:r w:rsidRPr="00A2579D">
        <w:rPr>
          <w:rFonts w:asciiTheme="minorHAnsi" w:hAnsiTheme="minorHAnsi" w:cstheme="minorHAnsi"/>
          <w:noProof/>
        </w:rPr>
        <mc:AlternateContent>
          <mc:Choice Requires="wps">
            <w:drawing>
              <wp:anchor distT="0" distB="0" distL="114300" distR="114300" simplePos="0" relativeHeight="251674112" behindDoc="0" locked="0" layoutInCell="1" allowOverlap="1" wp14:anchorId="5426B438" wp14:editId="33485B78">
                <wp:simplePos x="0" y="0"/>
                <wp:positionH relativeFrom="leftMargin">
                  <wp:align>right</wp:align>
                </wp:positionH>
                <wp:positionV relativeFrom="paragraph">
                  <wp:posOffset>199390</wp:posOffset>
                </wp:positionV>
                <wp:extent cx="266700" cy="142875"/>
                <wp:effectExtent l="19050" t="19050" r="19050" b="28575"/>
                <wp:wrapNone/>
                <wp:docPr id="22" name="Rectangle 22"/>
                <wp:cNvGraphicFramePr/>
                <a:graphic xmlns:a="http://schemas.openxmlformats.org/drawingml/2006/main">
                  <a:graphicData uri="http://schemas.microsoft.com/office/word/2010/wordprocessingShape">
                    <wps:wsp>
                      <wps:cNvSpPr/>
                      <wps:spPr>
                        <a:xfrm>
                          <a:off x="0" y="0"/>
                          <a:ext cx="266700" cy="14287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B5F86" id="Rectangle 22" o:spid="_x0000_s1026" style="position:absolute;margin-left:-30.2pt;margin-top:15.7pt;width:21pt;height:11.25pt;z-index:2516741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" filled="f" strokecolor="#0070c0" strokeweight="2.25pt">
                <w10:wrap anchorx="margin"/>
              </v:rect>
            </w:pict>
          </mc:Fallback>
        </mc:AlternateContent>
      </w:r>
    </w:p>
    <w:p w14:paraId="3BEC643A" w14:textId="39B815CF" w:rsidR="00113799" w:rsidRPr="00A2579D" w:rsidRDefault="00113799" w:rsidP="000703D7">
      <w:pPr>
        <w:jc w:val="both"/>
        <w:rPr>
          <w:rFonts w:asciiTheme="majorHAnsi" w:hAnsiTheme="majorHAnsi" w:cstheme="majorHAnsi"/>
        </w:rPr>
      </w:pPr>
      <w:r w:rsidRPr="00A2579D">
        <w:rPr>
          <w:rFonts w:asciiTheme="minorHAnsi" w:hAnsiTheme="minorHAnsi" w:cstheme="minorHAnsi"/>
        </w:rPr>
        <w:t xml:space="preserve">    </w:t>
      </w:r>
      <w:r w:rsidRPr="00A2579D">
        <w:rPr>
          <w:rFonts w:asciiTheme="majorHAnsi" w:hAnsiTheme="majorHAnsi" w:cstheme="majorHAnsi"/>
        </w:rPr>
        <w:t xml:space="preserve">Parties concernant mes tâches dans le projet </w:t>
      </w:r>
    </w:p>
    <w:p w14:paraId="643E837D" w14:textId="41859E4A" w:rsidR="008C633A" w:rsidRDefault="000703D7" w:rsidP="008C633A">
      <w:pPr>
        <w:ind w:hanging="1797"/>
        <w:rPr>
          <w:noProof/>
        </w:rPr>
      </w:pPr>
      <w:r>
        <w:rPr>
          <w:noProof/>
        </w:rPr>
        <mc:AlternateContent>
          <mc:Choice Requires="wps">
            <w:drawing>
              <wp:anchor distT="0" distB="0" distL="114300" distR="114300" simplePos="0" relativeHeight="251670016" behindDoc="0" locked="0" layoutInCell="1" allowOverlap="1" wp14:anchorId="200E3ACC" wp14:editId="5C57581B">
                <wp:simplePos x="0" y="0"/>
                <wp:positionH relativeFrom="page">
                  <wp:align>left</wp:align>
                </wp:positionH>
                <wp:positionV relativeFrom="paragraph">
                  <wp:posOffset>200025</wp:posOffset>
                </wp:positionV>
                <wp:extent cx="2209800" cy="1238250"/>
                <wp:effectExtent l="19050" t="19050" r="19050" b="19050"/>
                <wp:wrapNone/>
                <wp:docPr id="17" name="Rectangle 17"/>
                <wp:cNvGraphicFramePr/>
                <a:graphic xmlns:a="http://schemas.openxmlformats.org/drawingml/2006/main">
                  <a:graphicData uri="http://schemas.microsoft.com/office/word/2010/wordprocessingShape">
                    <wps:wsp>
                      <wps:cNvSpPr/>
                      <wps:spPr>
                        <a:xfrm>
                          <a:off x="0" y="0"/>
                          <a:ext cx="2209800" cy="12382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96317" id="Rectangle 17" o:spid="_x0000_s1026" style="position:absolute;margin-left:0;margin-top:15.75pt;width:174pt;height:97.5pt;z-index:251670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" filled="f" strokecolor="#0070c0" strokeweight="2.25pt">
                <w10:wrap anchorx="page"/>
              </v:rect>
            </w:pict>
          </mc:Fallback>
        </mc:AlternateContent>
      </w:r>
    </w:p>
    <w:p w14:paraId="4D47328B" w14:textId="7B59ADB4" w:rsidR="008C633A" w:rsidRPr="008C633A" w:rsidRDefault="000703D7" w:rsidP="008C633A">
      <w:pPr>
        <w:ind w:hanging="1797"/>
      </w:pPr>
      <w:r>
        <w:rPr>
          <w:noProof/>
        </w:rPr>
        <mc:AlternateContent>
          <mc:Choice Requires="wps">
            <w:drawing>
              <wp:anchor distT="0" distB="0" distL="114300" distR="114300" simplePos="0" relativeHeight="251672064" behindDoc="0" locked="0" layoutInCell="1" allowOverlap="1" wp14:anchorId="4308801C" wp14:editId="0887658E">
                <wp:simplePos x="0" y="0"/>
                <wp:positionH relativeFrom="page">
                  <wp:posOffset>4410075</wp:posOffset>
                </wp:positionH>
                <wp:positionV relativeFrom="paragraph">
                  <wp:posOffset>2771775</wp:posOffset>
                </wp:positionV>
                <wp:extent cx="1876425" cy="1514475"/>
                <wp:effectExtent l="19050" t="19050" r="28575" b="28575"/>
                <wp:wrapNone/>
                <wp:docPr id="18" name="Rectangle 18"/>
                <wp:cNvGraphicFramePr/>
                <a:graphic xmlns:a="http://schemas.openxmlformats.org/drawingml/2006/main">
                  <a:graphicData uri="http://schemas.microsoft.com/office/word/2010/wordprocessingShape">
                    <wps:wsp>
                      <wps:cNvSpPr/>
                      <wps:spPr>
                        <a:xfrm>
                          <a:off x="0" y="0"/>
                          <a:ext cx="1876425" cy="151447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EAB15" id="Rectangle 18" o:spid="_x0000_s1026" style="position:absolute;margin-left:347.25pt;margin-top:218.25pt;width:147.75pt;height:119.2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" filled="f" strokecolor="#0070c0" strokeweight="2.25pt">
                <w10:wrap anchorx="page"/>
              </v:rect>
            </w:pict>
          </mc:Fallback>
        </mc:AlternateContent>
      </w:r>
      <w:r>
        <w:rPr>
          <w:noProof/>
        </w:rPr>
        <mc:AlternateContent>
          <mc:Choice Requires="wps">
            <w:drawing>
              <wp:anchor distT="0" distB="0" distL="114300" distR="114300" simplePos="0" relativeHeight="251667968" behindDoc="0" locked="0" layoutInCell="1" allowOverlap="1" wp14:anchorId="124F0C3C" wp14:editId="56218208">
                <wp:simplePos x="0" y="0"/>
                <wp:positionH relativeFrom="column">
                  <wp:posOffset>3278505</wp:posOffset>
                </wp:positionH>
                <wp:positionV relativeFrom="paragraph">
                  <wp:posOffset>1038225</wp:posOffset>
                </wp:positionV>
                <wp:extent cx="10668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1066800" cy="17335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89F26" id="Rectangle 16" o:spid="_x0000_s1026" style="position:absolute;margin-left:258.15pt;margin-top:81.75pt;width:84pt;height:136.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" filled="f" strokecolor="#0070c0" strokeweight="2.25pt"/>
            </w:pict>
          </mc:Fallback>
        </mc:AlternateContent>
      </w:r>
      <w:r w:rsidR="008C633A">
        <w:rPr>
          <w:noProof/>
        </w:rPr>
        <w:drawing>
          <wp:inline distT="0" distB="0" distL="0" distR="0" wp14:anchorId="5DCD38C3" wp14:editId="2507855B">
            <wp:extent cx="7920226" cy="4381500"/>
            <wp:effectExtent l="0" t="0" r="5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37553" cy="4391085"/>
                    </a:xfrm>
                    <a:prstGeom prst="rect">
                      <a:avLst/>
                    </a:prstGeom>
                    <a:noFill/>
                    <a:ln>
                      <a:noFill/>
                    </a:ln>
                  </pic:spPr>
                </pic:pic>
              </a:graphicData>
            </a:graphic>
          </wp:inline>
        </w:drawing>
      </w:r>
    </w:p>
    <w:p w14:paraId="0533E8C8" w14:textId="760DDDBA" w:rsidR="00113799" w:rsidRPr="00A2579D" w:rsidRDefault="00113799" w:rsidP="00113799">
      <w:pPr>
        <w:jc w:val="both"/>
        <w:rPr>
          <w:rFonts w:asciiTheme="minorHAnsi" w:hAnsiTheme="minorHAnsi" w:cstheme="minorHAnsi"/>
        </w:rPr>
      </w:pPr>
      <w:r w:rsidRPr="00A2579D">
        <w:rPr>
          <w:rFonts w:asciiTheme="minorHAnsi" w:hAnsiTheme="minorHAnsi" w:cstheme="minorHAnsi"/>
        </w:rPr>
        <w:t xml:space="preserve">Dans ce projet composé de 4 étudiants, </w:t>
      </w:r>
      <w:r w:rsidR="00AC0A47" w:rsidRPr="00A2579D">
        <w:rPr>
          <w:rFonts w:asciiTheme="minorHAnsi" w:hAnsiTheme="minorHAnsi" w:cstheme="minorHAnsi"/>
        </w:rPr>
        <w:t>4</w:t>
      </w:r>
      <w:r w:rsidRPr="00A2579D">
        <w:rPr>
          <w:rFonts w:asciiTheme="minorHAnsi" w:hAnsiTheme="minorHAnsi" w:cstheme="minorHAnsi"/>
        </w:rPr>
        <w:t xml:space="preserve"> grand axes de développement se dégagent de ce diagramme :</w:t>
      </w:r>
    </w:p>
    <w:p w14:paraId="64F02D90" w14:textId="5DA527A3" w:rsidR="00113799" w:rsidRPr="00A2579D" w:rsidRDefault="00113799" w:rsidP="00113799">
      <w:pPr>
        <w:jc w:val="both"/>
        <w:rPr>
          <w:rFonts w:asciiTheme="minorHAnsi" w:hAnsiTheme="minorHAnsi" w:cstheme="minorHAnsi"/>
        </w:rPr>
      </w:pPr>
    </w:p>
    <w:p w14:paraId="23EE83BD" w14:textId="73E4D9C5" w:rsidR="00113799" w:rsidRPr="00A2579D" w:rsidRDefault="00113799" w:rsidP="00113799">
      <w:pPr>
        <w:jc w:val="both"/>
        <w:rPr>
          <w:rFonts w:asciiTheme="minorHAnsi" w:hAnsiTheme="minorHAnsi" w:cstheme="minorHAnsi"/>
        </w:rPr>
      </w:pPr>
      <w:r w:rsidRPr="00A2579D">
        <w:rPr>
          <w:rFonts w:asciiTheme="minorHAnsi" w:hAnsiTheme="minorHAnsi" w:cstheme="minorHAnsi"/>
        </w:rPr>
        <w:t>-Les Mesures des différents capteurs et leur mémorisation</w:t>
      </w:r>
    </w:p>
    <w:p w14:paraId="2D835108" w14:textId="268C98FB" w:rsidR="00AC0A47" w:rsidRPr="00A2579D" w:rsidRDefault="00AC0A47" w:rsidP="00113799">
      <w:pPr>
        <w:jc w:val="both"/>
        <w:rPr>
          <w:rFonts w:asciiTheme="minorHAnsi" w:hAnsiTheme="minorHAnsi" w:cstheme="minorHAnsi"/>
        </w:rPr>
      </w:pPr>
    </w:p>
    <w:p w14:paraId="7AD59EC3" w14:textId="6E08CAFE" w:rsidR="00AC0A47" w:rsidRPr="00A2579D" w:rsidRDefault="00AC0A47" w:rsidP="00AC0A47">
      <w:pPr>
        <w:jc w:val="both"/>
        <w:rPr>
          <w:rFonts w:asciiTheme="minorHAnsi" w:hAnsiTheme="minorHAnsi" w:cstheme="minorHAnsi"/>
        </w:rPr>
      </w:pPr>
      <w:r w:rsidRPr="00A2579D">
        <w:rPr>
          <w:rFonts w:asciiTheme="minorHAnsi" w:hAnsiTheme="minorHAnsi" w:cstheme="minorHAnsi"/>
        </w:rPr>
        <w:t>-La Supervision du système via une application Android</w:t>
      </w:r>
    </w:p>
    <w:p w14:paraId="62605BC5" w14:textId="25AD8B2E" w:rsidR="00AC0A47" w:rsidRPr="00A2579D" w:rsidRDefault="00AC0A47" w:rsidP="00AC0A47">
      <w:pPr>
        <w:jc w:val="both"/>
        <w:rPr>
          <w:rFonts w:asciiTheme="minorHAnsi" w:hAnsiTheme="minorHAnsi" w:cstheme="minorHAnsi"/>
        </w:rPr>
      </w:pPr>
    </w:p>
    <w:p w14:paraId="0DC12BCC" w14:textId="67186042" w:rsidR="00AC0A47" w:rsidRPr="00A2579D" w:rsidRDefault="00AC0A47" w:rsidP="00AC0A47">
      <w:pPr>
        <w:jc w:val="both"/>
        <w:rPr>
          <w:rFonts w:asciiTheme="minorHAnsi" w:hAnsiTheme="minorHAnsi" w:cstheme="minorHAnsi"/>
        </w:rPr>
      </w:pPr>
      <w:r w:rsidRPr="00A2579D">
        <w:rPr>
          <w:rFonts w:asciiTheme="minorHAnsi" w:hAnsiTheme="minorHAnsi" w:cstheme="minorHAnsi"/>
        </w:rPr>
        <w:t xml:space="preserve">-L’interface Web qui doit </w:t>
      </w:r>
      <w:r w:rsidR="00A2579D" w:rsidRPr="00A2579D">
        <w:rPr>
          <w:rFonts w:asciiTheme="minorHAnsi" w:hAnsiTheme="minorHAnsi" w:cstheme="minorHAnsi"/>
        </w:rPr>
        <w:t>à</w:t>
      </w:r>
      <w:r w:rsidRPr="00A2579D">
        <w:rPr>
          <w:rFonts w:asciiTheme="minorHAnsi" w:hAnsiTheme="minorHAnsi" w:cstheme="minorHAnsi"/>
        </w:rPr>
        <w:t xml:space="preserve"> la foi posséder une partie temps réel (pour l’affichage en direct des mesures) et une partie périodisation</w:t>
      </w:r>
    </w:p>
    <w:p w14:paraId="0470D351" w14:textId="4921FDE6" w:rsidR="00AC0A47" w:rsidRPr="00A2579D" w:rsidRDefault="00AC0A47" w:rsidP="00AC0A47">
      <w:pPr>
        <w:jc w:val="both"/>
        <w:rPr>
          <w:rFonts w:asciiTheme="minorHAnsi" w:hAnsiTheme="minorHAnsi" w:cstheme="minorHAnsi"/>
        </w:rPr>
      </w:pPr>
    </w:p>
    <w:p w14:paraId="38163AEB" w14:textId="42D5BA4A" w:rsidR="00AC0A47" w:rsidRPr="00A2579D" w:rsidRDefault="00AC0A47" w:rsidP="00AC0A47">
      <w:pPr>
        <w:jc w:val="both"/>
        <w:rPr>
          <w:rFonts w:asciiTheme="minorHAnsi" w:hAnsiTheme="minorHAnsi" w:cstheme="minorHAnsi"/>
        </w:rPr>
      </w:pPr>
      <w:r w:rsidRPr="00A2579D">
        <w:rPr>
          <w:rFonts w:asciiTheme="minorHAnsi" w:hAnsiTheme="minorHAnsi" w:cstheme="minorHAnsi"/>
        </w:rPr>
        <w:t xml:space="preserve">-La Gestion des capteurs et de leur mémorisation ainsi que la journalisation des </w:t>
      </w:r>
      <w:r w:rsidR="00A2579D" w:rsidRPr="00A2579D">
        <w:rPr>
          <w:rFonts w:asciiTheme="minorHAnsi" w:hAnsiTheme="minorHAnsi" w:cstheme="minorHAnsi"/>
        </w:rPr>
        <w:t>évènements</w:t>
      </w:r>
      <w:r w:rsidRPr="00A2579D">
        <w:rPr>
          <w:rFonts w:asciiTheme="minorHAnsi" w:hAnsiTheme="minorHAnsi" w:cstheme="minorHAnsi"/>
        </w:rPr>
        <w:t xml:space="preserve"> du syst</w:t>
      </w:r>
      <w:r w:rsidR="00A2579D" w:rsidRPr="00A2579D">
        <w:rPr>
          <w:rFonts w:asciiTheme="minorHAnsi" w:hAnsiTheme="minorHAnsi" w:cstheme="minorHAnsi"/>
        </w:rPr>
        <w:t xml:space="preserve">ème via une carte Raspberry </w:t>
      </w:r>
    </w:p>
    <w:p w14:paraId="713D5912" w14:textId="720D61EB" w:rsidR="00113799" w:rsidRPr="00A2579D" w:rsidRDefault="00A2579D" w:rsidP="00A2579D">
      <w:pPr>
        <w:jc w:val="both"/>
        <w:rPr>
          <w:rFonts w:asciiTheme="minorHAnsi" w:hAnsiTheme="minorHAnsi" w:cstheme="minorHAnsi"/>
        </w:rPr>
      </w:pPr>
      <w:r w:rsidRPr="00A2579D">
        <w:rPr>
          <w:rFonts w:asciiTheme="minorHAnsi" w:hAnsiTheme="minorHAnsi" w:cstheme="minorHAnsi"/>
        </w:rPr>
        <w:lastRenderedPageBreak/>
        <w:t>Le schéma suivant schématise ces différentes parties :</w:t>
      </w:r>
    </w:p>
    <w:p w14:paraId="06725BED" w14:textId="77777777" w:rsidR="00A2579D" w:rsidRDefault="00A2579D" w:rsidP="00A2579D">
      <w:pPr>
        <w:jc w:val="both"/>
      </w:pPr>
    </w:p>
    <w:p w14:paraId="49C0E105" w14:textId="1302D8D0" w:rsidR="00113799" w:rsidRDefault="00113799" w:rsidP="00113799">
      <w:pPr>
        <w:pStyle w:val="Titre3"/>
        <w:numPr>
          <w:ilvl w:val="2"/>
          <w:numId w:val="4"/>
        </w:numPr>
        <w:jc w:val="both"/>
      </w:pPr>
      <w:r>
        <w:t>Synoptique de la réalisation</w:t>
      </w:r>
    </w:p>
    <w:p w14:paraId="2667218E" w14:textId="5DB3AD51" w:rsidR="00113799" w:rsidRDefault="00113799" w:rsidP="00113799">
      <w:pPr>
        <w:jc w:val="both"/>
      </w:pPr>
      <w:r>
        <w:rPr>
          <w:noProof/>
        </w:rPr>
        <mc:AlternateContent>
          <mc:Choice Requires="wps">
            <w:drawing>
              <wp:anchor distT="0" distB="0" distL="114300" distR="114300" simplePos="0" relativeHeight="251680256" behindDoc="0" locked="0" layoutInCell="1" allowOverlap="1" wp14:anchorId="69667EC9" wp14:editId="15858003">
                <wp:simplePos x="0" y="0"/>
                <wp:positionH relativeFrom="leftMargin">
                  <wp:posOffset>781050</wp:posOffset>
                </wp:positionH>
                <wp:positionV relativeFrom="paragraph">
                  <wp:posOffset>200025</wp:posOffset>
                </wp:positionV>
                <wp:extent cx="266700" cy="142875"/>
                <wp:effectExtent l="19050" t="19050" r="19050" b="28575"/>
                <wp:wrapNone/>
                <wp:docPr id="26" name="Rectangle 26"/>
                <wp:cNvGraphicFramePr/>
                <a:graphic xmlns:a="http://schemas.openxmlformats.org/drawingml/2006/main">
                  <a:graphicData uri="http://schemas.microsoft.com/office/word/2010/wordprocessingShape">
                    <wps:wsp>
                      <wps:cNvSpPr/>
                      <wps:spPr>
                        <a:xfrm>
                          <a:off x="0" y="0"/>
                          <a:ext cx="266700" cy="14287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98A87" id="Rectangle 26" o:spid="_x0000_s1026" style="position:absolute;margin-left:61.5pt;margin-top:15.75pt;width:21pt;height:11.25pt;z-index:251680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" filled="f" strokecolor="#0070c0" strokeweight="2.25pt">
                <w10:wrap anchorx="margin"/>
              </v:rect>
            </w:pict>
          </mc:Fallback>
        </mc:AlternateContent>
      </w:r>
    </w:p>
    <w:p w14:paraId="6F444ECB" w14:textId="7654F91A" w:rsidR="00113799" w:rsidRPr="00A2579D" w:rsidRDefault="00113799" w:rsidP="00113799">
      <w:pPr>
        <w:jc w:val="both"/>
        <w:rPr>
          <w:rFonts w:asciiTheme="majorHAnsi" w:hAnsiTheme="majorHAnsi" w:cstheme="majorHAnsi"/>
        </w:rPr>
      </w:pPr>
      <w:r w:rsidRPr="00A2579D">
        <w:rPr>
          <w:rFonts w:asciiTheme="majorHAnsi" w:hAnsiTheme="majorHAnsi" w:cstheme="majorHAnsi"/>
        </w:rPr>
        <w:t>Parties concernant mes tâches dans le projet</w:t>
      </w:r>
    </w:p>
    <w:p w14:paraId="66F3C5C0" w14:textId="77777777" w:rsidR="00113799" w:rsidRPr="00113799" w:rsidRDefault="00113799" w:rsidP="00113799">
      <w:pPr>
        <w:jc w:val="both"/>
      </w:pPr>
    </w:p>
    <w:p w14:paraId="3F6ADA0F" w14:textId="7A1F1BB0" w:rsidR="00A1205E" w:rsidRDefault="00113799" w:rsidP="00113799">
      <w:pPr>
        <w:pStyle w:val="Titre3"/>
        <w:jc w:val="both"/>
      </w:pPr>
      <w:r>
        <w:rPr>
          <w:noProof/>
        </w:rPr>
        <mc:AlternateContent>
          <mc:Choice Requires="wps">
            <w:drawing>
              <wp:anchor distT="0" distB="0" distL="114300" distR="114300" simplePos="0" relativeHeight="251678208" behindDoc="0" locked="0" layoutInCell="1" allowOverlap="1" wp14:anchorId="38963427" wp14:editId="47EF59C5">
                <wp:simplePos x="0" y="0"/>
                <wp:positionH relativeFrom="page">
                  <wp:posOffset>4000500</wp:posOffset>
                </wp:positionH>
                <wp:positionV relativeFrom="paragraph">
                  <wp:posOffset>3324225</wp:posOffset>
                </wp:positionV>
                <wp:extent cx="2952750" cy="723900"/>
                <wp:effectExtent l="19050" t="19050" r="19050" b="19050"/>
                <wp:wrapNone/>
                <wp:docPr id="25" name="Rectangle 25"/>
                <wp:cNvGraphicFramePr/>
                <a:graphic xmlns:a="http://schemas.openxmlformats.org/drawingml/2006/main">
                  <a:graphicData uri="http://schemas.microsoft.com/office/word/2010/wordprocessingShape">
                    <wps:wsp>
                      <wps:cNvSpPr/>
                      <wps:spPr>
                        <a:xfrm>
                          <a:off x="0" y="0"/>
                          <a:ext cx="2952750" cy="72390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1203" id="Rectangle 25" o:spid="_x0000_s1026" style="position:absolute;margin-left:315pt;margin-top:261.75pt;width:232.5pt;height:57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" filled="f" strokecolor="#0070c0" strokeweight="2.25pt">
                <w10:wrap anchorx="page"/>
              </v:rect>
            </w:pict>
          </mc:Fallback>
        </mc:AlternateContent>
      </w:r>
      <w:r>
        <w:rPr>
          <w:noProof/>
        </w:rPr>
        <mc:AlternateContent>
          <mc:Choice Requires="wps">
            <w:drawing>
              <wp:anchor distT="0" distB="0" distL="114300" distR="114300" simplePos="0" relativeHeight="251676160" behindDoc="0" locked="0" layoutInCell="1" allowOverlap="1" wp14:anchorId="7AA5E7C7" wp14:editId="42398D8A">
                <wp:simplePos x="0" y="0"/>
                <wp:positionH relativeFrom="page">
                  <wp:posOffset>1438275</wp:posOffset>
                </wp:positionH>
                <wp:positionV relativeFrom="paragraph">
                  <wp:posOffset>609600</wp:posOffset>
                </wp:positionV>
                <wp:extent cx="1171575" cy="2038350"/>
                <wp:effectExtent l="19050" t="19050" r="28575" b="19050"/>
                <wp:wrapNone/>
                <wp:docPr id="24" name="Rectangle 24"/>
                <wp:cNvGraphicFramePr/>
                <a:graphic xmlns:a="http://schemas.openxmlformats.org/drawingml/2006/main">
                  <a:graphicData uri="http://schemas.microsoft.com/office/word/2010/wordprocessingShape">
                    <wps:wsp>
                      <wps:cNvSpPr/>
                      <wps:spPr>
                        <a:xfrm>
                          <a:off x="0" y="0"/>
                          <a:ext cx="1171575" cy="20383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297BD" id="Rectangle 24" o:spid="_x0000_s1026" style="position:absolute;margin-left:113.25pt;margin-top:48pt;width:92.25pt;height:160.5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" filled="f" strokecolor="#0070c0" strokeweight="2.25pt">
                <w10:wrap anchorx="page"/>
              </v:rect>
            </w:pict>
          </mc:Fallback>
        </mc:AlternateContent>
      </w:r>
      <w:r>
        <w:rPr>
          <w:noProof/>
        </w:rPr>
        <w:drawing>
          <wp:inline distT="0" distB="0" distL="0" distR="0" wp14:anchorId="7AAE4C44" wp14:editId="5A56EFFF">
            <wp:extent cx="5971540" cy="4149537"/>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1771" cy="4170544"/>
                    </a:xfrm>
                    <a:prstGeom prst="rect">
                      <a:avLst/>
                    </a:prstGeom>
                  </pic:spPr>
                </pic:pic>
              </a:graphicData>
            </a:graphic>
          </wp:inline>
        </w:drawing>
      </w:r>
    </w:p>
    <w:p w14:paraId="16763776" w14:textId="4B5CB7A5" w:rsidR="00A2579D" w:rsidRDefault="00A2579D" w:rsidP="00A2579D">
      <w:pPr>
        <w:jc w:val="both"/>
        <w:rPr>
          <w:rFonts w:asciiTheme="minorHAnsi" w:hAnsiTheme="minorHAnsi" w:cstheme="minorHAnsi"/>
        </w:rPr>
      </w:pPr>
      <w:r w:rsidRPr="00A2579D">
        <w:rPr>
          <w:rFonts w:asciiTheme="minorHAnsi" w:hAnsiTheme="minorHAnsi" w:cstheme="minorHAnsi"/>
          <w:b/>
          <w:color w:val="2F5496" w:themeColor="accent1" w:themeShade="BF"/>
          <w:sz w:val="26"/>
          <w:szCs w:val="26"/>
        </w:rPr>
        <w:t>Killian Labattut</w:t>
      </w:r>
      <w:r w:rsidRPr="00A2579D">
        <w:rPr>
          <w:rFonts w:asciiTheme="minorHAnsi" w:hAnsiTheme="minorHAnsi" w:cstheme="minorHAnsi"/>
          <w:color w:val="2F5496" w:themeColor="accent1" w:themeShade="BF"/>
        </w:rPr>
        <w:t>,</w:t>
      </w:r>
      <w:r w:rsidRPr="00A2579D">
        <w:rPr>
          <w:rFonts w:asciiTheme="minorHAnsi" w:hAnsiTheme="minorHAnsi" w:cstheme="minorHAnsi"/>
        </w:rPr>
        <w:t xml:space="preserve"> l’étudiant n°1 est chargé de configurer et d’écrire le programme de gestion </w:t>
      </w:r>
      <w:r>
        <w:rPr>
          <w:rFonts w:asciiTheme="minorHAnsi" w:hAnsiTheme="minorHAnsi" w:cstheme="minorHAnsi"/>
        </w:rPr>
        <w:t xml:space="preserve">et de journalisation </w:t>
      </w:r>
      <w:r w:rsidRPr="00A2579D">
        <w:rPr>
          <w:rFonts w:asciiTheme="minorHAnsi" w:hAnsiTheme="minorHAnsi" w:cstheme="minorHAnsi"/>
        </w:rPr>
        <w:t xml:space="preserve">de la carte </w:t>
      </w:r>
      <w:r w:rsidR="00EF69E4" w:rsidRPr="00A2579D">
        <w:rPr>
          <w:rFonts w:asciiTheme="minorHAnsi" w:hAnsiTheme="minorHAnsi" w:cstheme="minorHAnsi"/>
        </w:rPr>
        <w:t>Raspberry,</w:t>
      </w:r>
      <w:r>
        <w:rPr>
          <w:rFonts w:asciiTheme="minorHAnsi" w:hAnsiTheme="minorHAnsi" w:cstheme="minorHAnsi"/>
        </w:rPr>
        <w:t xml:space="preserve"> et également réaliser l’acquisition des mesures du capteur de </w:t>
      </w:r>
      <w:r w:rsidR="00EF69E4">
        <w:rPr>
          <w:rFonts w:asciiTheme="minorHAnsi" w:hAnsiTheme="minorHAnsi" w:cstheme="minorHAnsi"/>
        </w:rPr>
        <w:t>vent,</w:t>
      </w:r>
      <w:r>
        <w:rPr>
          <w:rFonts w:asciiTheme="minorHAnsi" w:hAnsiTheme="minorHAnsi" w:cstheme="minorHAnsi"/>
        </w:rPr>
        <w:t xml:space="preserve"> l’anémomètre.</w:t>
      </w:r>
    </w:p>
    <w:p w14:paraId="4FECD441" w14:textId="4B97A2A5" w:rsidR="00A2579D" w:rsidRDefault="00A2579D" w:rsidP="00A2579D">
      <w:pPr>
        <w:jc w:val="both"/>
        <w:rPr>
          <w:rFonts w:asciiTheme="minorHAnsi" w:hAnsiTheme="minorHAnsi" w:cstheme="minorHAnsi"/>
        </w:rPr>
      </w:pPr>
    </w:p>
    <w:p w14:paraId="13477666" w14:textId="11E1C435" w:rsidR="00A2579D" w:rsidRPr="00A2579D" w:rsidRDefault="00EF69E4" w:rsidP="00A2579D">
      <w:pPr>
        <w:jc w:val="both"/>
        <w:rPr>
          <w:rFonts w:asciiTheme="minorHAnsi" w:hAnsiTheme="minorHAnsi" w:cstheme="minorHAnsi"/>
        </w:rPr>
      </w:pPr>
      <w:r>
        <w:rPr>
          <w:rFonts w:asciiTheme="minorHAnsi" w:hAnsiTheme="minorHAnsi" w:cstheme="minorHAnsi"/>
          <w:b/>
          <w:color w:val="2F5496" w:themeColor="accent1" w:themeShade="BF"/>
          <w:sz w:val="26"/>
          <w:szCs w:val="26"/>
        </w:rPr>
        <w:t xml:space="preserve">Lucas </w:t>
      </w:r>
      <w:r w:rsidR="00A2579D">
        <w:rPr>
          <w:rFonts w:asciiTheme="minorHAnsi" w:hAnsiTheme="minorHAnsi" w:cstheme="minorHAnsi"/>
          <w:b/>
          <w:color w:val="2F5496" w:themeColor="accent1" w:themeShade="BF"/>
          <w:sz w:val="26"/>
          <w:szCs w:val="26"/>
        </w:rPr>
        <w:t>Minau</w:t>
      </w:r>
      <w:r>
        <w:rPr>
          <w:rFonts w:asciiTheme="minorHAnsi" w:hAnsiTheme="minorHAnsi" w:cstheme="minorHAnsi"/>
          <w:b/>
          <w:color w:val="2F5496" w:themeColor="accent1" w:themeShade="BF"/>
          <w:sz w:val="26"/>
          <w:szCs w:val="26"/>
        </w:rPr>
        <w:t>d</w:t>
      </w:r>
      <w:r w:rsidR="00A2579D" w:rsidRPr="00A2579D">
        <w:rPr>
          <w:rFonts w:asciiTheme="minorHAnsi" w:hAnsiTheme="minorHAnsi" w:cstheme="minorHAnsi"/>
          <w:color w:val="2F5496" w:themeColor="accent1" w:themeShade="BF"/>
        </w:rPr>
        <w:t>,</w:t>
      </w:r>
      <w:r w:rsidR="00A2579D" w:rsidRPr="00A2579D">
        <w:rPr>
          <w:rFonts w:asciiTheme="minorHAnsi" w:hAnsiTheme="minorHAnsi" w:cstheme="minorHAnsi"/>
        </w:rPr>
        <w:t xml:space="preserve"> l’étudiant</w:t>
      </w:r>
      <w:r>
        <w:rPr>
          <w:rFonts w:asciiTheme="minorHAnsi" w:hAnsiTheme="minorHAnsi" w:cstheme="minorHAnsi"/>
        </w:rPr>
        <w:t xml:space="preserve"> n°2 est chargé de réaliser la partie périodisation de l’interface web, donc l’affichage des mesures selon une période définie par l’utilisateur. Ainsi que l’acquisition de la luminosité et de l’humidité.</w:t>
      </w:r>
    </w:p>
    <w:p w14:paraId="454BFEEA" w14:textId="77777777" w:rsidR="00DB24E1" w:rsidRDefault="00DB24E1" w:rsidP="00EF69E4">
      <w:pPr>
        <w:jc w:val="both"/>
      </w:pPr>
    </w:p>
    <w:p w14:paraId="27BCDBC7" w14:textId="282DA321" w:rsidR="00A2579D" w:rsidRPr="00113799" w:rsidRDefault="00DB24E1" w:rsidP="00DB24E1">
      <w:pPr>
        <w:jc w:val="both"/>
      </w:pPr>
      <w:r>
        <w:rPr>
          <w:rFonts w:asciiTheme="minorHAnsi" w:hAnsiTheme="minorHAnsi" w:cstheme="minorHAnsi"/>
          <w:b/>
          <w:color w:val="2F5496" w:themeColor="accent1" w:themeShade="BF"/>
          <w:sz w:val="26"/>
          <w:szCs w:val="26"/>
        </w:rPr>
        <w:t>Audran Raynal</w:t>
      </w:r>
      <w:r w:rsidRPr="00A2579D">
        <w:rPr>
          <w:rFonts w:asciiTheme="minorHAnsi" w:hAnsiTheme="minorHAnsi" w:cstheme="minorHAnsi"/>
          <w:color w:val="2F5496" w:themeColor="accent1" w:themeShade="BF"/>
        </w:rPr>
        <w:t>,</w:t>
      </w:r>
      <w:r w:rsidRPr="00A2579D">
        <w:rPr>
          <w:rFonts w:asciiTheme="minorHAnsi" w:hAnsiTheme="minorHAnsi" w:cstheme="minorHAnsi"/>
        </w:rPr>
        <w:t xml:space="preserve"> l’étudiant</w:t>
      </w:r>
      <w:r>
        <w:rPr>
          <w:rFonts w:asciiTheme="minorHAnsi" w:hAnsiTheme="minorHAnsi" w:cstheme="minorHAnsi"/>
        </w:rPr>
        <w:t xml:space="preserve"> n°4 est chargé de réaliser l’application Android qui servira à la supervision du système pour permettre </w:t>
      </w:r>
      <w:r w:rsidR="005A553F">
        <w:rPr>
          <w:rFonts w:asciiTheme="minorHAnsi" w:hAnsiTheme="minorHAnsi" w:cstheme="minorHAnsi"/>
        </w:rPr>
        <w:t>à</w:t>
      </w:r>
      <w:r>
        <w:rPr>
          <w:rFonts w:asciiTheme="minorHAnsi" w:hAnsiTheme="minorHAnsi" w:cstheme="minorHAnsi"/>
        </w:rPr>
        <w:t xml:space="preserve"> l’utilisateur de savoir l’état de ce dernier, et l’acquisition de la pluviométrie.</w:t>
      </w:r>
    </w:p>
    <w:p w14:paraId="2FCD0F2E" w14:textId="77777777" w:rsidR="00113799" w:rsidRPr="00113799" w:rsidRDefault="00113799" w:rsidP="00113799"/>
    <w:p w14:paraId="5E778DD2" w14:textId="2B88A2A8" w:rsidR="00113799" w:rsidRPr="00113799" w:rsidRDefault="00113799" w:rsidP="00113799"/>
    <w:p w14:paraId="33D4DA0E" w14:textId="77777777" w:rsidR="00113799" w:rsidRPr="00113799" w:rsidRDefault="00113799" w:rsidP="00113799"/>
    <w:p w14:paraId="66919F90" w14:textId="7BA332CC" w:rsidR="00113799" w:rsidRPr="00113799" w:rsidRDefault="00113799" w:rsidP="00113799"/>
    <w:p w14:paraId="3EE0B3FF" w14:textId="1098FF74" w:rsidR="00113799" w:rsidRPr="00113799" w:rsidRDefault="00DB24E1" w:rsidP="00DB24E1">
      <w:pPr>
        <w:pStyle w:val="Titre2"/>
        <w:jc w:val="left"/>
      </w:pPr>
      <w:r>
        <w:lastRenderedPageBreak/>
        <w:t>1.2 Rappel de la tâche de l'étudiant</w:t>
      </w:r>
    </w:p>
    <w:p w14:paraId="63D23EA0" w14:textId="13B95DB7" w:rsidR="00113799" w:rsidRPr="00113799" w:rsidRDefault="00113799" w:rsidP="00113799"/>
    <w:p w14:paraId="1D999818" w14:textId="77777777" w:rsidR="005A553F" w:rsidRPr="00113799" w:rsidRDefault="005A553F" w:rsidP="005A553F"/>
    <w:p w14:paraId="286C94E8" w14:textId="77777777" w:rsidR="005A553F" w:rsidRPr="00C6745B" w:rsidRDefault="005A553F" w:rsidP="005A553F">
      <w:pPr>
        <w:jc w:val="both"/>
        <w:rPr>
          <w:rFonts w:asciiTheme="minorHAnsi" w:hAnsiTheme="minorHAnsi" w:cstheme="minorHAnsi"/>
        </w:rPr>
      </w:pPr>
      <w:r w:rsidRPr="00C6745B">
        <w:rPr>
          <w:rFonts w:asciiTheme="minorHAnsi" w:hAnsiTheme="minorHAnsi" w:cstheme="minorHAnsi"/>
        </w:rPr>
        <w:t>Pour ma part ma tâche au sein du projet, je devais réaliser la partie temps réel de l’interface.</w:t>
      </w:r>
    </w:p>
    <w:p w14:paraId="3BE8879F" w14:textId="63A2764E" w:rsidR="00C6745B" w:rsidRDefault="005A553F" w:rsidP="005A553F">
      <w:pPr>
        <w:jc w:val="both"/>
        <w:rPr>
          <w:rFonts w:asciiTheme="minorHAnsi" w:hAnsiTheme="minorHAnsi" w:cstheme="minorHAnsi"/>
        </w:rPr>
      </w:pPr>
      <w:r w:rsidRPr="00C6745B">
        <w:rPr>
          <w:rFonts w:asciiTheme="minorHAnsi" w:hAnsiTheme="minorHAnsi" w:cstheme="minorHAnsi"/>
        </w:rPr>
        <w:t xml:space="preserve">Donc créer une interface épurée, simple de compréhension et d’utilisation qui permet à l’utilisateur de consulter les mesures acquises par les capteurs en temps </w:t>
      </w:r>
      <w:r w:rsidR="00C6745B" w:rsidRPr="00C6745B">
        <w:rPr>
          <w:rFonts w:asciiTheme="minorHAnsi" w:hAnsiTheme="minorHAnsi" w:cstheme="minorHAnsi"/>
        </w:rPr>
        <w:t xml:space="preserve">réel, le tout en créant un site </w:t>
      </w:r>
      <w:r w:rsidR="00C6745B">
        <w:rPr>
          <w:rFonts w:asciiTheme="minorHAnsi" w:hAnsiTheme="minorHAnsi" w:cstheme="minorHAnsi"/>
        </w:rPr>
        <w:t>« </w:t>
      </w:r>
      <w:r w:rsidR="00C6745B" w:rsidRPr="00C6745B">
        <w:rPr>
          <w:rFonts w:asciiTheme="minorHAnsi" w:hAnsiTheme="minorHAnsi" w:cstheme="minorHAnsi"/>
        </w:rPr>
        <w:t>responsi</w:t>
      </w:r>
      <w:r w:rsidR="00C6745B">
        <w:rPr>
          <w:rFonts w:asciiTheme="minorHAnsi" w:hAnsiTheme="minorHAnsi" w:cstheme="minorHAnsi"/>
        </w:rPr>
        <w:t>ve » et dynamique</w:t>
      </w:r>
      <w:r w:rsidR="00C6745B" w:rsidRPr="00C6745B">
        <w:rPr>
          <w:rFonts w:asciiTheme="minorHAnsi" w:hAnsiTheme="minorHAnsi" w:cstheme="minorHAnsi"/>
        </w:rPr>
        <w:t xml:space="preserve"> pour pouvoir récupérer les mesures contenues dans la base de données</w:t>
      </w:r>
      <w:r w:rsidR="00C6745B">
        <w:rPr>
          <w:rFonts w:asciiTheme="minorHAnsi" w:hAnsiTheme="minorHAnsi" w:cstheme="minorHAnsi"/>
        </w:rPr>
        <w:t>.</w:t>
      </w:r>
    </w:p>
    <w:p w14:paraId="6AA179A2" w14:textId="4FC419E3" w:rsidR="00C6745B" w:rsidRDefault="00C6745B" w:rsidP="005A553F">
      <w:pPr>
        <w:jc w:val="both"/>
        <w:rPr>
          <w:rFonts w:asciiTheme="minorHAnsi" w:hAnsiTheme="minorHAnsi" w:cstheme="minorHAnsi"/>
        </w:rPr>
      </w:pPr>
    </w:p>
    <w:p w14:paraId="3121F1BB" w14:textId="67E7CF0E" w:rsidR="00C6745B" w:rsidRDefault="00C6745B" w:rsidP="005A553F">
      <w:pPr>
        <w:jc w:val="both"/>
        <w:rPr>
          <w:rFonts w:asciiTheme="minorHAnsi" w:hAnsiTheme="minorHAnsi" w:cstheme="minorHAnsi"/>
        </w:rPr>
      </w:pPr>
      <w:r>
        <w:rPr>
          <w:rFonts w:asciiTheme="minorHAnsi" w:hAnsiTheme="minorHAnsi" w:cstheme="minorHAnsi"/>
        </w:rPr>
        <w:t>Je devais également acquérir la température ambiante dans la serre ainsi que la température des tuyaux d’eau de chauffage, avec des capteurs fournis au départ du projet.</w:t>
      </w:r>
    </w:p>
    <w:p w14:paraId="5A54986A" w14:textId="7A680248" w:rsidR="00C6745B" w:rsidRDefault="00C6745B" w:rsidP="005A553F">
      <w:pPr>
        <w:jc w:val="both"/>
        <w:rPr>
          <w:rFonts w:asciiTheme="minorHAnsi" w:hAnsiTheme="minorHAnsi" w:cstheme="minorHAnsi"/>
        </w:rPr>
      </w:pPr>
    </w:p>
    <w:p w14:paraId="032C73F4" w14:textId="3FE8372C" w:rsidR="00C6745B" w:rsidRDefault="00C90E00" w:rsidP="005A553F">
      <w:pPr>
        <w:jc w:val="both"/>
        <w:rPr>
          <w:rFonts w:asciiTheme="minorHAnsi" w:hAnsiTheme="minorHAnsi" w:cstheme="minorHAnsi"/>
        </w:rPr>
      </w:pPr>
      <w:r>
        <w:rPr>
          <w:rFonts w:asciiTheme="minorHAnsi" w:hAnsiTheme="minorHAnsi" w:cstheme="minorHAnsi"/>
        </w:rPr>
        <w:t>Notre projet SFL5 étant en parallèle avec le projet SFL6 la base de données des deux projets est commune, j’ai donc été amené à collaborer avec un étudiant du groupe SFL6 pour réaliser cette dernière.</w:t>
      </w:r>
    </w:p>
    <w:p w14:paraId="7B026E91" w14:textId="4A996C99" w:rsidR="00C6745B" w:rsidRDefault="00C6745B" w:rsidP="005A553F">
      <w:pPr>
        <w:jc w:val="both"/>
        <w:rPr>
          <w:rFonts w:asciiTheme="minorHAnsi" w:hAnsiTheme="minorHAnsi" w:cstheme="minorHAnsi"/>
        </w:rPr>
      </w:pPr>
    </w:p>
    <w:p w14:paraId="0E9AEF87" w14:textId="5F77EDD1" w:rsidR="00C6745B" w:rsidRPr="00C6745B" w:rsidRDefault="00C90E00" w:rsidP="00C90E00">
      <w:pPr>
        <w:pStyle w:val="Titre3"/>
      </w:pPr>
      <w:r>
        <w:t xml:space="preserve">1.2.1 </w:t>
      </w:r>
      <w:r w:rsidRPr="00C90E00">
        <w:t>Ensemble des tâches réalisées par l’étudiant</w:t>
      </w:r>
    </w:p>
    <w:p w14:paraId="69FBD434" w14:textId="7D08B46A" w:rsidR="00113799" w:rsidRPr="00113799" w:rsidRDefault="00113799" w:rsidP="005A553F">
      <w:pPr>
        <w:jc w:val="both"/>
      </w:pPr>
    </w:p>
    <w:p w14:paraId="51FE4B6E" w14:textId="77777777" w:rsidR="00113799" w:rsidRPr="00113799" w:rsidRDefault="00113799" w:rsidP="00113799"/>
    <w:p w14:paraId="32FE1444" w14:textId="585C4B8B" w:rsidR="00113799" w:rsidRPr="00113799" w:rsidRDefault="00113799" w:rsidP="00113799"/>
    <w:p w14:paraId="42BB0E69" w14:textId="3D785DB3" w:rsidR="00C90E00" w:rsidRPr="00405AB2" w:rsidRDefault="00C90E00" w:rsidP="00C90E00">
      <w:pPr>
        <w:jc w:val="both"/>
        <w:rPr>
          <w:rFonts w:asciiTheme="minorHAnsi" w:hAnsiTheme="minorHAnsi" w:cstheme="minorHAnsi"/>
        </w:rPr>
      </w:pPr>
      <w:r w:rsidRPr="00405AB2">
        <w:rPr>
          <w:rFonts w:asciiTheme="minorHAnsi" w:hAnsiTheme="minorHAnsi" w:cstheme="minorHAnsi"/>
        </w:rPr>
        <w:t>A l’approche de la fin du temps imparti voici les taches réalisées :</w:t>
      </w:r>
    </w:p>
    <w:p w14:paraId="4DAF6A1A" w14:textId="5440EA3D" w:rsidR="00C90E00" w:rsidRPr="00405AB2" w:rsidRDefault="00405AB2" w:rsidP="00C90E00">
      <w:pPr>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1280" behindDoc="0" locked="0" layoutInCell="1" allowOverlap="1" wp14:anchorId="11BAD51E" wp14:editId="5E6A4611">
                <wp:simplePos x="0" y="0"/>
                <wp:positionH relativeFrom="leftMargin">
                  <wp:align>right</wp:align>
                </wp:positionH>
                <wp:positionV relativeFrom="paragraph">
                  <wp:posOffset>213995</wp:posOffset>
                </wp:positionV>
                <wp:extent cx="228600" cy="171450"/>
                <wp:effectExtent l="0" t="19050" r="38100" b="38100"/>
                <wp:wrapNone/>
                <wp:docPr id="27" name="Flèche : droite 27"/>
                <wp:cNvGraphicFramePr/>
                <a:graphic xmlns:a="http://schemas.openxmlformats.org/drawingml/2006/main">
                  <a:graphicData uri="http://schemas.microsoft.com/office/word/2010/wordprocessingShape">
                    <wps:wsp>
                      <wps:cNvSpPr/>
                      <wps:spPr>
                        <a:xfrm>
                          <a:off x="0" y="0"/>
                          <a:ext cx="2286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5A7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 o:spid="_x0000_s1026" type="#_x0000_t13" style="position:absolute;margin-left:-33.2pt;margin-top:16.85pt;width:18pt;height:13.5pt;z-index:25168128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" adj="13500" fillcolor="#4472c4 [3204]" strokecolor="#1f3763 [1604]" strokeweight="1pt">
                <w10:wrap anchorx="margin"/>
              </v:shape>
            </w:pict>
          </mc:Fallback>
        </mc:AlternateContent>
      </w:r>
    </w:p>
    <w:p w14:paraId="04100D59" w14:textId="4C22E8BD" w:rsidR="00C90E00" w:rsidRPr="00405AB2" w:rsidRDefault="00C90E00" w:rsidP="00C90E00">
      <w:pPr>
        <w:jc w:val="both"/>
        <w:rPr>
          <w:rFonts w:asciiTheme="minorHAnsi" w:hAnsiTheme="minorHAnsi" w:cstheme="minorHAnsi"/>
        </w:rPr>
      </w:pPr>
      <w:r w:rsidRPr="00405AB2">
        <w:rPr>
          <w:rFonts w:asciiTheme="minorHAnsi" w:hAnsiTheme="minorHAnsi" w:cstheme="minorHAnsi"/>
        </w:rPr>
        <w:t xml:space="preserve">L’Acquisition des mesures de </w:t>
      </w:r>
      <w:r w:rsidR="00405AB2" w:rsidRPr="00405AB2">
        <w:rPr>
          <w:rFonts w:asciiTheme="minorHAnsi" w:hAnsiTheme="minorHAnsi" w:cstheme="minorHAnsi"/>
        </w:rPr>
        <w:t>température, le</w:t>
      </w:r>
      <w:r w:rsidRPr="00405AB2">
        <w:rPr>
          <w:rFonts w:asciiTheme="minorHAnsi" w:hAnsiTheme="minorHAnsi" w:cstheme="minorHAnsi"/>
        </w:rPr>
        <w:t xml:space="preserve"> câblage et le programme d’acquisition sont fonctionnels et </w:t>
      </w:r>
      <w:r w:rsidR="00405AB2" w:rsidRPr="00405AB2">
        <w:rPr>
          <w:rFonts w:asciiTheme="minorHAnsi" w:hAnsiTheme="minorHAnsi" w:cstheme="minorHAnsi"/>
        </w:rPr>
        <w:t>cohérent,</w:t>
      </w:r>
      <w:r w:rsidRPr="00405AB2">
        <w:rPr>
          <w:rFonts w:asciiTheme="minorHAnsi" w:hAnsiTheme="minorHAnsi" w:cstheme="minorHAnsi"/>
        </w:rPr>
        <w:t xml:space="preserve"> l’installation sur la serre est également </w:t>
      </w:r>
      <w:r w:rsidR="00405AB2" w:rsidRPr="00405AB2">
        <w:rPr>
          <w:rFonts w:asciiTheme="minorHAnsi" w:hAnsiTheme="minorHAnsi" w:cstheme="minorHAnsi"/>
        </w:rPr>
        <w:t>effectuée.</w:t>
      </w:r>
    </w:p>
    <w:p w14:paraId="3FE87C46" w14:textId="334E1CDD" w:rsidR="00405AB2" w:rsidRPr="00405AB2" w:rsidRDefault="00405AB2" w:rsidP="00C90E00">
      <w:pPr>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3328" behindDoc="0" locked="0" layoutInCell="1" allowOverlap="1" wp14:anchorId="2DA0C19A" wp14:editId="73A8170E">
                <wp:simplePos x="0" y="0"/>
                <wp:positionH relativeFrom="leftMargin">
                  <wp:align>right</wp:align>
                </wp:positionH>
                <wp:positionV relativeFrom="paragraph">
                  <wp:posOffset>208915</wp:posOffset>
                </wp:positionV>
                <wp:extent cx="228600" cy="171450"/>
                <wp:effectExtent l="0" t="19050" r="38100" b="38100"/>
                <wp:wrapNone/>
                <wp:docPr id="28" name="Flèche : droite 28"/>
                <wp:cNvGraphicFramePr/>
                <a:graphic xmlns:a="http://schemas.openxmlformats.org/drawingml/2006/main">
                  <a:graphicData uri="http://schemas.microsoft.com/office/word/2010/wordprocessingShape">
                    <wps:wsp>
                      <wps:cNvSpPr/>
                      <wps:spPr>
                        <a:xfrm>
                          <a:off x="0" y="0"/>
                          <a:ext cx="2286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21240" id="Flèche : droite 28" o:spid="_x0000_s1026" type="#_x0000_t13" style="position:absolute;margin-left:-33.2pt;margin-top:16.45pt;width:18pt;height:13.5pt;z-index:25168332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" adj="13500" fillcolor="#4472c4 [3204]" strokecolor="#1f3763 [1604]" strokeweight="1pt">
                <w10:wrap anchorx="margin"/>
              </v:shape>
            </w:pict>
          </mc:Fallback>
        </mc:AlternateContent>
      </w:r>
    </w:p>
    <w:p w14:paraId="3BCB1FAF" w14:textId="7B0FC18F" w:rsidR="00405AB2" w:rsidRPr="00405AB2" w:rsidRDefault="00405AB2" w:rsidP="00C90E00">
      <w:pPr>
        <w:jc w:val="both"/>
        <w:rPr>
          <w:rFonts w:asciiTheme="minorHAnsi" w:hAnsiTheme="minorHAnsi" w:cstheme="minorHAnsi"/>
        </w:rPr>
      </w:pPr>
      <w:r w:rsidRPr="00405AB2">
        <w:rPr>
          <w:rFonts w:asciiTheme="minorHAnsi" w:hAnsiTheme="minorHAnsi" w:cstheme="minorHAnsi"/>
        </w:rPr>
        <w:t>La base de données est correctement configurée et fonctionnelle.</w:t>
      </w:r>
    </w:p>
    <w:p w14:paraId="396C9140" w14:textId="2B8F0A6A" w:rsidR="00405AB2" w:rsidRPr="00405AB2" w:rsidRDefault="00405AB2" w:rsidP="00405AB2">
      <w:pPr>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5376" behindDoc="0" locked="0" layoutInCell="1" allowOverlap="1" wp14:anchorId="28ACEF8D" wp14:editId="0E9F7E5B">
                <wp:simplePos x="0" y="0"/>
                <wp:positionH relativeFrom="leftMargin">
                  <wp:align>right</wp:align>
                </wp:positionH>
                <wp:positionV relativeFrom="paragraph">
                  <wp:posOffset>217805</wp:posOffset>
                </wp:positionV>
                <wp:extent cx="228600" cy="171450"/>
                <wp:effectExtent l="0" t="19050" r="38100" b="38100"/>
                <wp:wrapNone/>
                <wp:docPr id="29" name="Flèche : droite 29"/>
                <wp:cNvGraphicFramePr/>
                <a:graphic xmlns:a="http://schemas.openxmlformats.org/drawingml/2006/main">
                  <a:graphicData uri="http://schemas.microsoft.com/office/word/2010/wordprocessingShape">
                    <wps:wsp>
                      <wps:cNvSpPr/>
                      <wps:spPr>
                        <a:xfrm>
                          <a:off x="0" y="0"/>
                          <a:ext cx="2286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0109F5" id="Flèche : droite 29" o:spid="_x0000_s1026" type="#_x0000_t13" style="position:absolute;margin-left:-33.2pt;margin-top:17.15pt;width:18pt;height:13.5pt;z-index:25168537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" adj="13500" fillcolor="#4472c4 [3204]" strokecolor="#1f3763 [1604]" strokeweight="1pt">
                <w10:wrap anchorx="margin"/>
              </v:shape>
            </w:pict>
          </mc:Fallback>
        </mc:AlternateContent>
      </w:r>
    </w:p>
    <w:p w14:paraId="689946A3" w14:textId="01C7B81A" w:rsidR="00405AB2" w:rsidRDefault="00405AB2" w:rsidP="00405AB2">
      <w:pPr>
        <w:jc w:val="both"/>
      </w:pPr>
      <w:r w:rsidRPr="00405AB2">
        <w:rPr>
          <w:rFonts w:asciiTheme="minorHAnsi" w:hAnsiTheme="minorHAnsi" w:cstheme="minorHAnsi"/>
        </w:rPr>
        <w:t>La partie temps réel de l’interface web est fonctionnelle, elle communique avec la base de données et récupère son contenu, elle reste cependant améliorable car elle ne possède par la fonctionnalité d’adaptation automatique</w:t>
      </w:r>
      <w:r>
        <w:t>.</w:t>
      </w:r>
    </w:p>
    <w:p w14:paraId="0EAB384B" w14:textId="298F465F" w:rsidR="00405AB2" w:rsidRDefault="00405AB2" w:rsidP="00405AB2">
      <w:pPr>
        <w:jc w:val="both"/>
      </w:pPr>
      <w:r>
        <w:rPr>
          <w:rFonts w:asciiTheme="minorHAnsi" w:hAnsiTheme="minorHAnsi" w:cstheme="minorHAnsi"/>
          <w:noProof/>
        </w:rPr>
        <mc:AlternateContent>
          <mc:Choice Requires="wps">
            <w:drawing>
              <wp:anchor distT="0" distB="0" distL="114300" distR="114300" simplePos="0" relativeHeight="251687424" behindDoc="0" locked="0" layoutInCell="1" allowOverlap="1" wp14:anchorId="1766ED5D" wp14:editId="788B7763">
                <wp:simplePos x="0" y="0"/>
                <wp:positionH relativeFrom="leftMargin">
                  <wp:align>right</wp:align>
                </wp:positionH>
                <wp:positionV relativeFrom="paragraph">
                  <wp:posOffset>197485</wp:posOffset>
                </wp:positionV>
                <wp:extent cx="228600" cy="171450"/>
                <wp:effectExtent l="0" t="19050" r="38100" b="38100"/>
                <wp:wrapNone/>
                <wp:docPr id="30" name="Flèche : droite 30"/>
                <wp:cNvGraphicFramePr/>
                <a:graphic xmlns:a="http://schemas.openxmlformats.org/drawingml/2006/main">
                  <a:graphicData uri="http://schemas.microsoft.com/office/word/2010/wordprocessingShape">
                    <wps:wsp>
                      <wps:cNvSpPr/>
                      <wps:spPr>
                        <a:xfrm>
                          <a:off x="0" y="0"/>
                          <a:ext cx="2286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275A92" id="Flèche : droite 30" o:spid="_x0000_s1026" type="#_x0000_t13" style="position:absolute;margin-left:-33.2pt;margin-top:15.55pt;width:18pt;height:13.5pt;z-index:25168742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" adj="13500" fillcolor="#4472c4 [3204]" strokecolor="#1f3763 [1604]" strokeweight="1pt">
                <w10:wrap anchorx="margin"/>
              </v:shape>
            </w:pict>
          </mc:Fallback>
        </mc:AlternateContent>
      </w:r>
    </w:p>
    <w:p w14:paraId="37CB55A7" w14:textId="196FF8BE" w:rsidR="00405AB2" w:rsidRPr="00405AB2" w:rsidRDefault="00405AB2" w:rsidP="00405AB2">
      <w:pPr>
        <w:jc w:val="both"/>
        <w:rPr>
          <w:rFonts w:asciiTheme="minorHAnsi" w:hAnsiTheme="minorHAnsi" w:cstheme="minorHAnsi"/>
        </w:rPr>
      </w:pPr>
      <w:r w:rsidRPr="00405AB2">
        <w:rPr>
          <w:rFonts w:asciiTheme="minorHAnsi" w:hAnsiTheme="minorHAnsi" w:cstheme="minorHAnsi"/>
        </w:rPr>
        <w:t>L’étalonnage du capteur de température est effectué et cohérent.</w:t>
      </w:r>
    </w:p>
    <w:p w14:paraId="207E2240" w14:textId="2FF05550" w:rsidR="00113799" w:rsidRPr="00113799" w:rsidRDefault="00113799" w:rsidP="00113799"/>
    <w:p w14:paraId="4251BA61" w14:textId="59BCDF12" w:rsidR="00113799" w:rsidRPr="00113799" w:rsidRDefault="00113799" w:rsidP="00113799"/>
    <w:p w14:paraId="4D9D07F4" w14:textId="77068581" w:rsidR="00113799" w:rsidRPr="00113799" w:rsidRDefault="00113799" w:rsidP="00113799"/>
    <w:p w14:paraId="0EE5AAAA" w14:textId="25AF2B34" w:rsidR="00405AB2" w:rsidRPr="00113799" w:rsidRDefault="00405AB2" w:rsidP="00405AB2"/>
    <w:p w14:paraId="4B31D3D0" w14:textId="1DCFA027" w:rsidR="00113799" w:rsidRPr="00113799" w:rsidRDefault="00113799" w:rsidP="00113799"/>
    <w:p w14:paraId="45C01A6E" w14:textId="77777777" w:rsidR="00113799" w:rsidRPr="00113799" w:rsidRDefault="00113799" w:rsidP="00113799"/>
    <w:p w14:paraId="05DC861C" w14:textId="78119BD0" w:rsidR="00113799" w:rsidRPr="00113799" w:rsidRDefault="00113799" w:rsidP="00113799"/>
    <w:p w14:paraId="56936AE1" w14:textId="77777777" w:rsidR="00113799" w:rsidRPr="00113799" w:rsidRDefault="00113799" w:rsidP="00113799"/>
    <w:p w14:paraId="32676A87" w14:textId="446E93F6" w:rsidR="00113799" w:rsidRPr="00113799" w:rsidRDefault="00113799" w:rsidP="00113799"/>
    <w:p w14:paraId="612F12D1" w14:textId="77777777" w:rsidR="00113799" w:rsidRPr="00113799" w:rsidRDefault="00113799" w:rsidP="00113799"/>
    <w:p w14:paraId="0A3C59BC" w14:textId="4A2B7288" w:rsidR="00113799" w:rsidRPr="00113799" w:rsidRDefault="00405AB2" w:rsidP="00405AB2">
      <w:pPr>
        <w:pStyle w:val="Titre2"/>
      </w:pPr>
      <w:r>
        <w:lastRenderedPageBreak/>
        <w:t xml:space="preserve">1.3 Réalisation de la base de données </w:t>
      </w:r>
    </w:p>
    <w:p w14:paraId="06D2D183" w14:textId="4CA8606C" w:rsidR="00113799" w:rsidRDefault="00113799" w:rsidP="00BF1F8E">
      <w:pPr>
        <w:jc w:val="both"/>
      </w:pPr>
    </w:p>
    <w:p w14:paraId="7287DEE1" w14:textId="4C3C1116" w:rsidR="00BF1F8E" w:rsidRPr="004B3ACC" w:rsidRDefault="00BF1F8E" w:rsidP="00BF1F8E">
      <w:pPr>
        <w:jc w:val="both"/>
        <w:rPr>
          <w:rFonts w:asciiTheme="minorHAnsi" w:hAnsiTheme="minorHAnsi" w:cstheme="minorHAnsi"/>
          <w:b/>
          <w:color w:val="2F5496" w:themeColor="accent1" w:themeShade="BF"/>
          <w:sz w:val="26"/>
          <w:szCs w:val="26"/>
        </w:rPr>
      </w:pPr>
      <w:r w:rsidRPr="004B3ACC">
        <w:rPr>
          <w:rFonts w:asciiTheme="minorHAnsi" w:hAnsiTheme="minorHAnsi" w:cstheme="minorHAnsi"/>
        </w:rPr>
        <w:t xml:space="preserve">Comme cité précédemment je devais réaliser la base de </w:t>
      </w:r>
      <w:r w:rsidR="00DB298A" w:rsidRPr="004B3ACC">
        <w:rPr>
          <w:rFonts w:asciiTheme="minorHAnsi" w:hAnsiTheme="minorHAnsi" w:cstheme="minorHAnsi"/>
        </w:rPr>
        <w:t>données</w:t>
      </w:r>
      <w:r w:rsidRPr="004B3ACC">
        <w:rPr>
          <w:rFonts w:asciiTheme="minorHAnsi" w:hAnsiTheme="minorHAnsi" w:cstheme="minorHAnsi"/>
        </w:rPr>
        <w:t xml:space="preserve"> en association avec le projet SFL6 plus précisément l’étudiant </w:t>
      </w:r>
      <w:r w:rsidRPr="004B3ACC">
        <w:rPr>
          <w:rFonts w:asciiTheme="minorHAnsi" w:hAnsiTheme="minorHAnsi" w:cstheme="minorHAnsi"/>
          <w:b/>
          <w:color w:val="2F5496" w:themeColor="accent1" w:themeShade="BF"/>
          <w:sz w:val="26"/>
          <w:szCs w:val="26"/>
        </w:rPr>
        <w:t>Goulven Perrin</w:t>
      </w:r>
      <w:r w:rsidR="004B3ACC" w:rsidRPr="004B3ACC">
        <w:rPr>
          <w:rFonts w:asciiTheme="minorHAnsi" w:hAnsiTheme="minorHAnsi" w:cstheme="minorHAnsi"/>
          <w:b/>
          <w:color w:val="2F5496" w:themeColor="accent1" w:themeShade="BF"/>
          <w:sz w:val="26"/>
          <w:szCs w:val="26"/>
        </w:rPr>
        <w:t>.</w:t>
      </w:r>
    </w:p>
    <w:p w14:paraId="37685AED" w14:textId="3974F916" w:rsidR="004B3ACC" w:rsidRPr="004B3ACC" w:rsidRDefault="004B3ACC" w:rsidP="00BF1F8E">
      <w:pPr>
        <w:jc w:val="both"/>
        <w:rPr>
          <w:rFonts w:asciiTheme="minorHAnsi" w:hAnsiTheme="minorHAnsi" w:cstheme="minorHAnsi"/>
          <w:b/>
          <w:color w:val="2F5496" w:themeColor="accent1" w:themeShade="BF"/>
          <w:sz w:val="26"/>
          <w:szCs w:val="26"/>
        </w:rPr>
      </w:pPr>
    </w:p>
    <w:p w14:paraId="5784834D" w14:textId="59F48361" w:rsidR="004B3ACC" w:rsidRPr="004B3ACC" w:rsidRDefault="004B3ACC" w:rsidP="00BF1F8E">
      <w:pPr>
        <w:jc w:val="both"/>
        <w:rPr>
          <w:rFonts w:asciiTheme="minorHAnsi" w:hAnsiTheme="minorHAnsi" w:cstheme="minorHAnsi"/>
        </w:rPr>
      </w:pPr>
      <w:r w:rsidRPr="004B3ACC">
        <w:rPr>
          <w:rFonts w:asciiTheme="minorHAnsi" w:hAnsiTheme="minorHAnsi" w:cstheme="minorHAnsi"/>
        </w:rPr>
        <w:t>J’ai donc réalisé sur « MySQL Workbench » un modèle relationnel pour schématiser la base de données :</w:t>
      </w:r>
    </w:p>
    <w:p w14:paraId="53C08160" w14:textId="1E76346A" w:rsidR="004B3ACC" w:rsidRPr="00BF1F8E" w:rsidRDefault="004B3ACC" w:rsidP="00BF1F8E">
      <w:pPr>
        <w:jc w:val="both"/>
        <w:rPr>
          <w:color w:val="auto"/>
        </w:rPr>
      </w:pPr>
      <w:r>
        <w:rPr>
          <w:noProof/>
        </w:rPr>
        <w:drawing>
          <wp:inline distT="0" distB="0" distL="0" distR="0" wp14:anchorId="37C58AFE" wp14:editId="6490D4A8">
            <wp:extent cx="5490210" cy="4436110"/>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0210" cy="4436110"/>
                    </a:xfrm>
                    <a:prstGeom prst="rect">
                      <a:avLst/>
                    </a:prstGeom>
                  </pic:spPr>
                </pic:pic>
              </a:graphicData>
            </a:graphic>
          </wp:inline>
        </w:drawing>
      </w:r>
    </w:p>
    <w:p w14:paraId="7DF51A6D" w14:textId="3F03BDE9" w:rsidR="00113799" w:rsidRPr="004B3ACC" w:rsidRDefault="00113799" w:rsidP="00BF1F8E">
      <w:pPr>
        <w:jc w:val="both"/>
        <w:rPr>
          <w:rFonts w:asciiTheme="minorHAnsi" w:hAnsiTheme="minorHAnsi" w:cstheme="minorHAnsi"/>
        </w:rPr>
      </w:pPr>
    </w:p>
    <w:p w14:paraId="0D99664B" w14:textId="77777777" w:rsidR="00113799" w:rsidRPr="004B3ACC" w:rsidRDefault="00113799" w:rsidP="00BF1F8E">
      <w:pPr>
        <w:jc w:val="both"/>
        <w:rPr>
          <w:rFonts w:asciiTheme="minorHAnsi" w:hAnsiTheme="minorHAnsi" w:cstheme="minorHAnsi"/>
        </w:rPr>
      </w:pPr>
    </w:p>
    <w:p w14:paraId="0C0FCB27" w14:textId="236A8FC8" w:rsidR="004B3ACC" w:rsidRPr="004B3ACC" w:rsidRDefault="004B3ACC" w:rsidP="00BF1F8E">
      <w:pPr>
        <w:jc w:val="both"/>
        <w:rPr>
          <w:rFonts w:asciiTheme="minorHAnsi" w:hAnsiTheme="minorHAnsi" w:cstheme="minorHAnsi"/>
        </w:rPr>
      </w:pPr>
      <w:r w:rsidRPr="004B3ACC">
        <w:rPr>
          <w:rFonts w:asciiTheme="minorHAnsi" w:hAnsiTheme="minorHAnsi" w:cstheme="minorHAnsi"/>
        </w:rPr>
        <w:t>Les seules tables utilisées par notre projet sont les tables Relevé, Capteur, et Grandeur Physique.</w:t>
      </w:r>
    </w:p>
    <w:p w14:paraId="483F56B0" w14:textId="77777777" w:rsidR="004B3ACC" w:rsidRPr="004B3ACC" w:rsidRDefault="004B3ACC" w:rsidP="00BF1F8E">
      <w:pPr>
        <w:jc w:val="both"/>
        <w:rPr>
          <w:rFonts w:asciiTheme="minorHAnsi" w:hAnsiTheme="minorHAnsi" w:cstheme="minorHAnsi"/>
        </w:rPr>
      </w:pPr>
    </w:p>
    <w:p w14:paraId="5740E374" w14:textId="663B4242" w:rsidR="00113799" w:rsidRPr="004B3ACC" w:rsidRDefault="004B3ACC" w:rsidP="00BF1F8E">
      <w:pPr>
        <w:jc w:val="both"/>
        <w:rPr>
          <w:rFonts w:asciiTheme="minorHAnsi" w:hAnsiTheme="minorHAnsi" w:cstheme="minorHAnsi"/>
        </w:rPr>
      </w:pPr>
      <w:r w:rsidRPr="004B3ACC">
        <w:rPr>
          <w:rFonts w:asciiTheme="minorHAnsi" w:hAnsiTheme="minorHAnsi" w:cstheme="minorHAnsi"/>
        </w:rPr>
        <w:t xml:space="preserve">La table que j’utilise en majorité est la table relevé car elle contient les valeurs mesurées selon le capteur id renseigné. </w:t>
      </w:r>
    </w:p>
    <w:p w14:paraId="3175259C" w14:textId="7630AD3B" w:rsidR="004B3ACC" w:rsidRDefault="004B3ACC" w:rsidP="00BF1F8E">
      <w:pPr>
        <w:jc w:val="both"/>
      </w:pPr>
    </w:p>
    <w:p w14:paraId="4472AF4A" w14:textId="77777777" w:rsidR="004B3ACC" w:rsidRPr="00113799" w:rsidRDefault="004B3ACC" w:rsidP="00BF1F8E">
      <w:pPr>
        <w:jc w:val="both"/>
      </w:pPr>
    </w:p>
    <w:p w14:paraId="3C786AD1" w14:textId="77777777" w:rsidR="00113799" w:rsidRPr="00113799" w:rsidRDefault="00113799" w:rsidP="00113799"/>
    <w:p w14:paraId="47399788" w14:textId="77777777" w:rsidR="005B7AD9" w:rsidRDefault="005B7AD9" w:rsidP="005B7AD9">
      <w:pPr>
        <w:pStyle w:val="Titre2"/>
        <w:jc w:val="both"/>
      </w:pPr>
    </w:p>
    <w:p w14:paraId="7A822180" w14:textId="1CFD9493" w:rsidR="00113799" w:rsidRPr="00113799" w:rsidRDefault="005B7AD9" w:rsidP="005B7AD9">
      <w:pPr>
        <w:pStyle w:val="Titre2"/>
        <w:jc w:val="both"/>
      </w:pPr>
      <w:r>
        <w:lastRenderedPageBreak/>
        <w:t>2. Mise en Place des Capteurs de Température</w:t>
      </w:r>
    </w:p>
    <w:p w14:paraId="1B1C0DD5" w14:textId="67330936" w:rsidR="00113799" w:rsidRDefault="005B7AD9" w:rsidP="005B7AD9">
      <w:pPr>
        <w:pStyle w:val="Titre3"/>
        <w:jc w:val="both"/>
      </w:pPr>
      <w:r>
        <w:t xml:space="preserve">      2.1 Recherches et Documentation</w:t>
      </w:r>
    </w:p>
    <w:p w14:paraId="450A132E" w14:textId="77777777" w:rsidR="005B7AD9" w:rsidRDefault="005B7AD9" w:rsidP="005B7AD9">
      <w:pPr>
        <w:jc w:val="both"/>
      </w:pPr>
    </w:p>
    <w:p w14:paraId="564F018E" w14:textId="77777777" w:rsidR="005B7AD9" w:rsidRDefault="005B7AD9" w:rsidP="005B7AD9">
      <w:pPr>
        <w:jc w:val="both"/>
        <w:rPr>
          <w:rFonts w:asciiTheme="minorHAnsi" w:hAnsiTheme="minorHAnsi" w:cstheme="minorHAnsi"/>
        </w:rPr>
      </w:pPr>
      <w:r w:rsidRPr="005B7AD9">
        <w:rPr>
          <w:rFonts w:asciiTheme="minorHAnsi" w:hAnsiTheme="minorHAnsi" w:cstheme="minorHAnsi"/>
        </w:rPr>
        <w:t xml:space="preserve">Les deux capteurs de Température ont fait l’objet d’un choix limité, en effet les deux sondes était imposées par le cahier des charges. </w:t>
      </w:r>
    </w:p>
    <w:p w14:paraId="5E648AD0" w14:textId="77777777" w:rsidR="005B7AD9" w:rsidRDefault="005B7AD9" w:rsidP="005B7AD9">
      <w:pPr>
        <w:jc w:val="both"/>
        <w:rPr>
          <w:rFonts w:asciiTheme="minorHAnsi" w:hAnsiTheme="minorHAnsi" w:cstheme="minorHAnsi"/>
        </w:rPr>
      </w:pPr>
    </w:p>
    <w:p w14:paraId="28CCF1FC" w14:textId="2FFB7FDA" w:rsidR="005B7AD9" w:rsidRPr="005B7AD9" w:rsidRDefault="005B7AD9" w:rsidP="005B7AD9">
      <w:pPr>
        <w:jc w:val="both"/>
        <w:rPr>
          <w:rFonts w:asciiTheme="minorHAnsi" w:hAnsiTheme="minorHAnsi" w:cstheme="minorHAnsi"/>
        </w:rPr>
      </w:pPr>
      <w:r w:rsidRPr="005B7AD9">
        <w:rPr>
          <w:rFonts w:asciiTheme="minorHAnsi" w:hAnsiTheme="minorHAnsi" w:cstheme="minorHAnsi"/>
        </w:rPr>
        <w:t>Logiquement la plus grosse partie du travail fut de trouver la documentation concernant ces sondes :</w:t>
      </w:r>
    </w:p>
    <w:p w14:paraId="1E336D2F" w14:textId="417EFD79" w:rsidR="00113799" w:rsidRPr="00113799" w:rsidRDefault="005B7AD9" w:rsidP="00113799">
      <w:r>
        <w:rPr>
          <w:noProof/>
        </w:rPr>
        <w:drawing>
          <wp:inline distT="0" distB="0" distL="0" distR="0" wp14:anchorId="3FCEECAA" wp14:editId="03AA78E4">
            <wp:extent cx="5490210" cy="5404485"/>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0210" cy="5404485"/>
                    </a:xfrm>
                    <a:prstGeom prst="rect">
                      <a:avLst/>
                    </a:prstGeom>
                  </pic:spPr>
                </pic:pic>
              </a:graphicData>
            </a:graphic>
          </wp:inline>
        </w:drawing>
      </w:r>
    </w:p>
    <w:p w14:paraId="6294B449" w14:textId="77777777" w:rsidR="00113799" w:rsidRPr="00113799" w:rsidRDefault="00113799" w:rsidP="00113799"/>
    <w:p w14:paraId="1B8B2923" w14:textId="06ED38B2" w:rsidR="005B7AD9" w:rsidRPr="00641E6A" w:rsidRDefault="005B7AD9" w:rsidP="005B7AD9">
      <w:pPr>
        <w:jc w:val="both"/>
        <w:rPr>
          <w:rFonts w:asciiTheme="minorHAnsi" w:hAnsiTheme="minorHAnsi" w:cstheme="minorHAnsi"/>
        </w:rPr>
      </w:pPr>
      <w:r w:rsidRPr="00641E6A">
        <w:rPr>
          <w:rFonts w:asciiTheme="minorHAnsi" w:hAnsiTheme="minorHAnsi" w:cstheme="minorHAnsi"/>
        </w:rPr>
        <w:t>Après plusieurs recherches j’ai trouvé les information</w:t>
      </w:r>
      <w:r w:rsidR="00641E6A" w:rsidRPr="00641E6A">
        <w:rPr>
          <w:rFonts w:asciiTheme="minorHAnsi" w:hAnsiTheme="minorHAnsi" w:cstheme="minorHAnsi"/>
        </w:rPr>
        <w:t>s</w:t>
      </w:r>
      <w:r w:rsidRPr="00641E6A">
        <w:rPr>
          <w:rFonts w:asciiTheme="minorHAnsi" w:hAnsiTheme="minorHAnsi" w:cstheme="minorHAnsi"/>
        </w:rPr>
        <w:t xml:space="preserve"> ci-</w:t>
      </w:r>
      <w:r w:rsidR="00641E6A" w:rsidRPr="00641E6A">
        <w:rPr>
          <w:rFonts w:asciiTheme="minorHAnsi" w:hAnsiTheme="minorHAnsi" w:cstheme="minorHAnsi"/>
        </w:rPr>
        <w:t>dessus, sachant que les deux sondes sont différentes sur un point : la plage de mesure, le premier va de 0°C à 45 °C (comme sur le document) et l’autre va de 0°C à 100°C.</w:t>
      </w:r>
    </w:p>
    <w:p w14:paraId="2F090F62" w14:textId="77777777" w:rsidR="00113799" w:rsidRPr="00113799" w:rsidRDefault="00113799" w:rsidP="00113799"/>
    <w:p w14:paraId="71D6C829" w14:textId="57C9AF93" w:rsidR="00113799" w:rsidRPr="00113799" w:rsidRDefault="00113799" w:rsidP="00113799"/>
    <w:p w14:paraId="6F617CC8" w14:textId="196426B9" w:rsidR="00113799" w:rsidRDefault="000D478F" w:rsidP="000D478F">
      <w:pPr>
        <w:jc w:val="both"/>
        <w:rPr>
          <w:rFonts w:asciiTheme="minorHAnsi" w:hAnsiTheme="minorHAnsi" w:cstheme="minorHAnsi"/>
        </w:rPr>
      </w:pPr>
      <w:r w:rsidRPr="00ED18DC">
        <w:rPr>
          <w:rFonts w:asciiTheme="minorHAnsi" w:hAnsiTheme="minorHAnsi" w:cstheme="minorHAnsi"/>
        </w:rPr>
        <w:lastRenderedPageBreak/>
        <w:t xml:space="preserve">Grace a la documentation </w:t>
      </w:r>
      <w:r w:rsidR="00ED18DC" w:rsidRPr="00ED18DC">
        <w:rPr>
          <w:rFonts w:asciiTheme="minorHAnsi" w:hAnsiTheme="minorHAnsi" w:cstheme="minorHAnsi"/>
        </w:rPr>
        <w:t xml:space="preserve">on sait donc que les sondes sont des thermo-résistances, donc c’est la résistance qui évolue en fonction de la température. Elles sont donc analogiques, et la conversion numérique </w:t>
      </w:r>
      <w:r w:rsidR="00ED18DC">
        <w:rPr>
          <w:rFonts w:asciiTheme="minorHAnsi" w:hAnsiTheme="minorHAnsi" w:cstheme="minorHAnsi"/>
        </w:rPr>
        <w:t>s</w:t>
      </w:r>
      <w:r w:rsidR="00ED18DC" w:rsidRPr="00ED18DC">
        <w:rPr>
          <w:rFonts w:asciiTheme="minorHAnsi" w:hAnsiTheme="minorHAnsi" w:cstheme="minorHAnsi"/>
        </w:rPr>
        <w:t xml:space="preserve">e fait avec une boucle 4-20Ma </w:t>
      </w:r>
      <w:r w:rsidR="00ED18DC">
        <w:rPr>
          <w:rFonts w:asciiTheme="minorHAnsi" w:hAnsiTheme="minorHAnsi" w:cstheme="minorHAnsi"/>
        </w:rPr>
        <w:t>directement intégrée dans le capteur.</w:t>
      </w:r>
    </w:p>
    <w:p w14:paraId="322E53A3" w14:textId="364B692F" w:rsidR="00ED18DC" w:rsidRDefault="00ED18DC" w:rsidP="000D478F">
      <w:pPr>
        <w:jc w:val="both"/>
        <w:rPr>
          <w:rFonts w:asciiTheme="minorHAnsi" w:hAnsiTheme="minorHAnsi" w:cstheme="minorHAnsi"/>
        </w:rPr>
      </w:pPr>
    </w:p>
    <w:p w14:paraId="060F092B" w14:textId="09DF68FA" w:rsidR="00ED18DC" w:rsidRDefault="00ED18DC" w:rsidP="000D478F">
      <w:pPr>
        <w:jc w:val="both"/>
        <w:rPr>
          <w:rFonts w:asciiTheme="minorHAnsi" w:hAnsiTheme="minorHAnsi" w:cstheme="minorHAnsi"/>
        </w:rPr>
      </w:pPr>
    </w:p>
    <w:p w14:paraId="5ACAF4B1" w14:textId="60F6BBCD" w:rsidR="00ED18DC" w:rsidRDefault="00ED18DC" w:rsidP="000D478F">
      <w:pPr>
        <w:jc w:val="both"/>
        <w:rPr>
          <w:rFonts w:asciiTheme="minorHAnsi" w:hAnsiTheme="minorHAnsi" w:cstheme="minorHAnsi"/>
        </w:rPr>
      </w:pPr>
      <w:r>
        <w:rPr>
          <w:rFonts w:asciiTheme="minorHAnsi" w:hAnsiTheme="minorHAnsi" w:cstheme="minorHAnsi"/>
        </w:rPr>
        <w:t>Il a donc fallu trouver un moyen de récupérer l’information numérique sur une carte de traitement : ici une carte Arduino.</w:t>
      </w:r>
    </w:p>
    <w:p w14:paraId="65A46611" w14:textId="6EEC938F" w:rsidR="00ED18DC" w:rsidRDefault="00ED18DC" w:rsidP="000D478F">
      <w:pPr>
        <w:jc w:val="both"/>
        <w:rPr>
          <w:rFonts w:asciiTheme="minorHAnsi" w:hAnsiTheme="minorHAnsi" w:cstheme="minorHAnsi"/>
        </w:rPr>
      </w:pPr>
    </w:p>
    <w:p w14:paraId="04E5B8AF" w14:textId="748F81E9" w:rsidR="00ED18DC" w:rsidRDefault="00ED18DC" w:rsidP="000D478F">
      <w:pPr>
        <w:jc w:val="both"/>
        <w:rPr>
          <w:rFonts w:asciiTheme="minorHAnsi" w:hAnsiTheme="minorHAnsi" w:cstheme="minorHAnsi"/>
        </w:rPr>
      </w:pPr>
      <w:r>
        <w:rPr>
          <w:rFonts w:asciiTheme="minorHAnsi" w:hAnsiTheme="minorHAnsi" w:cstheme="minorHAnsi"/>
        </w:rPr>
        <w:t>La solution trouvée a donc été un Shield Arduino qui embarque une boucle 4-20Ma qui permet de récupérer la valeur de courant et de tension en sortie du capteur :</w:t>
      </w:r>
    </w:p>
    <w:p w14:paraId="4077AAB3" w14:textId="0B47CB91" w:rsidR="00ED18DC" w:rsidRPr="00ED18DC" w:rsidRDefault="00ED18DC" w:rsidP="000D478F">
      <w:pPr>
        <w:jc w:val="both"/>
        <w:rPr>
          <w:rFonts w:asciiTheme="minorHAnsi" w:hAnsiTheme="minorHAnsi" w:cstheme="minorHAnsi"/>
        </w:rPr>
      </w:pPr>
      <w:r>
        <w:rPr>
          <w:noProof/>
        </w:rPr>
        <w:drawing>
          <wp:inline distT="0" distB="0" distL="0" distR="0" wp14:anchorId="5C6B7621" wp14:editId="08FE4F5C">
            <wp:extent cx="4266456" cy="3086100"/>
            <wp:effectExtent l="0" t="0" r="1270" b="0"/>
            <wp:docPr id="7" name="Image 7" descr="Image result for libelium 4-20ma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belium 4-20ma shiel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3469" cy="3098406"/>
                    </a:xfrm>
                    <a:prstGeom prst="rect">
                      <a:avLst/>
                    </a:prstGeom>
                    <a:noFill/>
                    <a:ln>
                      <a:noFill/>
                    </a:ln>
                  </pic:spPr>
                </pic:pic>
              </a:graphicData>
            </a:graphic>
          </wp:inline>
        </w:drawing>
      </w:r>
    </w:p>
    <w:p w14:paraId="75558DBC" w14:textId="6E2B6832" w:rsidR="00113799" w:rsidRPr="00113799" w:rsidRDefault="00113799" w:rsidP="00113799"/>
    <w:p w14:paraId="12492C98" w14:textId="77777777" w:rsidR="00113799" w:rsidRPr="00113799" w:rsidRDefault="00113799" w:rsidP="00113799"/>
    <w:p w14:paraId="433C2624" w14:textId="7590165B" w:rsidR="00113799" w:rsidRPr="00F84A59" w:rsidRDefault="00113799" w:rsidP="00113799">
      <w:pPr>
        <w:rPr>
          <w:rFonts w:asciiTheme="minorHAnsi" w:hAnsiTheme="minorHAnsi" w:cstheme="minorHAnsi"/>
        </w:rPr>
      </w:pPr>
    </w:p>
    <w:p w14:paraId="6FC4680B" w14:textId="30F2BB39" w:rsidR="00F84A59" w:rsidRPr="00F84A59" w:rsidRDefault="00ED18DC" w:rsidP="00ED18DC">
      <w:pPr>
        <w:jc w:val="both"/>
        <w:rPr>
          <w:rFonts w:asciiTheme="minorHAnsi" w:hAnsiTheme="minorHAnsi" w:cstheme="minorHAnsi"/>
        </w:rPr>
      </w:pPr>
      <w:r w:rsidRPr="00F84A59">
        <w:rPr>
          <w:rFonts w:asciiTheme="minorHAnsi" w:hAnsiTheme="minorHAnsi" w:cstheme="minorHAnsi"/>
        </w:rPr>
        <w:t xml:space="preserve">C’est un Shield de la marque « Libellium » </w:t>
      </w:r>
      <w:r w:rsidR="00F84A59" w:rsidRPr="00F84A59">
        <w:rPr>
          <w:rFonts w:asciiTheme="minorHAnsi" w:hAnsiTheme="minorHAnsi" w:cstheme="minorHAnsi"/>
        </w:rPr>
        <w:t>qui était déjà présent dans l’établissement, de nouveau il a fallu trouver de la documentation pour trouver comment câbler le capteur.</w:t>
      </w:r>
    </w:p>
    <w:p w14:paraId="731A2E1A" w14:textId="77777777" w:rsidR="00F84A59" w:rsidRPr="00F84A59" w:rsidRDefault="00F84A59" w:rsidP="00ED18DC">
      <w:pPr>
        <w:jc w:val="both"/>
        <w:rPr>
          <w:rFonts w:asciiTheme="minorHAnsi" w:hAnsiTheme="minorHAnsi" w:cstheme="minorHAnsi"/>
        </w:rPr>
      </w:pPr>
    </w:p>
    <w:p w14:paraId="33B694C0" w14:textId="380374A1" w:rsidR="00113799" w:rsidRPr="00F84A59" w:rsidRDefault="00F84A59" w:rsidP="00ED18DC">
      <w:pPr>
        <w:jc w:val="both"/>
        <w:rPr>
          <w:rFonts w:asciiTheme="minorHAnsi" w:hAnsiTheme="minorHAnsi" w:cstheme="minorHAnsi"/>
        </w:rPr>
      </w:pPr>
      <w:r w:rsidRPr="00F84A59">
        <w:rPr>
          <w:rFonts w:asciiTheme="minorHAnsi" w:hAnsiTheme="minorHAnsi" w:cstheme="minorHAnsi"/>
        </w:rPr>
        <w:t>En sachant que ce dernier a besoin d’une alimentation de 20 à 30 volts pour le fonctionnement nominal.</w:t>
      </w:r>
    </w:p>
    <w:p w14:paraId="7FEE0CB9" w14:textId="77777777" w:rsidR="00F362BA" w:rsidRDefault="00F362BA" w:rsidP="00F83EFB">
      <w:pPr>
        <w:jc w:val="both"/>
        <w:rPr>
          <w:noProof/>
        </w:rPr>
      </w:pPr>
    </w:p>
    <w:p w14:paraId="6A6B188E" w14:textId="467D1F09" w:rsidR="00A1205E" w:rsidRDefault="00A1205E" w:rsidP="00A1205E"/>
    <w:p w14:paraId="2999E976" w14:textId="779E0C1E" w:rsidR="00A1205E" w:rsidRDefault="00A1205E" w:rsidP="00A1205E"/>
    <w:p w14:paraId="0543CD9E" w14:textId="1533DD79" w:rsidR="00F84A59" w:rsidRDefault="00F84A59" w:rsidP="00A1205E"/>
    <w:p w14:paraId="01C431D8" w14:textId="5EB8D880" w:rsidR="00F84A59" w:rsidRDefault="00F84A59" w:rsidP="00A1205E"/>
    <w:p w14:paraId="745686B5" w14:textId="367AC74A" w:rsidR="00F84A59" w:rsidRDefault="00F84A59" w:rsidP="00A1205E"/>
    <w:p w14:paraId="1F3C2D57" w14:textId="62A412B5" w:rsidR="00F84A59" w:rsidRDefault="00F84A59" w:rsidP="00A1205E"/>
    <w:p w14:paraId="4B6E9B1F" w14:textId="6D41C748" w:rsidR="00F84A59" w:rsidRDefault="00F84A59" w:rsidP="00A1205E"/>
    <w:p w14:paraId="211EB449" w14:textId="77777777" w:rsidR="00F84A59" w:rsidRDefault="00F84A59" w:rsidP="00F84A59">
      <w:pPr>
        <w:pStyle w:val="Titre3"/>
        <w:jc w:val="both"/>
      </w:pPr>
    </w:p>
    <w:p w14:paraId="7220124D" w14:textId="1F3721F7" w:rsidR="006049E0" w:rsidRDefault="00F84A59" w:rsidP="00F84A59">
      <w:pPr>
        <w:pStyle w:val="Titre3"/>
        <w:jc w:val="both"/>
      </w:pPr>
      <w:r>
        <w:lastRenderedPageBreak/>
        <w:t>2.1.1 Schéma de câblage</w:t>
      </w:r>
    </w:p>
    <w:p w14:paraId="536B1B84" w14:textId="77777777" w:rsidR="00F9779D" w:rsidRDefault="00F9779D" w:rsidP="00F9779D"/>
    <w:p w14:paraId="4F0B876B" w14:textId="167B18B3" w:rsidR="00F9779D" w:rsidRPr="0049145E" w:rsidRDefault="00F84A59" w:rsidP="00F84A59">
      <w:pPr>
        <w:jc w:val="both"/>
        <w:rPr>
          <w:rFonts w:asciiTheme="minorHAnsi" w:hAnsiTheme="minorHAnsi" w:cstheme="minorHAnsi"/>
        </w:rPr>
      </w:pPr>
      <w:r w:rsidRPr="0049145E">
        <w:rPr>
          <w:rFonts w:asciiTheme="minorHAnsi" w:hAnsiTheme="minorHAnsi" w:cstheme="minorHAnsi"/>
        </w:rPr>
        <w:t xml:space="preserve">Avec l’aide de la documentation </w:t>
      </w:r>
      <w:r w:rsidR="0049145E" w:rsidRPr="0049145E">
        <w:rPr>
          <w:rFonts w:asciiTheme="minorHAnsi" w:hAnsiTheme="minorHAnsi" w:cstheme="minorHAnsi"/>
        </w:rPr>
        <w:t>j’ai réalisé un schéma indiquant comment câbler les capteurs avec le Shield et une alimentation externe de 24 V :</w:t>
      </w:r>
    </w:p>
    <w:p w14:paraId="0857065E" w14:textId="77777777" w:rsidR="00F9779D" w:rsidRDefault="00F9779D" w:rsidP="00F9779D"/>
    <w:p w14:paraId="0D9BE63F" w14:textId="77777777" w:rsidR="00F9779D" w:rsidRDefault="00F9779D" w:rsidP="00F9779D"/>
    <w:p w14:paraId="30DCA4CD" w14:textId="448CFB81" w:rsidR="00F9779D" w:rsidRDefault="0049145E" w:rsidP="00F9779D">
      <w:r>
        <w:rPr>
          <w:noProof/>
        </w:rPr>
        <w:drawing>
          <wp:inline distT="0" distB="0" distL="0" distR="0" wp14:anchorId="6F9954DC" wp14:editId="10E5BC79">
            <wp:extent cx="5490210" cy="545973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0210" cy="5459730"/>
                    </a:xfrm>
                    <a:prstGeom prst="rect">
                      <a:avLst/>
                    </a:prstGeom>
                  </pic:spPr>
                </pic:pic>
              </a:graphicData>
            </a:graphic>
          </wp:inline>
        </w:drawing>
      </w:r>
    </w:p>
    <w:p w14:paraId="1BAB22DE" w14:textId="77777777" w:rsidR="00F9779D" w:rsidRDefault="00F9779D" w:rsidP="00F9779D"/>
    <w:p w14:paraId="0F6562B0" w14:textId="77777777" w:rsidR="00F9779D" w:rsidRDefault="00F9779D" w:rsidP="00F9779D"/>
    <w:p w14:paraId="3F87AAB7" w14:textId="443E0475" w:rsidR="00F9779D" w:rsidRPr="0021692F" w:rsidRDefault="0049145E" w:rsidP="0049145E">
      <w:pPr>
        <w:jc w:val="both"/>
        <w:rPr>
          <w:rFonts w:asciiTheme="minorHAnsi" w:hAnsiTheme="minorHAnsi" w:cstheme="minorHAnsi"/>
        </w:rPr>
      </w:pPr>
      <w:r w:rsidRPr="0021692F">
        <w:rPr>
          <w:rFonts w:asciiTheme="minorHAnsi" w:hAnsiTheme="minorHAnsi" w:cstheme="minorHAnsi"/>
        </w:rPr>
        <w:t>Il faut donc créer une boucle d’alimentation avec la masse du capteur relié a la borne plus de l’entrée du Shield et mettre en commun la masse de l’alimentation avec celle du Shield.</w:t>
      </w:r>
    </w:p>
    <w:p w14:paraId="52AD11D6" w14:textId="77777777" w:rsidR="00F9779D" w:rsidRDefault="00F9779D" w:rsidP="00F9779D"/>
    <w:p w14:paraId="54921309" w14:textId="77777777" w:rsidR="00F9779D" w:rsidRDefault="00F9779D" w:rsidP="00F9779D"/>
    <w:p w14:paraId="02F12760" w14:textId="77777777" w:rsidR="00F9779D" w:rsidRDefault="00F9779D" w:rsidP="00F9779D"/>
    <w:p w14:paraId="78803EF3" w14:textId="77777777" w:rsidR="00F9779D" w:rsidRDefault="00F9779D" w:rsidP="00F9779D"/>
    <w:p w14:paraId="6AFBEF81" w14:textId="77777777" w:rsidR="00F9779D" w:rsidRDefault="00F9779D" w:rsidP="00F9779D"/>
    <w:p w14:paraId="12D6241D" w14:textId="2B7E9AC0" w:rsidR="00F9779D" w:rsidRDefault="0049145E" w:rsidP="000A0099">
      <w:pPr>
        <w:pStyle w:val="Titre3"/>
        <w:jc w:val="both"/>
      </w:pPr>
      <w:r>
        <w:lastRenderedPageBreak/>
        <w:t>2.1.2</w:t>
      </w:r>
      <w:r w:rsidR="000A0099">
        <w:t xml:space="preserve"> Solution de développement </w:t>
      </w:r>
    </w:p>
    <w:p w14:paraId="3C343990" w14:textId="608969E3" w:rsidR="00F9779D" w:rsidRDefault="00F9779D" w:rsidP="00F9779D">
      <w:pPr>
        <w:jc w:val="both"/>
      </w:pPr>
    </w:p>
    <w:p w14:paraId="624EC2E4" w14:textId="39407A90" w:rsidR="00F84A59" w:rsidRDefault="000A0099" w:rsidP="00F9779D">
      <w:pPr>
        <w:jc w:val="both"/>
        <w:rPr>
          <w:rFonts w:asciiTheme="minorHAnsi" w:hAnsiTheme="minorHAnsi" w:cstheme="minorHAnsi"/>
        </w:rPr>
      </w:pPr>
      <w:r w:rsidRPr="00A339AE">
        <w:rPr>
          <w:rFonts w:asciiTheme="minorHAnsi" w:hAnsiTheme="minorHAnsi" w:cstheme="minorHAnsi"/>
        </w:rPr>
        <w:t xml:space="preserve">Sur le schéma ci-dessus le « Ch4 » signifie Channel 4 car </w:t>
      </w:r>
      <w:r w:rsidR="00A339AE" w:rsidRPr="00A339AE">
        <w:rPr>
          <w:rFonts w:asciiTheme="minorHAnsi" w:hAnsiTheme="minorHAnsi" w:cstheme="minorHAnsi"/>
        </w:rPr>
        <w:t>les entrées</w:t>
      </w:r>
      <w:r w:rsidRPr="00A339AE">
        <w:rPr>
          <w:rFonts w:asciiTheme="minorHAnsi" w:hAnsiTheme="minorHAnsi" w:cstheme="minorHAnsi"/>
        </w:rPr>
        <w:t xml:space="preserve"> du Shield sont en fait des « Channel » numéroté de 1 </w:t>
      </w:r>
      <w:r w:rsidR="00A339AE" w:rsidRPr="00A339AE">
        <w:rPr>
          <w:rFonts w:asciiTheme="minorHAnsi" w:hAnsiTheme="minorHAnsi" w:cstheme="minorHAnsi"/>
        </w:rPr>
        <w:t>à</w:t>
      </w:r>
      <w:r w:rsidRPr="00A339AE">
        <w:rPr>
          <w:rFonts w:asciiTheme="minorHAnsi" w:hAnsiTheme="minorHAnsi" w:cstheme="minorHAnsi"/>
        </w:rPr>
        <w:t xml:space="preserve"> </w:t>
      </w:r>
      <w:r w:rsidR="00A339AE" w:rsidRPr="00A339AE">
        <w:rPr>
          <w:rFonts w:asciiTheme="minorHAnsi" w:hAnsiTheme="minorHAnsi" w:cstheme="minorHAnsi"/>
        </w:rPr>
        <w:t>4,</w:t>
      </w:r>
      <w:r w:rsidRPr="00A339AE">
        <w:rPr>
          <w:rFonts w:asciiTheme="minorHAnsi" w:hAnsiTheme="minorHAnsi" w:cstheme="minorHAnsi"/>
        </w:rPr>
        <w:t xml:space="preserve"> cette information est utile pour le programme qui permettra d’interpréter les </w:t>
      </w:r>
      <w:r w:rsidR="00A339AE" w:rsidRPr="00A339AE">
        <w:rPr>
          <w:rFonts w:asciiTheme="minorHAnsi" w:hAnsiTheme="minorHAnsi" w:cstheme="minorHAnsi"/>
        </w:rPr>
        <w:t>résultats</w:t>
      </w:r>
      <w:r w:rsidR="00A339AE">
        <w:rPr>
          <w:rFonts w:asciiTheme="minorHAnsi" w:hAnsiTheme="minorHAnsi" w:cstheme="minorHAnsi"/>
        </w:rPr>
        <w:t> :</w:t>
      </w:r>
    </w:p>
    <w:p w14:paraId="79AAC984" w14:textId="77777777" w:rsidR="00A339AE" w:rsidRDefault="00A339AE" w:rsidP="00F9779D">
      <w:pPr>
        <w:jc w:val="both"/>
        <w:rPr>
          <w:rFonts w:asciiTheme="minorHAnsi" w:hAnsiTheme="minorHAnsi" w:cstheme="minorHAnsi"/>
        </w:rPr>
      </w:pPr>
    </w:p>
    <w:p w14:paraId="52423B08" w14:textId="20C4EEF4" w:rsidR="00A339AE" w:rsidRPr="00A339AE" w:rsidRDefault="00A339AE" w:rsidP="00F9779D">
      <w:pPr>
        <w:jc w:val="both"/>
        <w:rPr>
          <w:rFonts w:asciiTheme="minorHAnsi" w:hAnsiTheme="minorHAnsi" w:cstheme="minorHAnsi"/>
        </w:rPr>
      </w:pPr>
      <w:r>
        <w:rPr>
          <w:noProof/>
        </w:rPr>
        <w:drawing>
          <wp:inline distT="0" distB="0" distL="0" distR="0" wp14:anchorId="3E0FD29E" wp14:editId="465C3D07">
            <wp:extent cx="6096000" cy="7620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98984" cy="762373"/>
                    </a:xfrm>
                    <a:prstGeom prst="rect">
                      <a:avLst/>
                    </a:prstGeom>
                  </pic:spPr>
                </pic:pic>
              </a:graphicData>
            </a:graphic>
          </wp:inline>
        </w:drawing>
      </w:r>
    </w:p>
    <w:p w14:paraId="18138B94" w14:textId="7D95FB41" w:rsidR="00A339AE" w:rsidRDefault="00A339AE" w:rsidP="00F9779D">
      <w:pPr>
        <w:jc w:val="both"/>
      </w:pPr>
      <w:r>
        <w:t>La communication avec le Shield se fait grâce a la librairie montrée ci-dessus nommé « currentLoop.h ».</w:t>
      </w:r>
    </w:p>
    <w:p w14:paraId="7DD4F641" w14:textId="6DF80F60" w:rsidR="00A339AE" w:rsidRDefault="00A339AE" w:rsidP="00F9779D">
      <w:pPr>
        <w:jc w:val="both"/>
      </w:pPr>
    </w:p>
    <w:p w14:paraId="6072C824" w14:textId="7593DB1B" w:rsidR="00A339AE" w:rsidRDefault="00A339AE" w:rsidP="00F9779D">
      <w:pPr>
        <w:jc w:val="both"/>
      </w:pPr>
      <w:r>
        <w:t>Cette librairie contient une fonction qui répond à l’objectif souhaité :</w:t>
      </w:r>
    </w:p>
    <w:p w14:paraId="44498BF3" w14:textId="77777777" w:rsidR="00A339AE" w:rsidRDefault="00A339AE" w:rsidP="00F9779D">
      <w:pPr>
        <w:jc w:val="both"/>
      </w:pPr>
    </w:p>
    <w:p w14:paraId="6F96E7D3" w14:textId="104F99DA" w:rsidR="00A339AE" w:rsidRDefault="00A339AE" w:rsidP="00F9779D">
      <w:pPr>
        <w:jc w:val="both"/>
      </w:pPr>
      <w:r>
        <w:rPr>
          <w:noProof/>
        </w:rPr>
        <w:drawing>
          <wp:inline distT="0" distB="0" distL="0" distR="0" wp14:anchorId="58CDE908" wp14:editId="0D505364">
            <wp:extent cx="7702093" cy="297180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13481" cy="2976194"/>
                    </a:xfrm>
                    <a:prstGeom prst="rect">
                      <a:avLst/>
                    </a:prstGeom>
                  </pic:spPr>
                </pic:pic>
              </a:graphicData>
            </a:graphic>
          </wp:inline>
        </w:drawing>
      </w:r>
    </w:p>
    <w:p w14:paraId="58A42826" w14:textId="77777777" w:rsidR="00BF30A7" w:rsidRDefault="00BF30A7" w:rsidP="00F9779D">
      <w:pPr>
        <w:jc w:val="both"/>
        <w:rPr>
          <w:rFonts w:asciiTheme="minorHAnsi" w:hAnsiTheme="minorHAnsi" w:cstheme="minorHAnsi"/>
        </w:rPr>
      </w:pPr>
    </w:p>
    <w:p w14:paraId="3BB51019" w14:textId="35CEC68F" w:rsidR="0021692F" w:rsidRPr="0021692F" w:rsidRDefault="00CC3FBF" w:rsidP="00F9779D">
      <w:pPr>
        <w:jc w:val="both"/>
        <w:rPr>
          <w:rFonts w:asciiTheme="minorHAnsi" w:hAnsiTheme="minorHAnsi" w:cstheme="minorHAnsi"/>
        </w:rPr>
      </w:pPr>
      <w:r w:rsidRPr="0021692F">
        <w:rPr>
          <w:rFonts w:asciiTheme="minorHAnsi" w:hAnsiTheme="minorHAnsi" w:cstheme="minorHAnsi"/>
        </w:rPr>
        <w:t>Cette fonction nommé « sensorBoard.readCurrent() » retourne la valeur</w:t>
      </w:r>
      <w:r w:rsidR="0021692F" w:rsidRPr="0021692F">
        <w:rPr>
          <w:rFonts w:asciiTheme="minorHAnsi" w:hAnsiTheme="minorHAnsi" w:cstheme="minorHAnsi"/>
        </w:rPr>
        <w:t xml:space="preserve"> du courant en Ma du Channel renseigné en paramètre.</w:t>
      </w:r>
    </w:p>
    <w:p w14:paraId="63036B73" w14:textId="77777777" w:rsidR="0021692F" w:rsidRPr="0021692F" w:rsidRDefault="0021692F" w:rsidP="00F9779D">
      <w:pPr>
        <w:jc w:val="both"/>
        <w:rPr>
          <w:rFonts w:asciiTheme="minorHAnsi" w:hAnsiTheme="minorHAnsi" w:cstheme="minorHAnsi"/>
        </w:rPr>
      </w:pPr>
    </w:p>
    <w:p w14:paraId="52E9B899" w14:textId="75774643" w:rsidR="00F84A59" w:rsidRDefault="0021692F" w:rsidP="00F9779D">
      <w:pPr>
        <w:jc w:val="both"/>
        <w:rPr>
          <w:rFonts w:asciiTheme="minorHAnsi" w:hAnsiTheme="minorHAnsi" w:cstheme="minorHAnsi"/>
        </w:rPr>
      </w:pPr>
      <w:r w:rsidRPr="0021692F">
        <w:rPr>
          <w:rFonts w:asciiTheme="minorHAnsi" w:hAnsiTheme="minorHAnsi" w:cstheme="minorHAnsi"/>
        </w:rPr>
        <w:t>J’ai également rajouté une fonction pour vérifier si le capteur est bien connecté, cette fonction se nomme « sensorBoard.isConnected() » cette fonction renvoie « True » si un appareil est branché sur le Channel renseigné.</w:t>
      </w:r>
    </w:p>
    <w:p w14:paraId="7BCF638F" w14:textId="5E2B6274" w:rsidR="0021692F" w:rsidRDefault="0021692F" w:rsidP="00F9779D">
      <w:pPr>
        <w:jc w:val="both"/>
        <w:rPr>
          <w:rFonts w:asciiTheme="minorHAnsi" w:hAnsiTheme="minorHAnsi" w:cstheme="minorHAnsi"/>
        </w:rPr>
      </w:pPr>
    </w:p>
    <w:p w14:paraId="416CDF92" w14:textId="08C9BF4E" w:rsidR="0021692F" w:rsidRDefault="0021692F" w:rsidP="00F9779D">
      <w:pPr>
        <w:jc w:val="both"/>
        <w:rPr>
          <w:rFonts w:asciiTheme="minorHAnsi" w:hAnsiTheme="minorHAnsi" w:cstheme="minorHAnsi"/>
        </w:rPr>
      </w:pPr>
    </w:p>
    <w:p w14:paraId="3EBCCFF4" w14:textId="6C829B74" w:rsidR="0021692F" w:rsidRDefault="0021692F" w:rsidP="00F9779D">
      <w:pPr>
        <w:jc w:val="both"/>
        <w:rPr>
          <w:rFonts w:asciiTheme="minorHAnsi" w:hAnsiTheme="minorHAnsi" w:cstheme="minorHAnsi"/>
        </w:rPr>
      </w:pPr>
    </w:p>
    <w:p w14:paraId="6992ACD8" w14:textId="3AFDD67A" w:rsidR="0021692F" w:rsidRDefault="0021692F" w:rsidP="00F9779D">
      <w:pPr>
        <w:jc w:val="both"/>
        <w:rPr>
          <w:rFonts w:asciiTheme="minorHAnsi" w:hAnsiTheme="minorHAnsi" w:cstheme="minorHAnsi"/>
        </w:rPr>
      </w:pPr>
    </w:p>
    <w:p w14:paraId="7DD05DD1" w14:textId="77777777" w:rsidR="0021692F" w:rsidRPr="0021692F" w:rsidRDefault="0021692F" w:rsidP="00F9779D">
      <w:pPr>
        <w:jc w:val="both"/>
        <w:rPr>
          <w:rFonts w:asciiTheme="minorHAnsi" w:hAnsiTheme="minorHAnsi" w:cstheme="minorHAnsi"/>
        </w:rPr>
      </w:pPr>
    </w:p>
    <w:p w14:paraId="341F8DFF" w14:textId="39973133" w:rsidR="00F84A59" w:rsidRDefault="00F84A59" w:rsidP="00F9779D">
      <w:pPr>
        <w:jc w:val="both"/>
      </w:pPr>
    </w:p>
    <w:p w14:paraId="784748E4" w14:textId="61C44B16" w:rsidR="00F84A59" w:rsidRDefault="00F84A59" w:rsidP="00F9779D">
      <w:pPr>
        <w:jc w:val="both"/>
      </w:pPr>
    </w:p>
    <w:p w14:paraId="4281795D" w14:textId="33B4AFF3" w:rsidR="00F84A59" w:rsidRPr="00BF30A7" w:rsidRDefault="0021692F" w:rsidP="00F9779D">
      <w:pPr>
        <w:jc w:val="both"/>
        <w:rPr>
          <w:rFonts w:asciiTheme="minorHAnsi" w:hAnsiTheme="minorHAnsi" w:cstheme="minorHAnsi"/>
        </w:rPr>
      </w:pPr>
      <w:r w:rsidRPr="00BF30A7">
        <w:rPr>
          <w:rFonts w:asciiTheme="minorHAnsi" w:hAnsiTheme="minorHAnsi" w:cstheme="minorHAnsi"/>
        </w:rPr>
        <w:t>Ma fonct</w:t>
      </w:r>
      <w:r w:rsidR="00BF30A7" w:rsidRPr="00BF30A7">
        <w:rPr>
          <w:rFonts w:asciiTheme="minorHAnsi" w:hAnsiTheme="minorHAnsi" w:cstheme="minorHAnsi"/>
        </w:rPr>
        <w:t>ion « Get_temp () » renvoie donc directement la valeur convertie de tension en température grâce à la fonction « conversion » que je vais expliquer ci-dessous.</w:t>
      </w:r>
    </w:p>
    <w:p w14:paraId="00264F28" w14:textId="58B77364" w:rsidR="00F84A59" w:rsidRDefault="00F84A59" w:rsidP="00F9779D">
      <w:pPr>
        <w:jc w:val="both"/>
      </w:pPr>
    </w:p>
    <w:p w14:paraId="10D2B693" w14:textId="7EB2CED6" w:rsidR="00F84A59" w:rsidRDefault="00F84A59" w:rsidP="00F9779D">
      <w:pPr>
        <w:jc w:val="both"/>
      </w:pPr>
    </w:p>
    <w:p w14:paraId="2CB5D2BE" w14:textId="02497402" w:rsidR="00F84A59" w:rsidRDefault="00BF30A7" w:rsidP="00BF30A7">
      <w:pPr>
        <w:pStyle w:val="Titre3"/>
        <w:jc w:val="both"/>
      </w:pPr>
      <w:r>
        <w:t>2.2 Etalonnage des Capteurs de Température</w:t>
      </w:r>
    </w:p>
    <w:p w14:paraId="1C9C44D4" w14:textId="320929F2" w:rsidR="00F84A59" w:rsidRDefault="00F84A59" w:rsidP="00F9779D">
      <w:pPr>
        <w:jc w:val="both"/>
      </w:pPr>
    </w:p>
    <w:p w14:paraId="249AF3D8" w14:textId="0F245D4C" w:rsidR="00F84A59" w:rsidRPr="005B0FAB" w:rsidRDefault="00BF30A7" w:rsidP="00F9779D">
      <w:pPr>
        <w:jc w:val="both"/>
        <w:rPr>
          <w:rFonts w:asciiTheme="minorHAnsi" w:hAnsiTheme="minorHAnsi" w:cstheme="minorHAnsi"/>
        </w:rPr>
      </w:pPr>
      <w:r w:rsidRPr="005B0FAB">
        <w:rPr>
          <w:rFonts w:asciiTheme="minorHAnsi" w:hAnsiTheme="minorHAnsi" w:cstheme="minorHAnsi"/>
        </w:rPr>
        <w:t xml:space="preserve">Les sondes fournies sont des sondes pt-100 cela veut dire qu’elles appartiennent à une certaine classe de capteur et souvent les sondes de ce genre utilisent des boucles 4-20 Ma.  </w:t>
      </w:r>
    </w:p>
    <w:p w14:paraId="037123E8" w14:textId="267B3EF2" w:rsidR="00BF30A7" w:rsidRPr="005B0FAB" w:rsidRDefault="00BF30A7" w:rsidP="00F9779D">
      <w:pPr>
        <w:jc w:val="both"/>
        <w:rPr>
          <w:rFonts w:asciiTheme="minorHAnsi" w:hAnsiTheme="minorHAnsi" w:cstheme="minorHAnsi"/>
        </w:rPr>
      </w:pPr>
    </w:p>
    <w:p w14:paraId="612A7E36" w14:textId="3A7BDE72" w:rsidR="00BF30A7" w:rsidRDefault="00BF30A7" w:rsidP="00F9779D">
      <w:pPr>
        <w:jc w:val="both"/>
        <w:rPr>
          <w:rFonts w:asciiTheme="minorHAnsi" w:hAnsiTheme="minorHAnsi" w:cstheme="minorHAnsi"/>
        </w:rPr>
      </w:pPr>
      <w:r w:rsidRPr="005B0FAB">
        <w:rPr>
          <w:rFonts w:asciiTheme="minorHAnsi" w:hAnsiTheme="minorHAnsi" w:cstheme="minorHAnsi"/>
        </w:rPr>
        <w:t xml:space="preserve">Et dans ce cas le 4-20 Ma devient la plage de mesure du capteur, donc quand on a 4 Ma en sortie on est au plus bas mesurable et inversement </w:t>
      </w:r>
      <w:r w:rsidR="005B0FAB" w:rsidRPr="005B0FAB">
        <w:rPr>
          <w:rFonts w:asciiTheme="minorHAnsi" w:hAnsiTheme="minorHAnsi" w:cstheme="minorHAnsi"/>
        </w:rPr>
        <w:t>à</w:t>
      </w:r>
      <w:r w:rsidRPr="005B0FAB">
        <w:rPr>
          <w:rFonts w:asciiTheme="minorHAnsi" w:hAnsiTheme="minorHAnsi" w:cstheme="minorHAnsi"/>
        </w:rPr>
        <w:t xml:space="preserve"> 20 Ma c’est la plus haute valeur. </w:t>
      </w:r>
    </w:p>
    <w:p w14:paraId="3D1197CD" w14:textId="66F96BE3" w:rsidR="009B5DE1" w:rsidRDefault="009B5DE1" w:rsidP="00F9779D">
      <w:pPr>
        <w:jc w:val="both"/>
        <w:rPr>
          <w:rFonts w:asciiTheme="minorHAnsi" w:hAnsiTheme="minorHAnsi" w:cstheme="minorHAnsi"/>
        </w:rPr>
      </w:pPr>
    </w:p>
    <w:p w14:paraId="09ACCA32" w14:textId="4AAE4B87" w:rsidR="009B5DE1" w:rsidRDefault="009B5DE1" w:rsidP="009B5DE1">
      <w:pPr>
        <w:pStyle w:val="Titre3"/>
        <w:jc w:val="both"/>
        <w:rPr>
          <w:sz w:val="32"/>
          <w:szCs w:val="32"/>
        </w:rPr>
      </w:pPr>
      <w:r w:rsidRPr="009B5DE1">
        <w:rPr>
          <w:sz w:val="32"/>
          <w:szCs w:val="32"/>
        </w:rPr>
        <w:t>2.2.1 Graphique de conversion</w:t>
      </w:r>
    </w:p>
    <w:p w14:paraId="7B46B567" w14:textId="62AA260E" w:rsidR="009B5DE1" w:rsidRDefault="009B5DE1" w:rsidP="009B5DE1">
      <w:pPr>
        <w:jc w:val="both"/>
      </w:pPr>
    </w:p>
    <w:p w14:paraId="6D75AA6A" w14:textId="5EED035E" w:rsidR="009B5DE1" w:rsidRPr="009B5DE1" w:rsidRDefault="009B5DE1" w:rsidP="009B5DE1">
      <w:pPr>
        <w:jc w:val="both"/>
        <w:rPr>
          <w:rFonts w:asciiTheme="minorHAnsi" w:hAnsiTheme="minorHAnsi" w:cstheme="minorHAnsi"/>
        </w:rPr>
      </w:pPr>
      <w:r w:rsidRPr="009B5DE1">
        <w:rPr>
          <w:rFonts w:asciiTheme="minorHAnsi" w:hAnsiTheme="minorHAnsi" w:cstheme="minorHAnsi"/>
        </w:rPr>
        <w:t xml:space="preserve">Pour créer une fonction de conversion il a donc fallu que je trouve une </w:t>
      </w:r>
      <w:r w:rsidRPr="003152DD">
        <w:rPr>
          <w:rFonts w:asciiTheme="minorHAnsi" w:hAnsiTheme="minorHAnsi" w:cstheme="minorHAnsi"/>
          <w:color w:val="2F5496" w:themeColor="accent1" w:themeShade="BF"/>
        </w:rPr>
        <w:t>formule</w:t>
      </w:r>
      <w:r w:rsidRPr="009B5DE1">
        <w:rPr>
          <w:rFonts w:asciiTheme="minorHAnsi" w:hAnsiTheme="minorHAnsi" w:cstheme="minorHAnsi"/>
        </w:rPr>
        <w:t xml:space="preserve"> de conversion.</w:t>
      </w:r>
    </w:p>
    <w:p w14:paraId="45A70989" w14:textId="7F728838" w:rsidR="009B5DE1" w:rsidRPr="009B5DE1" w:rsidRDefault="009B5DE1" w:rsidP="009B5DE1">
      <w:pPr>
        <w:jc w:val="both"/>
        <w:rPr>
          <w:rFonts w:asciiTheme="minorHAnsi" w:hAnsiTheme="minorHAnsi" w:cstheme="minorHAnsi"/>
        </w:rPr>
      </w:pPr>
      <w:r w:rsidRPr="009B5DE1">
        <w:rPr>
          <w:rFonts w:asciiTheme="minorHAnsi" w:hAnsiTheme="minorHAnsi" w:cstheme="minorHAnsi"/>
        </w:rPr>
        <w:t>J’ai donc effectué une série de mesure</w:t>
      </w:r>
      <w:r>
        <w:rPr>
          <w:rFonts w:asciiTheme="minorHAnsi" w:hAnsiTheme="minorHAnsi" w:cstheme="minorHAnsi"/>
        </w:rPr>
        <w:t>s</w:t>
      </w:r>
      <w:r w:rsidRPr="009B5DE1">
        <w:rPr>
          <w:rFonts w:asciiTheme="minorHAnsi" w:hAnsiTheme="minorHAnsi" w:cstheme="minorHAnsi"/>
        </w:rPr>
        <w:t xml:space="preserve"> pour obtenir une courbe de conversion pour trouver l’équation de cette courbe</w:t>
      </w:r>
      <w:r w:rsidR="003152DD">
        <w:rPr>
          <w:rFonts w:asciiTheme="minorHAnsi" w:hAnsiTheme="minorHAnsi" w:cstheme="minorHAnsi"/>
        </w:rPr>
        <w:t> :</w:t>
      </w:r>
    </w:p>
    <w:p w14:paraId="06523869" w14:textId="30C9F973" w:rsidR="00BF30A7" w:rsidRDefault="00BF30A7" w:rsidP="00F9779D">
      <w:pPr>
        <w:jc w:val="both"/>
      </w:pPr>
    </w:p>
    <w:p w14:paraId="4F7381A0" w14:textId="1A7988D2" w:rsidR="009B5DE1" w:rsidRDefault="009B5DE1" w:rsidP="00F9779D">
      <w:pPr>
        <w:jc w:val="both"/>
      </w:pPr>
      <w:r w:rsidRPr="009B5DE1">
        <w:rPr>
          <w:noProof/>
        </w:rPr>
        <w:drawing>
          <wp:inline distT="0" distB="0" distL="0" distR="0" wp14:anchorId="5E18FAD9" wp14:editId="2B7EBDD8">
            <wp:extent cx="5490210" cy="3177540"/>
            <wp:effectExtent l="0" t="0" r="0" b="3810"/>
            <wp:docPr id="2050" name="Picture 2" descr="Image result for graphique 4-20 Ma tempÃ©rature">
              <a:extLst xmlns:a="http://schemas.openxmlformats.org/drawingml/2006/main">
                <a:ext uri="{FF2B5EF4-FFF2-40B4-BE49-F238E27FC236}">
                  <a16:creationId xmlns:a16="http://schemas.microsoft.com/office/drawing/2014/main" id="{1ECEAFD9-0139-4BC7-AB02-E15E4E5BC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graphique 4-20 Ma tempÃ©rature">
                      <a:extLst>
                        <a:ext uri="{FF2B5EF4-FFF2-40B4-BE49-F238E27FC236}">
                          <a16:creationId xmlns:a16="http://schemas.microsoft.com/office/drawing/2014/main" id="{1ECEAFD9-0139-4BC7-AB02-E15E4E5BCB4C}"/>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210" cy="3177540"/>
                    </a:xfrm>
                    <a:prstGeom prst="rect">
                      <a:avLst/>
                    </a:prstGeom>
                    <a:noFill/>
                    <a:extLst/>
                  </pic:spPr>
                </pic:pic>
              </a:graphicData>
            </a:graphic>
          </wp:inline>
        </w:drawing>
      </w:r>
    </w:p>
    <w:p w14:paraId="4382ADFD" w14:textId="11C940DD" w:rsidR="009B5DE1" w:rsidRDefault="009B5DE1" w:rsidP="00F9779D">
      <w:pPr>
        <w:jc w:val="both"/>
      </w:pPr>
    </w:p>
    <w:p w14:paraId="0E04AD3C" w14:textId="5AED997B" w:rsidR="009B5DE1" w:rsidRPr="009B5DE1" w:rsidRDefault="009B5DE1" w:rsidP="009B5DE1">
      <w:pPr>
        <w:jc w:val="both"/>
        <w:rPr>
          <w:rFonts w:asciiTheme="minorHAnsi" w:hAnsiTheme="minorHAnsi" w:cstheme="minorHAnsi"/>
        </w:rPr>
      </w:pPr>
      <w:r w:rsidRPr="009B5DE1">
        <w:rPr>
          <w:rFonts w:asciiTheme="minorHAnsi" w:hAnsiTheme="minorHAnsi" w:cstheme="minorHAnsi"/>
        </w:rPr>
        <w:t xml:space="preserve">Les mesures ici étaient faite avec la sonde 0-100°C et on constate que la courbe est linéaire ce qui donne la formule suivante :  </w:t>
      </w:r>
      <w:r w:rsidRPr="009B5DE1">
        <w:rPr>
          <w:rFonts w:asciiTheme="minorHAnsi" w:hAnsiTheme="minorHAnsi" w:cstheme="minorHAnsi"/>
          <w:b/>
          <w:sz w:val="28"/>
          <w:szCs w:val="28"/>
        </w:rPr>
        <w:t>T = Tmax * (Courant - 4 /16)</w:t>
      </w:r>
    </w:p>
    <w:p w14:paraId="70CA2AB6" w14:textId="2E0F8208" w:rsidR="009B5DE1" w:rsidRDefault="009B5DE1" w:rsidP="00F9779D">
      <w:pPr>
        <w:jc w:val="both"/>
      </w:pPr>
    </w:p>
    <w:p w14:paraId="1FEF9E46" w14:textId="7E761BE6" w:rsidR="009B5DE1" w:rsidRDefault="009B5DE1" w:rsidP="00F9779D">
      <w:pPr>
        <w:jc w:val="both"/>
      </w:pPr>
    </w:p>
    <w:p w14:paraId="14194F27" w14:textId="77777777" w:rsidR="009B5DE1" w:rsidRDefault="009B5DE1" w:rsidP="00F9779D">
      <w:pPr>
        <w:jc w:val="both"/>
      </w:pPr>
    </w:p>
    <w:p w14:paraId="1ED4E32B" w14:textId="681BB904" w:rsidR="00F84A59" w:rsidRDefault="00F84A59" w:rsidP="00F9779D">
      <w:pPr>
        <w:jc w:val="both"/>
      </w:pPr>
    </w:p>
    <w:p w14:paraId="0A95CAD6" w14:textId="25950E10" w:rsidR="00F84A59" w:rsidRDefault="009B5DE1" w:rsidP="00F9779D">
      <w:pPr>
        <w:jc w:val="both"/>
      </w:pPr>
      <w:r>
        <w:t>Cette formule ayant été vérifié avec les deux sondes il ne restait plus qu’a la programmer dans une fonction :</w:t>
      </w:r>
    </w:p>
    <w:p w14:paraId="62493282" w14:textId="2D2395FF" w:rsidR="009B5DE1" w:rsidRDefault="009B5DE1" w:rsidP="00F9779D">
      <w:pPr>
        <w:jc w:val="both"/>
      </w:pPr>
    </w:p>
    <w:p w14:paraId="493E1946" w14:textId="20CB99BA" w:rsidR="009B5DE1" w:rsidRDefault="009B5DE1" w:rsidP="00F9779D">
      <w:pPr>
        <w:jc w:val="both"/>
      </w:pPr>
      <w:r>
        <w:rPr>
          <w:noProof/>
        </w:rPr>
        <w:drawing>
          <wp:inline distT="0" distB="0" distL="0" distR="0" wp14:anchorId="3DD53469" wp14:editId="682BB705">
            <wp:extent cx="8401936" cy="2257425"/>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19971" cy="2262271"/>
                    </a:xfrm>
                    <a:prstGeom prst="rect">
                      <a:avLst/>
                    </a:prstGeom>
                  </pic:spPr>
                </pic:pic>
              </a:graphicData>
            </a:graphic>
          </wp:inline>
        </w:drawing>
      </w:r>
    </w:p>
    <w:p w14:paraId="6B5EDCFA" w14:textId="77777777" w:rsidR="009B5DE1" w:rsidRDefault="009B5DE1" w:rsidP="00F9779D">
      <w:pPr>
        <w:jc w:val="both"/>
      </w:pPr>
    </w:p>
    <w:p w14:paraId="6E8F18D8" w14:textId="77777777" w:rsidR="00735F10" w:rsidRPr="00735F10" w:rsidRDefault="00735F10" w:rsidP="009B5DE1">
      <w:pPr>
        <w:jc w:val="left"/>
        <w:rPr>
          <w:rFonts w:asciiTheme="minorHAnsi" w:hAnsiTheme="minorHAnsi" w:cstheme="minorHAnsi"/>
        </w:rPr>
      </w:pPr>
      <w:r w:rsidRPr="00735F10">
        <w:rPr>
          <w:rFonts w:asciiTheme="minorHAnsi" w:hAnsiTheme="minorHAnsi" w:cstheme="minorHAnsi"/>
        </w:rPr>
        <w:t>La seule valeur qui peut être amenée à changer est la valeur Max (45 ou 100) </w:t>
      </w:r>
    </w:p>
    <w:p w14:paraId="11349B68" w14:textId="77777777" w:rsidR="00735F10" w:rsidRPr="00735F10" w:rsidRDefault="00735F10" w:rsidP="009B5DE1">
      <w:pPr>
        <w:jc w:val="left"/>
        <w:rPr>
          <w:rFonts w:asciiTheme="minorHAnsi" w:hAnsiTheme="minorHAnsi" w:cstheme="minorHAnsi"/>
        </w:rPr>
      </w:pPr>
    </w:p>
    <w:p w14:paraId="39FD94A0" w14:textId="77777777" w:rsidR="00735F10" w:rsidRDefault="00735F10" w:rsidP="009B5DE1">
      <w:pPr>
        <w:jc w:val="left"/>
        <w:rPr>
          <w:rFonts w:asciiTheme="minorHAnsi" w:hAnsiTheme="minorHAnsi" w:cstheme="minorHAnsi"/>
        </w:rPr>
      </w:pPr>
      <w:r w:rsidRPr="00735F10">
        <w:rPr>
          <w:rFonts w:asciiTheme="minorHAnsi" w:hAnsiTheme="minorHAnsi" w:cstheme="minorHAnsi"/>
        </w:rPr>
        <w:t>La présence d’une boucle « if () » est justifié pour éviter les erreurs, si on sort de la plage 4 – 20Ma la fonction renvoie une valeur excessive et le programme renverra donc une erreur s’il rencontre cette valeur.</w:t>
      </w:r>
    </w:p>
    <w:p w14:paraId="1747C72B" w14:textId="77777777" w:rsidR="00735F10" w:rsidRDefault="00735F10" w:rsidP="009B5DE1">
      <w:pPr>
        <w:jc w:val="left"/>
        <w:rPr>
          <w:rFonts w:asciiTheme="minorHAnsi" w:hAnsiTheme="minorHAnsi" w:cstheme="minorHAnsi"/>
        </w:rPr>
      </w:pPr>
    </w:p>
    <w:p w14:paraId="2BA7762E" w14:textId="77777777" w:rsidR="00EE535A" w:rsidRDefault="00735F10" w:rsidP="009B5DE1">
      <w:pPr>
        <w:jc w:val="left"/>
        <w:rPr>
          <w:rFonts w:asciiTheme="minorHAnsi" w:hAnsiTheme="minorHAnsi" w:cstheme="minorHAnsi"/>
        </w:rPr>
      </w:pPr>
      <w:r>
        <w:rPr>
          <w:rFonts w:asciiTheme="minorHAnsi" w:hAnsiTheme="minorHAnsi" w:cstheme="minorHAnsi"/>
        </w:rPr>
        <w:t xml:space="preserve">Enfin il ne reste plus qu’a installer les capteurs dans la maquette de la serre et tester en conditions réelles </w:t>
      </w:r>
      <w:r w:rsidR="003152DD">
        <w:rPr>
          <w:rFonts w:asciiTheme="minorHAnsi" w:hAnsiTheme="minorHAnsi" w:cstheme="minorHAnsi"/>
        </w:rPr>
        <w:t xml:space="preserve">et les résultats était cohérent la partie mesure de la température était terminée. </w:t>
      </w:r>
    </w:p>
    <w:p w14:paraId="4892A152" w14:textId="77777777" w:rsidR="00EE535A" w:rsidRDefault="00EE535A" w:rsidP="009B5DE1">
      <w:pPr>
        <w:jc w:val="left"/>
        <w:rPr>
          <w:rFonts w:asciiTheme="minorHAnsi" w:hAnsiTheme="minorHAnsi" w:cstheme="minorHAnsi"/>
        </w:rPr>
      </w:pPr>
    </w:p>
    <w:p w14:paraId="5560C619" w14:textId="3C43AC8B" w:rsidR="009B5DE1" w:rsidRDefault="009B5DE1" w:rsidP="009B5DE1">
      <w:pPr>
        <w:jc w:val="left"/>
      </w:pPr>
      <w:r>
        <w:br w:type="page"/>
      </w:r>
    </w:p>
    <w:p w14:paraId="3E56BE5B" w14:textId="133764C7" w:rsidR="00F84A59" w:rsidRDefault="00901E49" w:rsidP="00901E49">
      <w:pPr>
        <w:pStyle w:val="Titre2"/>
        <w:jc w:val="both"/>
      </w:pPr>
      <w:r>
        <w:lastRenderedPageBreak/>
        <w:t xml:space="preserve">3. </w:t>
      </w:r>
      <w:r w:rsidRPr="00901E49">
        <w:t>Réalisation de l’interface web</w:t>
      </w:r>
    </w:p>
    <w:p w14:paraId="21BCB60A" w14:textId="5FA0524E" w:rsidR="00F84A59" w:rsidRDefault="00F84A59" w:rsidP="00F9779D">
      <w:pPr>
        <w:jc w:val="both"/>
      </w:pPr>
    </w:p>
    <w:p w14:paraId="107BCBFF" w14:textId="666429A6" w:rsidR="00901E49" w:rsidRPr="000E038A" w:rsidRDefault="00901E49" w:rsidP="00901E49">
      <w:pPr>
        <w:jc w:val="both"/>
        <w:rPr>
          <w:rFonts w:asciiTheme="minorHAnsi" w:hAnsiTheme="minorHAnsi" w:cstheme="minorHAnsi"/>
        </w:rPr>
      </w:pPr>
      <w:r w:rsidRPr="000E038A">
        <w:rPr>
          <w:rFonts w:asciiTheme="minorHAnsi" w:hAnsiTheme="minorHAnsi" w:cstheme="minorHAnsi"/>
        </w:rPr>
        <w:t>Au départ du projet la seule contrainte imposée pour l’interface web était le choix de l’outil de développement, les choix étais :</w:t>
      </w:r>
    </w:p>
    <w:p w14:paraId="2B9EA9EF" w14:textId="00EA0D7F" w:rsidR="00901E49" w:rsidRDefault="00901E49" w:rsidP="00901E49">
      <w:pPr>
        <w:jc w:val="both"/>
      </w:pPr>
    </w:p>
    <w:p w14:paraId="2E14622E" w14:textId="6A2C6277" w:rsidR="00901E49" w:rsidRDefault="00901E49" w:rsidP="00901E49">
      <w:pPr>
        <w:jc w:val="both"/>
      </w:pPr>
      <w:r>
        <w:t>-</w:t>
      </w:r>
      <w:r w:rsidRPr="00901E49">
        <w:rPr>
          <w:rFonts w:asciiTheme="minorHAnsi" w:hAnsiTheme="minorHAnsi" w:cstheme="minorHAnsi"/>
          <w:b/>
          <w:color w:val="2F5496" w:themeColor="accent1" w:themeShade="BF"/>
          <w:sz w:val="28"/>
          <w:szCs w:val="28"/>
        </w:rPr>
        <w:t>Standard</w:t>
      </w:r>
      <w:r>
        <w:t xml:space="preserve">, </w:t>
      </w:r>
      <w:r w:rsidRPr="000E038A">
        <w:rPr>
          <w:rFonts w:asciiTheme="minorHAnsi" w:hAnsiTheme="minorHAnsi" w:cstheme="minorHAnsi"/>
        </w:rPr>
        <w:t xml:space="preserve">une page web écrite a la main en HTML, PHP, CSS, Javascript. Une page dynamique stylisée avec les méthodes vues en cours. </w:t>
      </w:r>
    </w:p>
    <w:p w14:paraId="5285B464" w14:textId="6E664075" w:rsidR="00F84A59" w:rsidRDefault="00F84A59" w:rsidP="00F9779D">
      <w:pPr>
        <w:jc w:val="both"/>
      </w:pPr>
    </w:p>
    <w:p w14:paraId="63C3CA6D" w14:textId="43CA6FBC" w:rsidR="00F84A59" w:rsidRDefault="00F84A59" w:rsidP="00F9779D">
      <w:pPr>
        <w:jc w:val="both"/>
      </w:pPr>
    </w:p>
    <w:p w14:paraId="482D467B" w14:textId="025D0BAB" w:rsidR="00901E49" w:rsidRDefault="00901E49" w:rsidP="00F9779D">
      <w:pPr>
        <w:jc w:val="both"/>
      </w:pPr>
      <w:r>
        <w:t>-</w:t>
      </w:r>
      <w:r w:rsidRPr="00901E49">
        <w:rPr>
          <w:rFonts w:asciiTheme="minorHAnsi" w:hAnsiTheme="minorHAnsi" w:cstheme="minorHAnsi"/>
          <w:b/>
          <w:color w:val="2F5496" w:themeColor="accent1" w:themeShade="BF"/>
          <w:sz w:val="28"/>
          <w:szCs w:val="28"/>
        </w:rPr>
        <w:t>Framework</w:t>
      </w:r>
      <w:r>
        <w:t xml:space="preserve">, </w:t>
      </w:r>
      <w:r w:rsidRPr="000E038A">
        <w:rPr>
          <w:rFonts w:asciiTheme="minorHAnsi" w:hAnsiTheme="minorHAnsi" w:cstheme="minorHAnsi"/>
        </w:rPr>
        <w:t xml:space="preserve">avec un nouvel </w:t>
      </w:r>
      <w:r w:rsidR="00683B3D" w:rsidRPr="000E038A">
        <w:rPr>
          <w:rFonts w:asciiTheme="minorHAnsi" w:hAnsiTheme="minorHAnsi" w:cstheme="minorHAnsi"/>
        </w:rPr>
        <w:t>outil,</w:t>
      </w:r>
      <w:r w:rsidRPr="000E038A">
        <w:rPr>
          <w:rFonts w:asciiTheme="minorHAnsi" w:hAnsiTheme="minorHAnsi" w:cstheme="minorHAnsi"/>
        </w:rPr>
        <w:t xml:space="preserve"> un framework nommé « Symfony » qui simplifie la réalisation de site </w:t>
      </w:r>
      <w:r w:rsidR="000E038A" w:rsidRPr="000E038A">
        <w:rPr>
          <w:rFonts w:asciiTheme="minorHAnsi" w:hAnsiTheme="minorHAnsi" w:cstheme="minorHAnsi"/>
        </w:rPr>
        <w:t>web,</w:t>
      </w:r>
      <w:r w:rsidRPr="000E038A">
        <w:rPr>
          <w:rFonts w:asciiTheme="minorHAnsi" w:hAnsiTheme="minorHAnsi" w:cstheme="minorHAnsi"/>
        </w:rPr>
        <w:t xml:space="preserve"> mais qui demande une connaissance de l’outil et donc dans ce cas présent d’un apprentissage.</w:t>
      </w:r>
      <w:r>
        <w:t xml:space="preserve">  </w:t>
      </w:r>
    </w:p>
    <w:p w14:paraId="0CA6060D" w14:textId="77777777" w:rsidR="00A428EF" w:rsidRDefault="00A428EF" w:rsidP="00F9779D">
      <w:pPr>
        <w:jc w:val="both"/>
      </w:pPr>
    </w:p>
    <w:p w14:paraId="6591C804" w14:textId="5842E9B4" w:rsidR="00A428EF" w:rsidRDefault="00A428EF" w:rsidP="00F9779D">
      <w:pPr>
        <w:jc w:val="both"/>
      </w:pPr>
      <w:r>
        <w:t xml:space="preserve">  </w:t>
      </w:r>
    </w:p>
    <w:p w14:paraId="76CF72FC" w14:textId="1FEA8C5B" w:rsidR="00A428EF" w:rsidRDefault="00A428EF" w:rsidP="00F9779D">
      <w:pPr>
        <w:jc w:val="both"/>
      </w:pPr>
      <w:r>
        <w:rPr>
          <w:noProof/>
        </w:rPr>
        <mc:AlternateContent>
          <mc:Choice Requires="wps">
            <w:drawing>
              <wp:anchor distT="45720" distB="45720" distL="114300" distR="114300" simplePos="0" relativeHeight="251689472" behindDoc="0" locked="0" layoutInCell="1" allowOverlap="1" wp14:anchorId="04174A11" wp14:editId="6ACF8210">
                <wp:simplePos x="0" y="0"/>
                <wp:positionH relativeFrom="column">
                  <wp:posOffset>1725930</wp:posOffset>
                </wp:positionH>
                <wp:positionV relativeFrom="paragraph">
                  <wp:posOffset>13335</wp:posOffset>
                </wp:positionV>
                <wp:extent cx="3552825" cy="1543050"/>
                <wp:effectExtent l="0" t="0" r="28575" b="1905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1543050"/>
                        </a:xfrm>
                        <a:prstGeom prst="rect">
                          <a:avLst/>
                        </a:prstGeom>
                        <a:solidFill>
                          <a:srgbClr val="FFFFFF"/>
                        </a:solidFill>
                        <a:ln w="9525">
                          <a:solidFill>
                            <a:srgbClr val="000000"/>
                          </a:solidFill>
                          <a:miter lim="800000"/>
                          <a:headEnd/>
                          <a:tailEnd/>
                        </a:ln>
                      </wps:spPr>
                      <wps:txbx>
                        <w:txbxContent>
                          <w:p w14:paraId="42B06247" w14:textId="4A140090" w:rsidR="007E4023" w:rsidRPr="000E038A" w:rsidRDefault="007E4023" w:rsidP="000E038A">
                            <w:pPr>
                              <w:jc w:val="both"/>
                              <w:rPr>
                                <w:rFonts w:asciiTheme="minorHAnsi" w:hAnsiTheme="minorHAnsi" w:cstheme="minorHAnsi"/>
                              </w:rPr>
                            </w:pPr>
                            <w:r w:rsidRPr="000E038A">
                              <w:rPr>
                                <w:rFonts w:asciiTheme="minorHAnsi" w:hAnsiTheme="minorHAnsi" w:cstheme="minorHAnsi"/>
                              </w:rPr>
                              <w:t xml:space="preserve">Symfony étant un framework il aurais permis beaucoup d’amélioration moderne, cependant le temps nécessaire a l’apprentissage était trop long, on a donc dû opter mon collègue et moi-même pour du développement web HTML, PHP.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74A11" id="Zone de texte 2" o:spid="_x0000_s1029" type="#_x0000_t202" style="position:absolute;left:0;text-align:left;margin-left:135.9pt;margin-top:1.05pt;width:279.75pt;height:121.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">
                <v:textbox>
                  <w:txbxContent>
                    <w:p w14:paraId="42B06247" w14:textId="4A140090" w:rsidR="007E4023" w:rsidRPr="000E038A" w:rsidRDefault="007E4023" w:rsidP="000E038A">
                      <w:pPr>
                        <w:jc w:val="both"/>
                        <w:rPr>
                          <w:rFonts w:asciiTheme="minorHAnsi" w:hAnsiTheme="minorHAnsi" w:cstheme="minorHAnsi"/>
                        </w:rPr>
                      </w:pPr>
                      <w:r w:rsidRPr="000E038A">
                        <w:rPr>
                          <w:rFonts w:asciiTheme="minorHAnsi" w:hAnsiTheme="minorHAnsi" w:cstheme="minorHAnsi"/>
                        </w:rPr>
                        <w:t xml:space="preserve">Symfony étant un framework il aurais permis beaucoup d’amélioration moderne, cependant le temps nécessaire a l’apprentissage était trop long, on a donc dû opter mon collègue et moi-même pour du développement web HTML, PHP. </w:t>
                      </w:r>
                    </w:p>
                  </w:txbxContent>
                </v:textbox>
                <w10:wrap type="square"/>
              </v:shape>
            </w:pict>
          </mc:Fallback>
        </mc:AlternateContent>
      </w:r>
      <w:r>
        <w:rPr>
          <w:noProof/>
        </w:rPr>
        <w:drawing>
          <wp:inline distT="0" distB="0" distL="0" distR="0" wp14:anchorId="66D165E4" wp14:editId="1CF576AE">
            <wp:extent cx="1390650" cy="1674708"/>
            <wp:effectExtent l="0" t="0" r="0" b="1905"/>
            <wp:docPr id="8" name="Image 8" descr="Image result for symf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ymfon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7569" cy="1695083"/>
                    </a:xfrm>
                    <a:prstGeom prst="rect">
                      <a:avLst/>
                    </a:prstGeom>
                    <a:noFill/>
                    <a:ln>
                      <a:noFill/>
                    </a:ln>
                  </pic:spPr>
                </pic:pic>
              </a:graphicData>
            </a:graphic>
          </wp:inline>
        </w:drawing>
      </w:r>
    </w:p>
    <w:p w14:paraId="6117F75C" w14:textId="6F796228" w:rsidR="00F84A59" w:rsidRDefault="00F84A59" w:rsidP="00F9779D">
      <w:pPr>
        <w:jc w:val="both"/>
      </w:pPr>
    </w:p>
    <w:p w14:paraId="1EB77B4A" w14:textId="000188F3" w:rsidR="00F84A59" w:rsidRDefault="00F84A59" w:rsidP="00F9779D">
      <w:pPr>
        <w:jc w:val="both"/>
      </w:pPr>
    </w:p>
    <w:p w14:paraId="55EF7531" w14:textId="6CAB2F34" w:rsidR="00F84A59" w:rsidRDefault="000E038A" w:rsidP="000E038A">
      <w:pPr>
        <w:pStyle w:val="Titre3"/>
        <w:jc w:val="both"/>
      </w:pPr>
      <w:r>
        <w:t>3.1 Analyse du Besoin</w:t>
      </w:r>
    </w:p>
    <w:p w14:paraId="01D9B270" w14:textId="179F2BA3" w:rsidR="00F84A59" w:rsidRDefault="00F84A59" w:rsidP="00F9779D">
      <w:pPr>
        <w:jc w:val="both"/>
      </w:pPr>
    </w:p>
    <w:p w14:paraId="5059C17E" w14:textId="023E6EF3" w:rsidR="00F84A59" w:rsidRDefault="000E038A" w:rsidP="00F9779D">
      <w:pPr>
        <w:jc w:val="both"/>
        <w:rPr>
          <w:rFonts w:asciiTheme="minorHAnsi" w:hAnsiTheme="minorHAnsi" w:cstheme="minorHAnsi"/>
        </w:rPr>
      </w:pPr>
      <w:r w:rsidRPr="000E038A">
        <w:rPr>
          <w:rFonts w:asciiTheme="minorHAnsi" w:hAnsiTheme="minorHAnsi" w:cstheme="minorHAnsi"/>
        </w:rPr>
        <w:t>Pour ma partie de l’interface en temps réel, j’ai d’abord réfléchi à comment présenter la page pour quelle soit agréable à utiliser, de plus je voulais que chaque mesure soit clairement visible et repérable directement (ex : icone indiquant de quel type est la mesure).</w:t>
      </w:r>
    </w:p>
    <w:p w14:paraId="303314BA" w14:textId="32AF031B" w:rsidR="000E038A" w:rsidRDefault="000E038A" w:rsidP="00F9779D">
      <w:pPr>
        <w:jc w:val="both"/>
        <w:rPr>
          <w:rFonts w:asciiTheme="minorHAnsi" w:hAnsiTheme="minorHAnsi" w:cstheme="minorHAnsi"/>
        </w:rPr>
      </w:pPr>
    </w:p>
    <w:p w14:paraId="0C360280" w14:textId="19C67499" w:rsidR="000E038A" w:rsidRPr="000E038A" w:rsidRDefault="000E038A" w:rsidP="00F9779D">
      <w:pPr>
        <w:jc w:val="both"/>
        <w:rPr>
          <w:rFonts w:asciiTheme="minorHAnsi" w:hAnsiTheme="minorHAnsi" w:cstheme="minorHAnsi"/>
        </w:rPr>
      </w:pPr>
      <w:r>
        <w:rPr>
          <w:rFonts w:asciiTheme="minorHAnsi" w:hAnsiTheme="minorHAnsi" w:cstheme="minorHAnsi"/>
        </w:rPr>
        <w:t>De plus dans une mesure de confort d’utilisation le site se doit d’</w:t>
      </w:r>
      <w:r w:rsidR="006A2B70">
        <w:rPr>
          <w:rFonts w:asciiTheme="minorHAnsi" w:hAnsiTheme="minorHAnsi" w:cstheme="minorHAnsi"/>
        </w:rPr>
        <w:t>être</w:t>
      </w:r>
      <w:r>
        <w:rPr>
          <w:rFonts w:asciiTheme="minorHAnsi" w:hAnsiTheme="minorHAnsi" w:cstheme="minorHAnsi"/>
        </w:rPr>
        <w:t xml:space="preserve"> </w:t>
      </w:r>
      <w:r w:rsidR="006A2B70">
        <w:rPr>
          <w:rFonts w:asciiTheme="minorHAnsi" w:hAnsiTheme="minorHAnsi" w:cstheme="minorHAnsi"/>
        </w:rPr>
        <w:t>« responsive » c’est-à-dire qu’il s’adapte selon la taille de la fenêtre et enfin les mesures doivent être pouvoir être mise à jour, rafraichit par l’utilisateur.</w:t>
      </w:r>
    </w:p>
    <w:p w14:paraId="3E04E9BF" w14:textId="5D882C03" w:rsidR="000E038A" w:rsidRDefault="000E038A" w:rsidP="00F9779D">
      <w:pPr>
        <w:jc w:val="both"/>
      </w:pPr>
    </w:p>
    <w:p w14:paraId="4C0D50F2" w14:textId="77777777" w:rsidR="000E038A" w:rsidRDefault="000E038A" w:rsidP="00F9779D">
      <w:pPr>
        <w:jc w:val="both"/>
      </w:pPr>
    </w:p>
    <w:p w14:paraId="02ED2186" w14:textId="5E2BC35B" w:rsidR="00F84A59" w:rsidRDefault="00F84A59" w:rsidP="00F9779D">
      <w:pPr>
        <w:jc w:val="both"/>
      </w:pPr>
    </w:p>
    <w:p w14:paraId="4FF2644F" w14:textId="20FF0AE9" w:rsidR="00F84A59" w:rsidRDefault="00F84A59" w:rsidP="00F9779D">
      <w:pPr>
        <w:jc w:val="both"/>
      </w:pPr>
    </w:p>
    <w:p w14:paraId="735248CF" w14:textId="36C027EF" w:rsidR="00F84A59" w:rsidRDefault="00F84A59" w:rsidP="00F9779D">
      <w:pPr>
        <w:jc w:val="both"/>
      </w:pPr>
    </w:p>
    <w:p w14:paraId="04C8C3AF" w14:textId="2507CB78" w:rsidR="00F84A59" w:rsidRDefault="00F84A59" w:rsidP="00F9779D">
      <w:pPr>
        <w:jc w:val="both"/>
      </w:pPr>
    </w:p>
    <w:p w14:paraId="37158B98" w14:textId="50990741" w:rsidR="00F84A59" w:rsidRDefault="00F84A59" w:rsidP="00F9779D">
      <w:pPr>
        <w:jc w:val="both"/>
      </w:pPr>
    </w:p>
    <w:p w14:paraId="19B83BEE" w14:textId="4BDFE1D7" w:rsidR="00F84A59" w:rsidRDefault="00F84A59" w:rsidP="00F9779D">
      <w:pPr>
        <w:jc w:val="both"/>
      </w:pPr>
    </w:p>
    <w:p w14:paraId="66E7E0C6" w14:textId="68A70CCE" w:rsidR="00F84A59" w:rsidRDefault="00F84A59" w:rsidP="00F9779D">
      <w:pPr>
        <w:jc w:val="both"/>
      </w:pPr>
    </w:p>
    <w:p w14:paraId="6BA324DB" w14:textId="2E22FF0C" w:rsidR="00F84A59" w:rsidRDefault="006A2B70" w:rsidP="006A2B70">
      <w:pPr>
        <w:pStyle w:val="Titre3"/>
        <w:jc w:val="both"/>
      </w:pPr>
      <w:r>
        <w:lastRenderedPageBreak/>
        <w:t xml:space="preserve">3.1.1 Solution choisie </w:t>
      </w:r>
    </w:p>
    <w:p w14:paraId="58BD5B73" w14:textId="736A2BCF" w:rsidR="006A2B70" w:rsidRDefault="006A2B70" w:rsidP="006A2B70">
      <w:pPr>
        <w:jc w:val="both"/>
      </w:pPr>
    </w:p>
    <w:p w14:paraId="4B1F86A8" w14:textId="04EDC8BC" w:rsidR="006A2B70" w:rsidRPr="00525D22" w:rsidRDefault="006A2B70" w:rsidP="006A2B70">
      <w:pPr>
        <w:jc w:val="both"/>
        <w:rPr>
          <w:rFonts w:asciiTheme="minorHAnsi" w:hAnsiTheme="minorHAnsi" w:cstheme="minorHAnsi"/>
        </w:rPr>
      </w:pPr>
      <w:r w:rsidRPr="00525D22">
        <w:rPr>
          <w:rFonts w:asciiTheme="minorHAnsi" w:hAnsiTheme="minorHAnsi" w:cstheme="minorHAnsi"/>
        </w:rPr>
        <w:t xml:space="preserve">Pour l 'affichage j’ai d’abord pensé </w:t>
      </w:r>
      <w:r w:rsidR="0081534E" w:rsidRPr="00525D22">
        <w:rPr>
          <w:rFonts w:asciiTheme="minorHAnsi" w:hAnsiTheme="minorHAnsi" w:cstheme="minorHAnsi"/>
        </w:rPr>
        <w:t>à</w:t>
      </w:r>
      <w:r w:rsidRPr="00525D22">
        <w:rPr>
          <w:rFonts w:asciiTheme="minorHAnsi" w:hAnsiTheme="minorHAnsi" w:cstheme="minorHAnsi"/>
        </w:rPr>
        <w:t xml:space="preserve"> une serre sur laquelle on pourrait </w:t>
      </w:r>
      <w:r w:rsidR="0081534E" w:rsidRPr="00525D22">
        <w:rPr>
          <w:rFonts w:asciiTheme="minorHAnsi" w:hAnsiTheme="minorHAnsi" w:cstheme="minorHAnsi"/>
        </w:rPr>
        <w:t>cliquer,</w:t>
      </w:r>
      <w:r w:rsidRPr="00525D22">
        <w:rPr>
          <w:rFonts w:asciiTheme="minorHAnsi" w:hAnsiTheme="minorHAnsi" w:cstheme="minorHAnsi"/>
        </w:rPr>
        <w:t xml:space="preserve"> qui donnerait selon l’endroit ou on clique la mesure correspondante </w:t>
      </w:r>
      <w:r w:rsidR="0081534E" w:rsidRPr="00525D22">
        <w:rPr>
          <w:rFonts w:asciiTheme="minorHAnsi" w:hAnsiTheme="minorHAnsi" w:cstheme="minorHAnsi"/>
        </w:rPr>
        <w:t>et je souhaitais rajouter un espace dans lequel l’utilisateur pourrait avoir des infos sur les capteurs.</w:t>
      </w:r>
    </w:p>
    <w:p w14:paraId="283CD5DA" w14:textId="40E4DCBE" w:rsidR="0081534E" w:rsidRPr="00525D22" w:rsidRDefault="0081534E" w:rsidP="006A2B70">
      <w:pPr>
        <w:jc w:val="both"/>
        <w:rPr>
          <w:rFonts w:asciiTheme="minorHAnsi" w:hAnsiTheme="minorHAnsi" w:cstheme="minorHAnsi"/>
        </w:rPr>
      </w:pPr>
    </w:p>
    <w:p w14:paraId="26F548FB" w14:textId="5DE80E97" w:rsidR="0081534E" w:rsidRDefault="0081534E" w:rsidP="006A2B70">
      <w:pPr>
        <w:jc w:val="both"/>
        <w:rPr>
          <w:rFonts w:asciiTheme="minorHAnsi" w:hAnsiTheme="minorHAnsi" w:cstheme="minorHAnsi"/>
        </w:rPr>
      </w:pPr>
      <w:r w:rsidRPr="00525D22">
        <w:rPr>
          <w:rFonts w:asciiTheme="minorHAnsi" w:hAnsiTheme="minorHAnsi" w:cstheme="minorHAnsi"/>
        </w:rPr>
        <w:t xml:space="preserve">Pour la partie </w:t>
      </w:r>
      <w:r w:rsidR="00525D22" w:rsidRPr="00525D22">
        <w:rPr>
          <w:rFonts w:asciiTheme="minorHAnsi" w:hAnsiTheme="minorHAnsi" w:cstheme="minorHAnsi"/>
        </w:rPr>
        <w:t>affichage nous avons choisi d’utiliser un Template, un modèle préfait que nous modifierons selon nos besoins.</w:t>
      </w:r>
    </w:p>
    <w:p w14:paraId="2A849651" w14:textId="77777777" w:rsidR="00525D22" w:rsidRPr="00525D22" w:rsidRDefault="00525D22" w:rsidP="006A2B70">
      <w:pPr>
        <w:jc w:val="both"/>
        <w:rPr>
          <w:rFonts w:asciiTheme="minorHAnsi" w:hAnsiTheme="minorHAnsi" w:cstheme="minorHAnsi"/>
        </w:rPr>
      </w:pPr>
    </w:p>
    <w:p w14:paraId="12958505" w14:textId="0DC8AFC3" w:rsidR="00525D22" w:rsidRPr="00525D22" w:rsidRDefault="00525D22" w:rsidP="00525D22">
      <w:pPr>
        <w:rPr>
          <w:rFonts w:asciiTheme="minorHAnsi" w:hAnsiTheme="minorHAnsi" w:cstheme="minorHAnsi"/>
        </w:rPr>
      </w:pPr>
      <w:r>
        <w:rPr>
          <w:noProof/>
        </w:rPr>
        <w:drawing>
          <wp:inline distT="0" distB="0" distL="0" distR="0" wp14:anchorId="670B9771" wp14:editId="42BDAE74">
            <wp:extent cx="3562350" cy="1781175"/>
            <wp:effectExtent l="0" t="0" r="0" b="9525"/>
            <wp:docPr id="10" name="Image 10" descr="Image result for bootstr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ootstrap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3295" cy="1786648"/>
                    </a:xfrm>
                    <a:prstGeom prst="rect">
                      <a:avLst/>
                    </a:prstGeom>
                    <a:noFill/>
                    <a:ln>
                      <a:noFill/>
                    </a:ln>
                  </pic:spPr>
                </pic:pic>
              </a:graphicData>
            </a:graphic>
          </wp:inline>
        </w:drawing>
      </w:r>
    </w:p>
    <w:p w14:paraId="24C2B5FD" w14:textId="1B29E8BB" w:rsidR="00525D22" w:rsidRPr="00525D22" w:rsidRDefault="00525D22" w:rsidP="006A2B70">
      <w:pPr>
        <w:jc w:val="both"/>
        <w:rPr>
          <w:rFonts w:asciiTheme="minorHAnsi" w:hAnsiTheme="minorHAnsi" w:cstheme="minorHAnsi"/>
        </w:rPr>
      </w:pPr>
      <w:r w:rsidRPr="00525D22">
        <w:rPr>
          <w:rFonts w:asciiTheme="minorHAnsi" w:hAnsiTheme="minorHAnsi" w:cstheme="minorHAnsi"/>
        </w:rPr>
        <w:t>Et enfin pour la partie « responsive » comme pour beaucoup de site nous utiliserons Bootstrap.</w:t>
      </w:r>
    </w:p>
    <w:p w14:paraId="189FDA3E" w14:textId="47843698" w:rsidR="00F84A59" w:rsidRDefault="00F84A59" w:rsidP="00F9779D">
      <w:pPr>
        <w:jc w:val="both"/>
      </w:pPr>
    </w:p>
    <w:p w14:paraId="362F364B" w14:textId="503ED3ED" w:rsidR="00F84A59" w:rsidRPr="00525D22" w:rsidRDefault="00525D22" w:rsidP="00525D22">
      <w:pPr>
        <w:pStyle w:val="Titre3"/>
        <w:jc w:val="both"/>
      </w:pPr>
      <w:r w:rsidRPr="00525D22">
        <w:t>3.1.2 Premier Aperçu</w:t>
      </w:r>
    </w:p>
    <w:p w14:paraId="337DBD72" w14:textId="681171F7" w:rsidR="00F84A59" w:rsidRDefault="00F84A59" w:rsidP="00F9779D">
      <w:pPr>
        <w:jc w:val="both"/>
      </w:pPr>
    </w:p>
    <w:p w14:paraId="292364C6" w14:textId="0F59B51F" w:rsidR="00F84A59" w:rsidRDefault="00525D22" w:rsidP="00F9779D">
      <w:pPr>
        <w:jc w:val="both"/>
      </w:pPr>
      <w:r>
        <w:rPr>
          <w:noProof/>
        </w:rPr>
        <w:drawing>
          <wp:inline distT="0" distB="0" distL="0" distR="0" wp14:anchorId="7F861098" wp14:editId="682288DB">
            <wp:extent cx="5490210" cy="3254375"/>
            <wp:effectExtent l="0" t="0" r="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0210" cy="3254375"/>
                    </a:xfrm>
                    <a:prstGeom prst="rect">
                      <a:avLst/>
                    </a:prstGeom>
                  </pic:spPr>
                </pic:pic>
              </a:graphicData>
            </a:graphic>
          </wp:inline>
        </w:drawing>
      </w:r>
    </w:p>
    <w:p w14:paraId="50014E61" w14:textId="5D28C66A" w:rsidR="00F84A59" w:rsidRDefault="00F84A59" w:rsidP="00F9779D">
      <w:pPr>
        <w:jc w:val="both"/>
      </w:pPr>
    </w:p>
    <w:p w14:paraId="0050AEEC" w14:textId="3253421E" w:rsidR="00F84A59" w:rsidRDefault="00F84A59" w:rsidP="00F9779D">
      <w:pPr>
        <w:jc w:val="both"/>
      </w:pPr>
    </w:p>
    <w:p w14:paraId="3F1C3D16" w14:textId="7A2C003E" w:rsidR="00F84A59" w:rsidRDefault="00705239" w:rsidP="00F9779D">
      <w:pPr>
        <w:jc w:val="both"/>
        <w:rPr>
          <w:rFonts w:asciiTheme="minorHAnsi" w:hAnsiTheme="minorHAnsi" w:cstheme="minorHAnsi"/>
        </w:rPr>
      </w:pPr>
      <w:r w:rsidRPr="00705239">
        <w:rPr>
          <w:rFonts w:asciiTheme="minorHAnsi" w:hAnsiTheme="minorHAnsi" w:cstheme="minorHAnsi"/>
        </w:rPr>
        <w:lastRenderedPageBreak/>
        <w:t>A cette version du site il n’est pas responsive et les valeurs des mesures ne sont pas affichées, voulant plus tard travailler dans le design j’ai gardé une palette de couleur pour rester dans le thème d’une serre</w:t>
      </w:r>
    </w:p>
    <w:p w14:paraId="05123A2C" w14:textId="274E4FFA" w:rsidR="00705239" w:rsidRDefault="00705239" w:rsidP="00F9779D">
      <w:pPr>
        <w:jc w:val="both"/>
        <w:rPr>
          <w:rFonts w:asciiTheme="minorHAnsi" w:hAnsiTheme="minorHAnsi" w:cstheme="minorHAnsi"/>
        </w:rPr>
      </w:pPr>
    </w:p>
    <w:p w14:paraId="025EE0D2" w14:textId="152F892F" w:rsidR="00705239" w:rsidRDefault="00705239" w:rsidP="00F9779D">
      <w:pPr>
        <w:jc w:val="both"/>
        <w:rPr>
          <w:rFonts w:asciiTheme="minorHAnsi" w:hAnsiTheme="minorHAnsi" w:cstheme="minorHAnsi"/>
        </w:rPr>
      </w:pPr>
      <w:r>
        <w:rPr>
          <w:rFonts w:asciiTheme="minorHAnsi" w:hAnsiTheme="minorHAnsi" w:cstheme="minorHAnsi"/>
        </w:rPr>
        <w:t>Les boutons « Info » placés serve a donné des informations sur les capteurs comme cité auparavant.</w:t>
      </w:r>
    </w:p>
    <w:p w14:paraId="52B82BA2" w14:textId="7E6EC6E1" w:rsidR="00705239" w:rsidRDefault="00705239" w:rsidP="00F9779D">
      <w:pPr>
        <w:jc w:val="both"/>
        <w:rPr>
          <w:rFonts w:asciiTheme="minorHAnsi" w:hAnsiTheme="minorHAnsi" w:cstheme="minorHAnsi"/>
        </w:rPr>
      </w:pPr>
    </w:p>
    <w:p w14:paraId="7AD0AE8E" w14:textId="77777777" w:rsidR="00705239" w:rsidRPr="00705239" w:rsidRDefault="00705239" w:rsidP="00F9779D">
      <w:pPr>
        <w:jc w:val="both"/>
        <w:rPr>
          <w:rFonts w:asciiTheme="minorHAnsi" w:hAnsiTheme="minorHAnsi" w:cstheme="minorHAnsi"/>
        </w:rPr>
      </w:pPr>
    </w:p>
    <w:p w14:paraId="3CD46909" w14:textId="64BC743E" w:rsidR="00F84A59" w:rsidRDefault="00705239" w:rsidP="00705239">
      <w:pPr>
        <w:pStyle w:val="Titre3"/>
        <w:jc w:val="both"/>
      </w:pPr>
      <w:r>
        <w:t>3.2 Dynamisation de l’interface</w:t>
      </w:r>
    </w:p>
    <w:p w14:paraId="6427183D" w14:textId="4AD9B7A6" w:rsidR="00705239" w:rsidRDefault="00705239" w:rsidP="00705239">
      <w:pPr>
        <w:jc w:val="both"/>
      </w:pPr>
    </w:p>
    <w:p w14:paraId="1D672CD4" w14:textId="5AA64252" w:rsidR="00705239" w:rsidRPr="00666DC8" w:rsidRDefault="006060C5" w:rsidP="00705239">
      <w:pPr>
        <w:jc w:val="both"/>
        <w:rPr>
          <w:rFonts w:asciiTheme="minorHAnsi" w:hAnsiTheme="minorHAnsi" w:cstheme="minorHAnsi"/>
        </w:rPr>
      </w:pPr>
      <w:r w:rsidRPr="00666DC8">
        <w:rPr>
          <w:rFonts w:asciiTheme="minorHAnsi" w:hAnsiTheme="minorHAnsi" w:cstheme="minorHAnsi"/>
        </w:rPr>
        <w:t>Pour dynamiser l’interface il faut commencer par indiquer que nous utiliserons Bootstrap dans la page grâce à cette ligne :</w:t>
      </w:r>
    </w:p>
    <w:p w14:paraId="6E7758A3" w14:textId="6C4A0B3A" w:rsidR="006060C5" w:rsidRPr="00705239" w:rsidRDefault="006060C5" w:rsidP="006060C5">
      <w:pPr>
        <w:jc w:val="left"/>
      </w:pPr>
    </w:p>
    <w:p w14:paraId="7786EB49" w14:textId="029EB6B0" w:rsidR="00F84A59" w:rsidRDefault="006060C5" w:rsidP="00F9779D">
      <w:pPr>
        <w:jc w:val="both"/>
      </w:pPr>
      <w:r>
        <w:rPr>
          <w:noProof/>
        </w:rPr>
        <w:drawing>
          <wp:inline distT="0" distB="0" distL="0" distR="0" wp14:anchorId="1DD33310" wp14:editId="3846C881">
            <wp:extent cx="6492233" cy="180975"/>
            <wp:effectExtent l="76200" t="38100" r="61595" b="104775"/>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8949" cy="181162"/>
                    </a:xfrm>
                    <a:prstGeom prst="rect">
                      <a:avLst/>
                    </a:prstGeom>
                    <a:ln w="19050">
                      <a:solidFill>
                        <a:schemeClr val="accent1"/>
                      </a:solidFill>
                    </a:ln>
                    <a:effectLst>
                      <a:outerShdw blurRad="50800" dist="38100" dir="5400000" algn="t" rotWithShape="0">
                        <a:prstClr val="black">
                          <a:alpha val="40000"/>
                        </a:prstClr>
                      </a:outerShdw>
                    </a:effectLst>
                  </pic:spPr>
                </pic:pic>
              </a:graphicData>
            </a:graphic>
          </wp:inline>
        </w:drawing>
      </w:r>
    </w:p>
    <w:p w14:paraId="4B46EE2D" w14:textId="43843FD0" w:rsidR="00F84A59" w:rsidRDefault="00F84A59" w:rsidP="00F9779D">
      <w:pPr>
        <w:jc w:val="both"/>
      </w:pPr>
    </w:p>
    <w:p w14:paraId="6487F4D7" w14:textId="7521C3D9" w:rsidR="00F84A59" w:rsidRDefault="00F84A59" w:rsidP="00F9779D">
      <w:pPr>
        <w:jc w:val="both"/>
      </w:pPr>
    </w:p>
    <w:p w14:paraId="2B6355AB" w14:textId="737A0EE1" w:rsidR="006060C5" w:rsidRPr="00666DC8" w:rsidRDefault="006060C5" w:rsidP="00F9779D">
      <w:pPr>
        <w:jc w:val="both"/>
        <w:rPr>
          <w:rFonts w:asciiTheme="minorHAnsi" w:hAnsiTheme="minorHAnsi" w:cstheme="minorHAnsi"/>
        </w:rPr>
      </w:pPr>
      <w:r w:rsidRPr="00666DC8">
        <w:rPr>
          <w:rFonts w:asciiTheme="minorHAnsi" w:hAnsiTheme="minorHAnsi" w:cstheme="minorHAnsi"/>
        </w:rPr>
        <w:t>Une fois ce lien importé on peut utiliser des classe CSS qui permettent l’adaptation automatique des éléments de la page en fonction de la taille de cette dernière.</w:t>
      </w:r>
    </w:p>
    <w:p w14:paraId="0788391A" w14:textId="587A07F7" w:rsidR="00F84A59" w:rsidRDefault="00666DC8" w:rsidP="00F9779D">
      <w:pPr>
        <w:jc w:val="both"/>
      </w:pPr>
      <w:r>
        <w:rPr>
          <w:noProof/>
        </w:rPr>
        <mc:AlternateContent>
          <mc:Choice Requires="wps">
            <w:drawing>
              <wp:anchor distT="0" distB="0" distL="114300" distR="114300" simplePos="0" relativeHeight="251690496" behindDoc="0" locked="0" layoutInCell="1" allowOverlap="1" wp14:anchorId="5C907A1A" wp14:editId="50CA58DC">
                <wp:simplePos x="0" y="0"/>
                <wp:positionH relativeFrom="page">
                  <wp:align>right</wp:align>
                </wp:positionH>
                <wp:positionV relativeFrom="paragraph">
                  <wp:posOffset>140335</wp:posOffset>
                </wp:positionV>
                <wp:extent cx="276225" cy="1266825"/>
                <wp:effectExtent l="0" t="0" r="9525" b="9525"/>
                <wp:wrapNone/>
                <wp:docPr id="2052" name="Rectangle 2052"/>
                <wp:cNvGraphicFramePr/>
                <a:graphic xmlns:a="http://schemas.openxmlformats.org/drawingml/2006/main">
                  <a:graphicData uri="http://schemas.microsoft.com/office/word/2010/wordprocessingShape">
                    <wps:wsp>
                      <wps:cNvSpPr/>
                      <wps:spPr>
                        <a:xfrm>
                          <a:off x="0" y="0"/>
                          <a:ext cx="276225" cy="1266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C1F1A3" id="Rectangle 2052" o:spid="_x0000_s1026" style="position:absolute;margin-left:-29.45pt;margin-top:11.05pt;width:21.75pt;height:99.75pt;z-index:2516904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" fillcolor="white [3212]" stroked="f" strokeweight="1pt">
                <w10:wrap anchorx="page"/>
              </v:rect>
            </w:pict>
          </mc:Fallback>
        </mc:AlternateContent>
      </w:r>
    </w:p>
    <w:p w14:paraId="6CAB478E" w14:textId="538263C3" w:rsidR="00F84A59" w:rsidRDefault="00666DC8" w:rsidP="00F9779D">
      <w:pPr>
        <w:jc w:val="both"/>
      </w:pPr>
      <w:r>
        <w:rPr>
          <w:noProof/>
        </w:rPr>
        <w:drawing>
          <wp:inline distT="0" distB="0" distL="0" distR="0" wp14:anchorId="4C3A2387" wp14:editId="797232D4">
            <wp:extent cx="9593797" cy="1190625"/>
            <wp:effectExtent l="19050" t="19050" r="26670" b="9525"/>
            <wp:docPr id="2051" name="Imag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07046" cy="1192269"/>
                    </a:xfrm>
                    <a:prstGeom prst="rect">
                      <a:avLst/>
                    </a:prstGeom>
                    <a:ln w="19050">
                      <a:solidFill>
                        <a:schemeClr val="bg2"/>
                      </a:solidFill>
                    </a:ln>
                    <a:effectLst/>
                  </pic:spPr>
                </pic:pic>
              </a:graphicData>
            </a:graphic>
          </wp:inline>
        </w:drawing>
      </w:r>
    </w:p>
    <w:p w14:paraId="4A59B4C9" w14:textId="6E796FF7" w:rsidR="00F84A59" w:rsidRDefault="00F84A59" w:rsidP="00F9779D">
      <w:pPr>
        <w:jc w:val="both"/>
      </w:pPr>
    </w:p>
    <w:p w14:paraId="43C94B9E" w14:textId="1A05F065" w:rsidR="00F84A59" w:rsidRDefault="00666DC8" w:rsidP="00F9779D">
      <w:pPr>
        <w:jc w:val="both"/>
        <w:rPr>
          <w:rFonts w:asciiTheme="minorHAnsi" w:hAnsiTheme="minorHAnsi" w:cstheme="minorHAnsi"/>
        </w:rPr>
      </w:pPr>
      <w:r w:rsidRPr="00666DC8">
        <w:rPr>
          <w:rFonts w:asciiTheme="minorHAnsi" w:hAnsiTheme="minorHAnsi" w:cstheme="minorHAnsi"/>
        </w:rPr>
        <w:t>Dans cet exemple les classes « col-lg-6 » permettent cette adaptation.</w:t>
      </w:r>
    </w:p>
    <w:p w14:paraId="70E419CC" w14:textId="77777777" w:rsidR="00666DC8" w:rsidRPr="00666DC8" w:rsidRDefault="00666DC8" w:rsidP="00F9779D">
      <w:pPr>
        <w:jc w:val="both"/>
        <w:rPr>
          <w:rFonts w:asciiTheme="minorHAnsi" w:hAnsiTheme="minorHAnsi" w:cstheme="minorHAnsi"/>
        </w:rPr>
      </w:pPr>
    </w:p>
    <w:p w14:paraId="566047B5" w14:textId="46ABDC45" w:rsidR="00666DC8" w:rsidRDefault="00666DC8" w:rsidP="00F9779D">
      <w:pPr>
        <w:jc w:val="both"/>
      </w:pPr>
    </w:p>
    <w:p w14:paraId="4A2E2406" w14:textId="77777777" w:rsidR="00666DC8" w:rsidRDefault="00666DC8" w:rsidP="00F9779D">
      <w:pPr>
        <w:jc w:val="both"/>
      </w:pPr>
    </w:p>
    <w:p w14:paraId="2FE0CC0A" w14:textId="5E0057A6" w:rsidR="00F84A59" w:rsidRDefault="00F84A59" w:rsidP="00F9779D">
      <w:pPr>
        <w:jc w:val="both"/>
      </w:pPr>
    </w:p>
    <w:p w14:paraId="4E2F681A" w14:textId="0BB97D66" w:rsidR="00F84A59" w:rsidRDefault="00F84A59" w:rsidP="00F9779D">
      <w:pPr>
        <w:jc w:val="both"/>
      </w:pPr>
    </w:p>
    <w:p w14:paraId="660C5E43" w14:textId="038910A0" w:rsidR="00F84A59" w:rsidRDefault="00F84A59" w:rsidP="00F9779D">
      <w:pPr>
        <w:jc w:val="both"/>
      </w:pPr>
    </w:p>
    <w:p w14:paraId="3C4F8D43" w14:textId="52EB1396" w:rsidR="00F84A59" w:rsidRDefault="00F84A59" w:rsidP="00F9779D">
      <w:pPr>
        <w:jc w:val="both"/>
      </w:pPr>
    </w:p>
    <w:p w14:paraId="1F5B4FF0" w14:textId="0D1679FD" w:rsidR="00F84A59" w:rsidRDefault="00F84A59" w:rsidP="00F9779D">
      <w:pPr>
        <w:jc w:val="both"/>
      </w:pPr>
    </w:p>
    <w:p w14:paraId="3252A38C" w14:textId="2758F406" w:rsidR="00F84A59" w:rsidRDefault="00F84A59" w:rsidP="00F9779D">
      <w:pPr>
        <w:jc w:val="both"/>
      </w:pPr>
    </w:p>
    <w:p w14:paraId="1A964C92" w14:textId="13042DF8" w:rsidR="00F84A59" w:rsidRDefault="00F84A59" w:rsidP="00F9779D">
      <w:pPr>
        <w:jc w:val="both"/>
      </w:pPr>
    </w:p>
    <w:p w14:paraId="22644E06" w14:textId="7D12083A" w:rsidR="00F84A59" w:rsidRDefault="00F84A59" w:rsidP="00F9779D">
      <w:pPr>
        <w:jc w:val="both"/>
      </w:pPr>
    </w:p>
    <w:p w14:paraId="37D2A749" w14:textId="27686C12" w:rsidR="00F84A59" w:rsidRDefault="00F84A59" w:rsidP="00F9779D">
      <w:pPr>
        <w:jc w:val="both"/>
      </w:pPr>
    </w:p>
    <w:p w14:paraId="6C06AC21" w14:textId="570653AA" w:rsidR="00F84A59" w:rsidRDefault="00F84A59" w:rsidP="00F9779D">
      <w:pPr>
        <w:jc w:val="both"/>
      </w:pPr>
    </w:p>
    <w:p w14:paraId="28C48D55" w14:textId="176EB0ED" w:rsidR="00F84A59" w:rsidRDefault="00F84A59" w:rsidP="00F9779D">
      <w:pPr>
        <w:jc w:val="both"/>
      </w:pPr>
    </w:p>
    <w:p w14:paraId="0C862CAC" w14:textId="126C7B48" w:rsidR="00F84A59" w:rsidRDefault="00F84A59" w:rsidP="00F9779D">
      <w:pPr>
        <w:jc w:val="both"/>
      </w:pPr>
    </w:p>
    <w:p w14:paraId="66C246DB" w14:textId="46252742" w:rsidR="00F84A59" w:rsidRDefault="00F84A59" w:rsidP="00F9779D">
      <w:pPr>
        <w:jc w:val="both"/>
      </w:pPr>
    </w:p>
    <w:p w14:paraId="1A5FF7CE" w14:textId="6EB251BB" w:rsidR="00F84A59" w:rsidRDefault="00F84A59" w:rsidP="00F9779D">
      <w:pPr>
        <w:jc w:val="both"/>
      </w:pPr>
    </w:p>
    <w:p w14:paraId="49F6601B" w14:textId="0BD1B850" w:rsidR="00F84A59" w:rsidRDefault="00F84A59" w:rsidP="00F9779D">
      <w:pPr>
        <w:jc w:val="both"/>
      </w:pPr>
    </w:p>
    <w:p w14:paraId="07989A00" w14:textId="563FE462" w:rsidR="00F84A59" w:rsidRDefault="00666DC8" w:rsidP="00666DC8">
      <w:pPr>
        <w:pStyle w:val="Titre3"/>
      </w:pPr>
      <w:r>
        <w:t xml:space="preserve">3.2.1 </w:t>
      </w:r>
      <w:r w:rsidRPr="00666DC8">
        <w:t>Connexion et interactions avec la base de données</w:t>
      </w:r>
    </w:p>
    <w:p w14:paraId="587203C0" w14:textId="2906B58B" w:rsidR="00F84A59" w:rsidRDefault="00F84A59" w:rsidP="00F9779D">
      <w:pPr>
        <w:jc w:val="both"/>
      </w:pPr>
    </w:p>
    <w:p w14:paraId="016F5258" w14:textId="2F2EC8CE" w:rsidR="00F84A59" w:rsidRDefault="00666DC8" w:rsidP="00F9779D">
      <w:pPr>
        <w:jc w:val="both"/>
      </w:pPr>
      <w:r>
        <w:t xml:space="preserve">Le site devait grâce au PHP récupérer </w:t>
      </w:r>
      <w:r w:rsidR="0050191F">
        <w:t>des valeurs contenues</w:t>
      </w:r>
      <w:r>
        <w:t xml:space="preserve"> dans la base de données, pour ce faire j’utilise la commande suivante :</w:t>
      </w:r>
    </w:p>
    <w:p w14:paraId="1860789F" w14:textId="77777777" w:rsidR="0050191F" w:rsidRDefault="0050191F" w:rsidP="00F9779D">
      <w:pPr>
        <w:jc w:val="both"/>
      </w:pPr>
    </w:p>
    <w:p w14:paraId="6D1BA1FF" w14:textId="1F2AC1C8" w:rsidR="00666DC8" w:rsidRDefault="0050191F" w:rsidP="00F9779D">
      <w:pPr>
        <w:jc w:val="both"/>
      </w:pPr>
      <w:r>
        <w:rPr>
          <w:noProof/>
        </w:rPr>
        <w:drawing>
          <wp:inline distT="0" distB="0" distL="0" distR="0" wp14:anchorId="4658D3FF" wp14:editId="21487E62">
            <wp:extent cx="8732582" cy="2952750"/>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89129" cy="3005683"/>
                    </a:xfrm>
                    <a:prstGeom prst="rect">
                      <a:avLst/>
                    </a:prstGeom>
                  </pic:spPr>
                </pic:pic>
              </a:graphicData>
            </a:graphic>
          </wp:inline>
        </w:drawing>
      </w:r>
    </w:p>
    <w:p w14:paraId="73BE8784" w14:textId="1ED80EF1" w:rsidR="00666DC8" w:rsidRPr="0050191F" w:rsidRDefault="00666DC8" w:rsidP="00F9779D">
      <w:pPr>
        <w:jc w:val="both"/>
        <w:rPr>
          <w:rFonts w:asciiTheme="minorHAnsi" w:hAnsiTheme="minorHAnsi" w:cstheme="minorHAnsi"/>
        </w:rPr>
      </w:pPr>
    </w:p>
    <w:p w14:paraId="3B32616C" w14:textId="4B5FE3A4" w:rsidR="0050191F" w:rsidRPr="0050191F" w:rsidRDefault="0050191F" w:rsidP="00F9779D">
      <w:pPr>
        <w:jc w:val="both"/>
        <w:rPr>
          <w:rFonts w:asciiTheme="minorHAnsi" w:hAnsiTheme="minorHAnsi" w:cstheme="minorHAnsi"/>
        </w:rPr>
      </w:pPr>
      <w:r w:rsidRPr="0050191F">
        <w:rPr>
          <w:rFonts w:asciiTheme="minorHAnsi" w:hAnsiTheme="minorHAnsi" w:cstheme="minorHAnsi"/>
        </w:rPr>
        <w:t>En créant un objet « pdo » qui contient les informations pour se connecter à la base de données donc, l’hôte, le nom de la base, et les informations de connections.</w:t>
      </w:r>
    </w:p>
    <w:p w14:paraId="06460B85" w14:textId="48349F38" w:rsidR="0050191F" w:rsidRPr="0050191F" w:rsidRDefault="0050191F" w:rsidP="00F9779D">
      <w:pPr>
        <w:jc w:val="both"/>
        <w:rPr>
          <w:rFonts w:asciiTheme="minorHAnsi" w:hAnsiTheme="minorHAnsi" w:cstheme="minorHAnsi"/>
        </w:rPr>
      </w:pPr>
    </w:p>
    <w:p w14:paraId="25CD0023" w14:textId="74463B6B" w:rsidR="0050191F" w:rsidRDefault="0050191F" w:rsidP="00F9779D">
      <w:pPr>
        <w:jc w:val="both"/>
        <w:rPr>
          <w:rFonts w:asciiTheme="minorHAnsi" w:hAnsiTheme="minorHAnsi" w:cstheme="minorHAnsi"/>
        </w:rPr>
      </w:pPr>
      <w:r w:rsidRPr="0050191F">
        <w:rPr>
          <w:rFonts w:asciiTheme="minorHAnsi" w:hAnsiTheme="minorHAnsi" w:cstheme="minorHAnsi"/>
        </w:rPr>
        <w:t>Ensuite en créant une variable « req » qui contient la requête SQL qui me permet d’obtenir uniquement les valeurs dont j’ai besoin, et enfin cette requête est exécuté avec la commande « execute () », vu qu’il y a plusieurs valeurs j’ai choisi de les stocker dans des array () qui sont des tableaux dynamiques.</w:t>
      </w:r>
    </w:p>
    <w:p w14:paraId="3AB33118" w14:textId="076F32AD" w:rsidR="0050191F" w:rsidRDefault="0050191F" w:rsidP="00F9779D">
      <w:pPr>
        <w:jc w:val="both"/>
        <w:rPr>
          <w:rFonts w:asciiTheme="minorHAnsi" w:hAnsiTheme="minorHAnsi" w:cstheme="minorHAnsi"/>
        </w:rPr>
      </w:pPr>
    </w:p>
    <w:p w14:paraId="4FF7B8DD" w14:textId="7C89E1EF" w:rsidR="0050191F" w:rsidRPr="0050191F" w:rsidRDefault="0050191F" w:rsidP="00F9779D">
      <w:pPr>
        <w:jc w:val="both"/>
        <w:rPr>
          <w:rFonts w:asciiTheme="minorHAnsi" w:hAnsiTheme="minorHAnsi" w:cstheme="minorHAnsi"/>
        </w:rPr>
      </w:pPr>
      <w:r>
        <w:rPr>
          <w:rFonts w:asciiTheme="minorHAnsi" w:hAnsiTheme="minorHAnsi" w:cstheme="minorHAnsi"/>
        </w:rPr>
        <w:t xml:space="preserve">Cette partie du code me permettant de récupérer les mesures pour les différents capteurs </w:t>
      </w:r>
      <w:r w:rsidR="006C492B">
        <w:rPr>
          <w:rFonts w:asciiTheme="minorHAnsi" w:hAnsiTheme="minorHAnsi" w:cstheme="minorHAnsi"/>
        </w:rPr>
        <w:t>ainsi que leur nom pour savoir de quelle mesure il s’agit.</w:t>
      </w:r>
    </w:p>
    <w:p w14:paraId="463D61B6" w14:textId="3BDA6550" w:rsidR="00F84A59" w:rsidRDefault="00F84A59" w:rsidP="00F9779D">
      <w:pPr>
        <w:jc w:val="both"/>
      </w:pPr>
    </w:p>
    <w:p w14:paraId="446D764B" w14:textId="365FF8FB" w:rsidR="00F84A59" w:rsidRDefault="00F84A59" w:rsidP="00F9779D">
      <w:pPr>
        <w:jc w:val="both"/>
      </w:pPr>
    </w:p>
    <w:p w14:paraId="1ADF97F1" w14:textId="0ED4BB77" w:rsidR="00F84A59" w:rsidRDefault="00F84A59" w:rsidP="00F9779D">
      <w:pPr>
        <w:jc w:val="both"/>
      </w:pPr>
    </w:p>
    <w:p w14:paraId="12287F94" w14:textId="36B2FED9" w:rsidR="00F84A59" w:rsidRDefault="00F84A59" w:rsidP="00F9779D">
      <w:pPr>
        <w:jc w:val="both"/>
      </w:pPr>
    </w:p>
    <w:p w14:paraId="0BE79983" w14:textId="4EF8DF6D" w:rsidR="00F84A59" w:rsidRDefault="00F84A59" w:rsidP="00F9779D">
      <w:pPr>
        <w:jc w:val="both"/>
      </w:pPr>
    </w:p>
    <w:p w14:paraId="3CA03236" w14:textId="68B324BF" w:rsidR="00F84A59" w:rsidRDefault="00F84A59" w:rsidP="00F9779D">
      <w:pPr>
        <w:jc w:val="both"/>
      </w:pPr>
    </w:p>
    <w:p w14:paraId="3B959924" w14:textId="7520C72D" w:rsidR="00F84A59" w:rsidRDefault="00F84A59" w:rsidP="00F9779D">
      <w:pPr>
        <w:jc w:val="both"/>
      </w:pPr>
    </w:p>
    <w:p w14:paraId="05860608" w14:textId="01A21DFA" w:rsidR="00F84A59" w:rsidRDefault="00F84A59" w:rsidP="00F9779D">
      <w:pPr>
        <w:jc w:val="both"/>
      </w:pPr>
    </w:p>
    <w:p w14:paraId="4364B4B8" w14:textId="0975D9D4" w:rsidR="00F84A59" w:rsidRDefault="00F84A59" w:rsidP="00F9779D">
      <w:pPr>
        <w:jc w:val="both"/>
      </w:pPr>
    </w:p>
    <w:p w14:paraId="093256F0" w14:textId="77777777" w:rsidR="00F84A59" w:rsidRDefault="00F84A59" w:rsidP="00F9779D">
      <w:pPr>
        <w:jc w:val="both"/>
      </w:pPr>
    </w:p>
    <w:p w14:paraId="3A9118AA" w14:textId="77777777" w:rsidR="00F9779D" w:rsidRDefault="00F9779D" w:rsidP="00F9779D"/>
    <w:p w14:paraId="6B6BF2F1" w14:textId="77777777" w:rsidR="00F9779D" w:rsidRPr="00F9779D" w:rsidRDefault="00F9779D" w:rsidP="00F9779D"/>
    <w:p w14:paraId="5DE2870C" w14:textId="7CF91061" w:rsidR="006049E0" w:rsidRDefault="006C492B" w:rsidP="006C492B">
      <w:pPr>
        <w:pStyle w:val="Titre3"/>
        <w:jc w:val="both"/>
      </w:pPr>
      <w:r>
        <w:lastRenderedPageBreak/>
        <w:t>3.2.2 Affichage Responsive</w:t>
      </w:r>
    </w:p>
    <w:p w14:paraId="1BB95690" w14:textId="2A9F11C7" w:rsidR="00014A95" w:rsidRDefault="00014A95" w:rsidP="00666DC8">
      <w:pPr>
        <w:jc w:val="both"/>
        <w:rPr>
          <w:rFonts w:asciiTheme="majorHAnsi" w:hAnsiTheme="majorHAnsi" w:cstheme="majorHAnsi"/>
        </w:rPr>
      </w:pPr>
    </w:p>
    <w:p w14:paraId="3379CC2C" w14:textId="6E32938F" w:rsidR="006C492B" w:rsidRDefault="006C492B" w:rsidP="00666DC8">
      <w:pPr>
        <w:jc w:val="both"/>
        <w:rPr>
          <w:rFonts w:asciiTheme="majorHAnsi" w:hAnsiTheme="majorHAnsi" w:cstheme="majorHAnsi"/>
        </w:rPr>
      </w:pPr>
      <w:r>
        <w:rPr>
          <w:rFonts w:asciiTheme="majorHAnsi" w:hAnsiTheme="majorHAnsi" w:cstheme="majorHAnsi"/>
        </w:rPr>
        <w:t>Pour permettre un affichage complètement « responsive » je me suis servi de l’outil de développement de google qui permet de le vérifier et voila ce que donne l’affichage responsive du site pour l’instant :</w:t>
      </w:r>
    </w:p>
    <w:p w14:paraId="2553C6FE" w14:textId="10B56C16" w:rsidR="006C492B" w:rsidRPr="00014A95" w:rsidRDefault="006C492B" w:rsidP="00666DC8">
      <w:pPr>
        <w:jc w:val="both"/>
        <w:rPr>
          <w:rFonts w:asciiTheme="majorHAnsi" w:hAnsiTheme="majorHAnsi" w:cstheme="majorHAnsi"/>
        </w:rPr>
      </w:pPr>
      <w:r>
        <w:rPr>
          <w:noProof/>
        </w:rPr>
        <w:drawing>
          <wp:inline distT="0" distB="0" distL="0" distR="0" wp14:anchorId="1B004656" wp14:editId="74970983">
            <wp:extent cx="5457825" cy="4581525"/>
            <wp:effectExtent l="0" t="0" r="9525" b="9525"/>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7825" cy="4581525"/>
                    </a:xfrm>
                    <a:prstGeom prst="rect">
                      <a:avLst/>
                    </a:prstGeom>
                  </pic:spPr>
                </pic:pic>
              </a:graphicData>
            </a:graphic>
          </wp:inline>
        </w:drawing>
      </w:r>
    </w:p>
    <w:p w14:paraId="303A80B2" w14:textId="77777777" w:rsidR="00014A95" w:rsidRDefault="00014A95" w:rsidP="006049E0"/>
    <w:p w14:paraId="4F67F0D9" w14:textId="77777777" w:rsidR="00014A95" w:rsidRPr="007E4023" w:rsidRDefault="00014A95" w:rsidP="006049E0">
      <w:pPr>
        <w:rPr>
          <w:rFonts w:asciiTheme="minorHAnsi" w:hAnsiTheme="minorHAnsi" w:cstheme="minorHAnsi"/>
        </w:rPr>
      </w:pPr>
    </w:p>
    <w:p w14:paraId="618F99E9" w14:textId="047F027B" w:rsidR="00014A95" w:rsidRPr="007E4023" w:rsidRDefault="006C492B" w:rsidP="006C492B">
      <w:pPr>
        <w:jc w:val="both"/>
        <w:rPr>
          <w:rFonts w:asciiTheme="minorHAnsi" w:hAnsiTheme="minorHAnsi" w:cstheme="minorHAnsi"/>
        </w:rPr>
      </w:pPr>
      <w:r w:rsidRPr="007E4023">
        <w:rPr>
          <w:rFonts w:asciiTheme="minorHAnsi" w:hAnsiTheme="minorHAnsi" w:cstheme="minorHAnsi"/>
        </w:rPr>
        <w:t>On constate très clairement que si un jour l’utilisateur souhaite consulter les mesures sur un support autre que l’ordinateur cela posera un problème.</w:t>
      </w:r>
    </w:p>
    <w:p w14:paraId="72BC99F4" w14:textId="486B0BB1" w:rsidR="006C492B" w:rsidRPr="007E4023" w:rsidRDefault="006C492B" w:rsidP="006C492B">
      <w:pPr>
        <w:jc w:val="both"/>
        <w:rPr>
          <w:rFonts w:asciiTheme="minorHAnsi" w:hAnsiTheme="minorHAnsi" w:cstheme="minorHAnsi"/>
        </w:rPr>
      </w:pPr>
    </w:p>
    <w:p w14:paraId="4DAC6E6D" w14:textId="63CFE0B3" w:rsidR="006C492B" w:rsidRPr="007E4023" w:rsidRDefault="006C492B" w:rsidP="006C492B">
      <w:pPr>
        <w:jc w:val="both"/>
        <w:rPr>
          <w:rFonts w:asciiTheme="minorHAnsi" w:hAnsiTheme="minorHAnsi" w:cstheme="minorHAnsi"/>
        </w:rPr>
      </w:pPr>
      <w:r w:rsidRPr="007E4023">
        <w:rPr>
          <w:rFonts w:asciiTheme="minorHAnsi" w:hAnsiTheme="minorHAnsi" w:cstheme="minorHAnsi"/>
        </w:rPr>
        <w:t xml:space="preserve">Donc j’ai revu l’affichage </w:t>
      </w:r>
      <w:r w:rsidR="006D0F94" w:rsidRPr="007E4023">
        <w:rPr>
          <w:rFonts w:asciiTheme="minorHAnsi" w:hAnsiTheme="minorHAnsi" w:cstheme="minorHAnsi"/>
        </w:rPr>
        <w:t>en intégrant du jQuery pour la dynamisation et avec les ajouts en Bootstrap ont palier à ce problème.</w:t>
      </w:r>
    </w:p>
    <w:p w14:paraId="5D105AC2" w14:textId="77777777" w:rsidR="00014A95" w:rsidRDefault="00014A95" w:rsidP="006049E0"/>
    <w:p w14:paraId="57769985" w14:textId="77777777" w:rsidR="00014A95" w:rsidRDefault="00014A95" w:rsidP="006049E0"/>
    <w:p w14:paraId="7BEC635F" w14:textId="77777777" w:rsidR="00014A95" w:rsidRDefault="00014A95" w:rsidP="006049E0"/>
    <w:p w14:paraId="36AD2E78" w14:textId="77777777" w:rsidR="00014A95" w:rsidRPr="006049E0" w:rsidRDefault="00014A95" w:rsidP="006049E0"/>
    <w:p w14:paraId="2CDC8E48" w14:textId="77777777" w:rsidR="00A1205E" w:rsidRDefault="00A1205E" w:rsidP="00A1205E"/>
    <w:p w14:paraId="244B2E15" w14:textId="77777777" w:rsidR="00A1205E" w:rsidRPr="00A1205E" w:rsidRDefault="00A1205E" w:rsidP="00A1205E"/>
    <w:p w14:paraId="1CB0CF6B" w14:textId="77777777" w:rsidR="006D0201" w:rsidRDefault="006D0201" w:rsidP="008A44FD">
      <w:pPr>
        <w:pStyle w:val="Titre3"/>
        <w:jc w:val="left"/>
      </w:pPr>
    </w:p>
    <w:p w14:paraId="461205FA" w14:textId="41E3F9EC" w:rsidR="00784432" w:rsidRPr="007E4023" w:rsidRDefault="006D0F94" w:rsidP="00C23982">
      <w:pPr>
        <w:jc w:val="left"/>
        <w:rPr>
          <w:rFonts w:asciiTheme="minorHAnsi" w:hAnsiTheme="minorHAnsi" w:cstheme="minorHAnsi"/>
        </w:rPr>
      </w:pPr>
      <w:r w:rsidRPr="007E4023">
        <w:rPr>
          <w:rFonts w:asciiTheme="minorHAnsi" w:hAnsiTheme="minorHAnsi" w:cstheme="minorHAnsi"/>
        </w:rPr>
        <w:lastRenderedPageBreak/>
        <w:t>Les cellules de tableaux s’ouvrent donc maintenant avec des effets d’animations jQuery :</w:t>
      </w:r>
    </w:p>
    <w:p w14:paraId="61F7A215" w14:textId="4D5D10F5" w:rsidR="006D0F94" w:rsidRPr="00784432" w:rsidRDefault="006D0F94" w:rsidP="00C23982">
      <w:pPr>
        <w:jc w:val="left"/>
      </w:pPr>
      <w:r>
        <w:rPr>
          <w:noProof/>
        </w:rPr>
        <w:drawing>
          <wp:inline distT="0" distB="0" distL="0" distR="0" wp14:anchorId="06605C5A" wp14:editId="3149D3F2">
            <wp:extent cx="5490210" cy="1457325"/>
            <wp:effectExtent l="0" t="0" r="0" b="9525"/>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0210" cy="1457325"/>
                    </a:xfrm>
                    <a:prstGeom prst="rect">
                      <a:avLst/>
                    </a:prstGeom>
                  </pic:spPr>
                </pic:pic>
              </a:graphicData>
            </a:graphic>
          </wp:inline>
        </w:drawing>
      </w:r>
    </w:p>
    <w:p w14:paraId="3C7C13F3" w14:textId="77777777" w:rsidR="00784432" w:rsidRPr="00784432" w:rsidRDefault="00784432" w:rsidP="00C23982">
      <w:pPr>
        <w:jc w:val="left"/>
      </w:pPr>
    </w:p>
    <w:p w14:paraId="7F1619BB" w14:textId="72C8B236" w:rsidR="00784432" w:rsidRDefault="006D0F94" w:rsidP="00C23982">
      <w:pPr>
        <w:jc w:val="left"/>
      </w:pPr>
      <w:r>
        <w:rPr>
          <w:noProof/>
        </w:rPr>
        <w:drawing>
          <wp:inline distT="0" distB="0" distL="0" distR="0" wp14:anchorId="62B5C3CC" wp14:editId="26CBC81C">
            <wp:extent cx="5490210" cy="3345180"/>
            <wp:effectExtent l="0" t="0" r="0" b="762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0210" cy="3345180"/>
                    </a:xfrm>
                    <a:prstGeom prst="rect">
                      <a:avLst/>
                    </a:prstGeom>
                  </pic:spPr>
                </pic:pic>
              </a:graphicData>
            </a:graphic>
          </wp:inline>
        </w:drawing>
      </w:r>
    </w:p>
    <w:p w14:paraId="1869ABDE" w14:textId="1DF51D13" w:rsidR="006D0F94" w:rsidRDefault="006D0F94" w:rsidP="00C23982">
      <w:pPr>
        <w:jc w:val="left"/>
      </w:pPr>
    </w:p>
    <w:p w14:paraId="5F692A6E" w14:textId="51663FA4" w:rsidR="006D0F94" w:rsidRDefault="006D0F94" w:rsidP="00C23982">
      <w:pPr>
        <w:jc w:val="left"/>
        <w:rPr>
          <w:rFonts w:asciiTheme="minorHAnsi" w:hAnsiTheme="minorHAnsi" w:cstheme="minorHAnsi"/>
        </w:rPr>
      </w:pPr>
      <w:r w:rsidRPr="007E4023">
        <w:rPr>
          <w:rFonts w:asciiTheme="minorHAnsi" w:hAnsiTheme="minorHAnsi" w:cstheme="minorHAnsi"/>
        </w:rPr>
        <w:t xml:space="preserve">En cliquant </w:t>
      </w:r>
      <w:r w:rsidR="007E4023" w:rsidRPr="007E4023">
        <w:rPr>
          <w:rFonts w:asciiTheme="minorHAnsi" w:hAnsiTheme="minorHAnsi" w:cstheme="minorHAnsi"/>
        </w:rPr>
        <w:t>sur l’icône « ? » sa augmente la taille de la cellule et affiche des informations sur le capteur en question.</w:t>
      </w:r>
    </w:p>
    <w:p w14:paraId="5AA4567C" w14:textId="6D96C011" w:rsidR="007E4023" w:rsidRDefault="007E4023" w:rsidP="00C23982">
      <w:pPr>
        <w:jc w:val="left"/>
        <w:rPr>
          <w:rFonts w:asciiTheme="minorHAnsi" w:hAnsiTheme="minorHAnsi" w:cstheme="minorHAnsi"/>
        </w:rPr>
      </w:pPr>
    </w:p>
    <w:p w14:paraId="4B533107" w14:textId="27EF87D6" w:rsidR="007E4023" w:rsidRDefault="007E4023" w:rsidP="00C23982">
      <w:pPr>
        <w:jc w:val="left"/>
        <w:rPr>
          <w:rFonts w:asciiTheme="minorHAnsi" w:hAnsiTheme="minorHAnsi" w:cstheme="minorHAnsi"/>
        </w:rPr>
      </w:pPr>
      <w:r>
        <w:rPr>
          <w:rFonts w:asciiTheme="minorHAnsi" w:hAnsiTheme="minorHAnsi" w:cstheme="minorHAnsi"/>
        </w:rPr>
        <w:t>Et les cellules sont placée dynamiquement dans la page en blocs avec l’image de la serre qui sous une certaine largeur d’écran disparais pour ne laisser place qu’a l’essentiel de l’information.</w:t>
      </w:r>
    </w:p>
    <w:p w14:paraId="2B3AE1AE" w14:textId="0CF087E3" w:rsidR="007E4023" w:rsidRDefault="007E4023" w:rsidP="00C23982">
      <w:pPr>
        <w:jc w:val="left"/>
        <w:rPr>
          <w:rFonts w:asciiTheme="minorHAnsi" w:hAnsiTheme="minorHAnsi" w:cstheme="minorHAnsi"/>
        </w:rPr>
      </w:pPr>
    </w:p>
    <w:p w14:paraId="0299C15F" w14:textId="5F9C0BF0" w:rsidR="007E4023" w:rsidRDefault="007E4023" w:rsidP="00C23982">
      <w:pPr>
        <w:jc w:val="left"/>
        <w:rPr>
          <w:rFonts w:asciiTheme="minorHAnsi" w:hAnsiTheme="minorHAnsi" w:cstheme="minorHAnsi"/>
        </w:rPr>
      </w:pPr>
    </w:p>
    <w:p w14:paraId="0082D966" w14:textId="36DAD50E" w:rsidR="007E4023" w:rsidRDefault="007E4023" w:rsidP="00C23982">
      <w:pPr>
        <w:jc w:val="left"/>
        <w:rPr>
          <w:rFonts w:asciiTheme="minorHAnsi" w:hAnsiTheme="minorHAnsi" w:cstheme="minorHAnsi"/>
        </w:rPr>
      </w:pPr>
    </w:p>
    <w:p w14:paraId="042C3A01" w14:textId="2FB9F4FB" w:rsidR="007E4023" w:rsidRDefault="007E4023" w:rsidP="00C23982">
      <w:pPr>
        <w:jc w:val="left"/>
        <w:rPr>
          <w:rFonts w:asciiTheme="minorHAnsi" w:hAnsiTheme="minorHAnsi" w:cstheme="minorHAnsi"/>
        </w:rPr>
      </w:pPr>
    </w:p>
    <w:p w14:paraId="0BF81901" w14:textId="47E3EA58" w:rsidR="007E4023" w:rsidRDefault="007E4023" w:rsidP="00C23982">
      <w:pPr>
        <w:jc w:val="left"/>
        <w:rPr>
          <w:rFonts w:asciiTheme="minorHAnsi" w:hAnsiTheme="minorHAnsi" w:cstheme="minorHAnsi"/>
        </w:rPr>
      </w:pPr>
    </w:p>
    <w:p w14:paraId="0DA2078A" w14:textId="1C07FD3F" w:rsidR="007E4023" w:rsidRDefault="007E4023" w:rsidP="00C23982">
      <w:pPr>
        <w:jc w:val="left"/>
        <w:rPr>
          <w:rFonts w:asciiTheme="minorHAnsi" w:hAnsiTheme="minorHAnsi" w:cstheme="minorHAnsi"/>
        </w:rPr>
      </w:pPr>
    </w:p>
    <w:p w14:paraId="798B11A1" w14:textId="67305315" w:rsidR="007E4023" w:rsidRDefault="007E4023" w:rsidP="00C23982">
      <w:pPr>
        <w:jc w:val="left"/>
        <w:rPr>
          <w:rFonts w:asciiTheme="minorHAnsi" w:hAnsiTheme="minorHAnsi" w:cstheme="minorHAnsi"/>
        </w:rPr>
      </w:pPr>
    </w:p>
    <w:p w14:paraId="43F047BC" w14:textId="73FCE1D8" w:rsidR="007E4023" w:rsidRDefault="007E4023" w:rsidP="00C23982">
      <w:pPr>
        <w:jc w:val="left"/>
        <w:rPr>
          <w:rFonts w:asciiTheme="minorHAnsi" w:hAnsiTheme="minorHAnsi" w:cstheme="minorHAnsi"/>
        </w:rPr>
      </w:pPr>
    </w:p>
    <w:p w14:paraId="4771008C" w14:textId="06C6F3A8" w:rsidR="007E4023" w:rsidRDefault="007E4023" w:rsidP="007E4023">
      <w:pPr>
        <w:pStyle w:val="Titre3"/>
        <w:jc w:val="both"/>
      </w:pPr>
      <w:r>
        <w:lastRenderedPageBreak/>
        <w:t>3.2.3 Aperçu Final</w:t>
      </w:r>
    </w:p>
    <w:p w14:paraId="00D66660" w14:textId="04D85413" w:rsidR="007E4023" w:rsidRDefault="007E4023" w:rsidP="00C23982">
      <w:pPr>
        <w:jc w:val="left"/>
        <w:rPr>
          <w:rFonts w:asciiTheme="minorHAnsi" w:hAnsiTheme="minorHAnsi" w:cstheme="minorHAnsi"/>
        </w:rPr>
      </w:pPr>
    </w:p>
    <w:p w14:paraId="7A1E1FBC" w14:textId="1D8A681F" w:rsidR="007E4023" w:rsidRDefault="007E4023" w:rsidP="00C23982">
      <w:pPr>
        <w:jc w:val="left"/>
        <w:rPr>
          <w:rFonts w:asciiTheme="minorHAnsi" w:hAnsiTheme="minorHAnsi" w:cstheme="minorHAnsi"/>
        </w:rPr>
      </w:pPr>
      <w:r>
        <w:rPr>
          <w:rFonts w:asciiTheme="minorHAnsi" w:hAnsiTheme="minorHAnsi" w:cstheme="minorHAnsi"/>
        </w:rPr>
        <w:t>Le site sous sa version finale de rendu de projet ressemble donc à cela :</w:t>
      </w:r>
    </w:p>
    <w:p w14:paraId="61C9272E" w14:textId="6A8DFA00" w:rsidR="007E4023" w:rsidRDefault="007E4023" w:rsidP="00C23982">
      <w:pPr>
        <w:jc w:val="left"/>
        <w:rPr>
          <w:rFonts w:asciiTheme="minorHAnsi" w:hAnsiTheme="minorHAnsi" w:cstheme="minorHAnsi"/>
        </w:rPr>
      </w:pPr>
      <w:r>
        <w:rPr>
          <w:noProof/>
        </w:rPr>
        <w:drawing>
          <wp:inline distT="0" distB="0" distL="0" distR="0" wp14:anchorId="63BCB2CE" wp14:editId="35ACA591">
            <wp:extent cx="6535964" cy="31908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44522" cy="3195053"/>
                    </a:xfrm>
                    <a:prstGeom prst="rect">
                      <a:avLst/>
                    </a:prstGeom>
                  </pic:spPr>
                </pic:pic>
              </a:graphicData>
            </a:graphic>
          </wp:inline>
        </w:drawing>
      </w:r>
    </w:p>
    <w:p w14:paraId="0529DEC0" w14:textId="325329F1" w:rsidR="007E4023" w:rsidRDefault="007E4023" w:rsidP="00C23982">
      <w:pPr>
        <w:jc w:val="left"/>
        <w:rPr>
          <w:rFonts w:asciiTheme="minorHAnsi" w:hAnsiTheme="minorHAnsi" w:cstheme="minorHAnsi"/>
        </w:rPr>
      </w:pPr>
    </w:p>
    <w:p w14:paraId="0EA0F4BB" w14:textId="443E9E93" w:rsidR="007E4023" w:rsidRDefault="007E4023" w:rsidP="00C23982">
      <w:pPr>
        <w:jc w:val="left"/>
        <w:rPr>
          <w:rFonts w:asciiTheme="minorHAnsi" w:hAnsiTheme="minorHAnsi" w:cstheme="minorHAnsi"/>
        </w:rPr>
      </w:pPr>
      <w:r>
        <w:rPr>
          <w:rFonts w:asciiTheme="minorHAnsi" w:hAnsiTheme="minorHAnsi" w:cstheme="minorHAnsi"/>
        </w:rPr>
        <w:t xml:space="preserve">Et le site maintenant s’adapte </w:t>
      </w:r>
      <w:r w:rsidR="0079621D">
        <w:rPr>
          <w:rFonts w:asciiTheme="minorHAnsi" w:hAnsiTheme="minorHAnsi" w:cstheme="minorHAnsi"/>
        </w:rPr>
        <w:t>en fonction de la taille de la fenêtre.</w:t>
      </w:r>
    </w:p>
    <w:p w14:paraId="701848A0" w14:textId="6EA708B3" w:rsidR="0079621D" w:rsidRDefault="0079621D" w:rsidP="00C23982">
      <w:pPr>
        <w:jc w:val="left"/>
        <w:rPr>
          <w:rFonts w:asciiTheme="minorHAnsi" w:hAnsiTheme="minorHAnsi" w:cstheme="minorHAnsi"/>
        </w:rPr>
      </w:pPr>
    </w:p>
    <w:p w14:paraId="1905AE7F" w14:textId="6138279F" w:rsidR="0079621D" w:rsidRDefault="0079621D" w:rsidP="00C23982">
      <w:pPr>
        <w:jc w:val="left"/>
        <w:rPr>
          <w:rFonts w:asciiTheme="minorHAnsi" w:hAnsiTheme="minorHAnsi" w:cstheme="minorHAnsi"/>
        </w:rPr>
      </w:pPr>
      <w:r>
        <w:rPr>
          <w:rFonts w:asciiTheme="minorHAnsi" w:hAnsiTheme="minorHAnsi" w:cstheme="minorHAnsi"/>
        </w:rPr>
        <w:t>Les valeurs des mesures sont identiques car il n’y a pas d’autre valeur encore renseigné dans la base de données que ces valeurs de tests.</w:t>
      </w:r>
    </w:p>
    <w:p w14:paraId="33A4CF8A" w14:textId="54BAAB76" w:rsidR="0079621D" w:rsidRDefault="0079621D" w:rsidP="00C23982">
      <w:pPr>
        <w:jc w:val="left"/>
        <w:rPr>
          <w:rFonts w:asciiTheme="minorHAnsi" w:hAnsiTheme="minorHAnsi" w:cstheme="minorHAnsi"/>
        </w:rPr>
      </w:pPr>
    </w:p>
    <w:p w14:paraId="1850AEE7" w14:textId="0D8FA1AA" w:rsidR="0079621D" w:rsidRDefault="0079621D" w:rsidP="00C23982">
      <w:pPr>
        <w:jc w:val="left"/>
        <w:rPr>
          <w:rFonts w:asciiTheme="minorHAnsi" w:hAnsiTheme="minorHAnsi" w:cstheme="minorHAnsi"/>
        </w:rPr>
      </w:pPr>
      <w:r>
        <w:rPr>
          <w:rFonts w:asciiTheme="minorHAnsi" w:hAnsiTheme="minorHAnsi" w:cstheme="minorHAnsi"/>
        </w:rPr>
        <w:t>Donc la partie Temps Réel du site Web est en plus grande partie terminée.</w:t>
      </w:r>
    </w:p>
    <w:p w14:paraId="63C9D552" w14:textId="51098AFF" w:rsidR="007E4023" w:rsidRDefault="007E4023" w:rsidP="00C23982">
      <w:pPr>
        <w:jc w:val="left"/>
        <w:rPr>
          <w:rFonts w:asciiTheme="minorHAnsi" w:hAnsiTheme="minorHAnsi" w:cstheme="minorHAnsi"/>
        </w:rPr>
      </w:pPr>
    </w:p>
    <w:p w14:paraId="76263B2A" w14:textId="33B8B4FE" w:rsidR="007E4023" w:rsidRDefault="007E4023" w:rsidP="00C23982">
      <w:pPr>
        <w:jc w:val="left"/>
        <w:rPr>
          <w:rFonts w:asciiTheme="minorHAnsi" w:hAnsiTheme="minorHAnsi" w:cstheme="minorHAnsi"/>
        </w:rPr>
      </w:pPr>
    </w:p>
    <w:p w14:paraId="50043C21" w14:textId="4D839F3F" w:rsidR="007E4023" w:rsidRDefault="007E4023" w:rsidP="00C23982">
      <w:pPr>
        <w:jc w:val="left"/>
        <w:rPr>
          <w:rFonts w:asciiTheme="minorHAnsi" w:hAnsiTheme="minorHAnsi" w:cstheme="minorHAnsi"/>
        </w:rPr>
      </w:pPr>
    </w:p>
    <w:p w14:paraId="4D8104E2" w14:textId="4A39123D" w:rsidR="007E4023" w:rsidRDefault="0079621D" w:rsidP="0079621D">
      <w:pPr>
        <w:pStyle w:val="Titre2"/>
        <w:jc w:val="left"/>
      </w:pPr>
      <w:r>
        <w:t>4.Test Unitaire</w:t>
      </w:r>
    </w:p>
    <w:p w14:paraId="029BD6D2" w14:textId="2F8CD84F" w:rsidR="007E4023" w:rsidRDefault="007E4023" w:rsidP="00C23982">
      <w:pPr>
        <w:jc w:val="left"/>
        <w:rPr>
          <w:rFonts w:asciiTheme="minorHAnsi" w:hAnsiTheme="minorHAnsi" w:cstheme="minorHAnsi"/>
        </w:rPr>
      </w:pPr>
    </w:p>
    <w:p w14:paraId="49531403" w14:textId="0A1C21CA" w:rsidR="007E4023" w:rsidRDefault="0079621D" w:rsidP="00C23982">
      <w:pPr>
        <w:jc w:val="left"/>
        <w:rPr>
          <w:rFonts w:asciiTheme="minorHAnsi" w:hAnsiTheme="minorHAnsi" w:cstheme="minorHAnsi"/>
        </w:rPr>
      </w:pPr>
      <w:r>
        <w:rPr>
          <w:rFonts w:asciiTheme="minorHAnsi" w:hAnsiTheme="minorHAnsi" w:cstheme="minorHAnsi"/>
        </w:rPr>
        <w:t>Le Test Unitaire demandé pour la revue 3 de projet est pour ma part portée sur la fonction de conversion du courant en température.</w:t>
      </w:r>
    </w:p>
    <w:p w14:paraId="10B2DD2C" w14:textId="38DBABEA" w:rsidR="0079621D" w:rsidRDefault="0079621D" w:rsidP="00C23982">
      <w:pPr>
        <w:jc w:val="left"/>
        <w:rPr>
          <w:rFonts w:asciiTheme="minorHAnsi" w:hAnsiTheme="minorHAnsi" w:cstheme="minorHAnsi"/>
        </w:rPr>
      </w:pPr>
    </w:p>
    <w:p w14:paraId="5E5EFC0F" w14:textId="2D9B743B" w:rsidR="0079621D" w:rsidRDefault="0079621D" w:rsidP="00C23982">
      <w:pPr>
        <w:jc w:val="left"/>
        <w:rPr>
          <w:rFonts w:asciiTheme="minorHAnsi" w:hAnsiTheme="minorHAnsi" w:cstheme="minorHAnsi"/>
        </w:rPr>
      </w:pPr>
      <w:r>
        <w:rPr>
          <w:rFonts w:asciiTheme="minorHAnsi" w:hAnsiTheme="minorHAnsi" w:cstheme="minorHAnsi"/>
        </w:rPr>
        <w:t>Ce test est effectué sous forme d’une fonction qui fait appel a cette fonction de conversion pour en tester le fonctionnement.</w:t>
      </w:r>
    </w:p>
    <w:p w14:paraId="3A18657B" w14:textId="54F9FB2C" w:rsidR="007E4023" w:rsidRDefault="007E4023" w:rsidP="00C23982">
      <w:pPr>
        <w:jc w:val="left"/>
        <w:rPr>
          <w:rFonts w:asciiTheme="minorHAnsi" w:hAnsiTheme="minorHAnsi" w:cstheme="minorHAnsi"/>
        </w:rPr>
      </w:pPr>
    </w:p>
    <w:p w14:paraId="15259882" w14:textId="5E587EAE" w:rsidR="007E4023" w:rsidRDefault="007E4023" w:rsidP="00C23982">
      <w:pPr>
        <w:jc w:val="left"/>
        <w:rPr>
          <w:rFonts w:asciiTheme="minorHAnsi" w:hAnsiTheme="minorHAnsi" w:cstheme="minorHAnsi"/>
        </w:rPr>
      </w:pPr>
    </w:p>
    <w:p w14:paraId="0400AFAF" w14:textId="29607137" w:rsidR="007E4023" w:rsidRDefault="007E4023" w:rsidP="00C23982">
      <w:pPr>
        <w:jc w:val="left"/>
        <w:rPr>
          <w:rFonts w:asciiTheme="minorHAnsi" w:hAnsiTheme="minorHAnsi" w:cstheme="minorHAnsi"/>
        </w:rPr>
      </w:pPr>
    </w:p>
    <w:p w14:paraId="73E41E00" w14:textId="115FC9BC" w:rsidR="007E4023" w:rsidRDefault="007E4023" w:rsidP="00C23982">
      <w:pPr>
        <w:jc w:val="left"/>
        <w:rPr>
          <w:rFonts w:asciiTheme="minorHAnsi" w:hAnsiTheme="minorHAnsi" w:cstheme="minorHAnsi"/>
        </w:rPr>
      </w:pPr>
    </w:p>
    <w:p w14:paraId="22CADBC9" w14:textId="5B5E611F" w:rsidR="007E4023" w:rsidRDefault="007E4023" w:rsidP="00C23982">
      <w:pPr>
        <w:jc w:val="left"/>
        <w:rPr>
          <w:rFonts w:asciiTheme="minorHAnsi" w:hAnsiTheme="minorHAnsi" w:cstheme="minorHAnsi"/>
        </w:rPr>
      </w:pPr>
    </w:p>
    <w:p w14:paraId="4EC0B774" w14:textId="5AF34DEC" w:rsidR="007E4023" w:rsidRDefault="0079621D" w:rsidP="00C23982">
      <w:pPr>
        <w:jc w:val="left"/>
        <w:rPr>
          <w:rFonts w:asciiTheme="minorHAnsi" w:hAnsiTheme="minorHAnsi" w:cstheme="minorHAnsi"/>
        </w:rPr>
      </w:pPr>
      <w:r>
        <w:rPr>
          <w:rFonts w:asciiTheme="minorHAnsi" w:hAnsiTheme="minorHAnsi" w:cstheme="minorHAnsi"/>
        </w:rPr>
        <w:lastRenderedPageBreak/>
        <w:t>La fonction se présente comme cela :</w:t>
      </w:r>
    </w:p>
    <w:p w14:paraId="43013033" w14:textId="4FA97C4A" w:rsidR="0079621D" w:rsidRDefault="0079621D" w:rsidP="00C23982">
      <w:pPr>
        <w:jc w:val="left"/>
        <w:rPr>
          <w:rFonts w:asciiTheme="minorHAnsi" w:hAnsiTheme="minorHAnsi" w:cstheme="minorHAnsi"/>
        </w:rPr>
      </w:pPr>
      <w:r>
        <w:rPr>
          <w:noProof/>
        </w:rPr>
        <w:drawing>
          <wp:inline distT="0" distB="0" distL="0" distR="0" wp14:anchorId="341204D1" wp14:editId="72332E50">
            <wp:extent cx="5208069" cy="7800975"/>
            <wp:effectExtent l="0" t="0" r="0" b="0"/>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4218" cy="7810185"/>
                    </a:xfrm>
                    <a:prstGeom prst="rect">
                      <a:avLst/>
                    </a:prstGeom>
                  </pic:spPr>
                </pic:pic>
              </a:graphicData>
            </a:graphic>
          </wp:inline>
        </w:drawing>
      </w:r>
    </w:p>
    <w:p w14:paraId="1A5FCA12" w14:textId="67D7CB89" w:rsidR="007E4023" w:rsidRDefault="007E4023" w:rsidP="00C23982">
      <w:pPr>
        <w:jc w:val="left"/>
        <w:rPr>
          <w:rFonts w:asciiTheme="minorHAnsi" w:hAnsiTheme="minorHAnsi" w:cstheme="minorHAnsi"/>
        </w:rPr>
      </w:pPr>
    </w:p>
    <w:p w14:paraId="5CA82D0C" w14:textId="6FD83C65" w:rsidR="007E4023" w:rsidRDefault="0079621D" w:rsidP="00C23982">
      <w:pPr>
        <w:jc w:val="left"/>
        <w:rPr>
          <w:rFonts w:asciiTheme="minorHAnsi" w:hAnsiTheme="minorHAnsi" w:cstheme="minorHAnsi"/>
        </w:rPr>
      </w:pPr>
      <w:r>
        <w:rPr>
          <w:rFonts w:asciiTheme="minorHAnsi" w:hAnsiTheme="minorHAnsi" w:cstheme="minorHAnsi"/>
        </w:rPr>
        <w:lastRenderedPageBreak/>
        <w:t xml:space="preserve">En faisant plusieurs boucles « if » pour tester différentes valeurs de courant on renvoie « SUCESS » pour chaque test </w:t>
      </w:r>
      <w:r w:rsidR="008D24D0">
        <w:rPr>
          <w:rFonts w:asciiTheme="minorHAnsi" w:hAnsiTheme="minorHAnsi" w:cstheme="minorHAnsi"/>
        </w:rPr>
        <w:t>réussi</w:t>
      </w:r>
      <w:r>
        <w:rPr>
          <w:rFonts w:asciiTheme="minorHAnsi" w:hAnsiTheme="minorHAnsi" w:cstheme="minorHAnsi"/>
        </w:rPr>
        <w:t xml:space="preserve"> </w:t>
      </w:r>
      <w:r w:rsidR="008D24D0">
        <w:rPr>
          <w:rFonts w:asciiTheme="minorHAnsi" w:hAnsiTheme="minorHAnsi" w:cstheme="minorHAnsi"/>
        </w:rPr>
        <w:t>et un compteur pour indiquer si tous les tests ont été eux aussi réussi.</w:t>
      </w:r>
    </w:p>
    <w:p w14:paraId="7EBAEDD8" w14:textId="64436550" w:rsidR="008D24D0" w:rsidRDefault="008D24D0" w:rsidP="00C23982">
      <w:pPr>
        <w:jc w:val="left"/>
        <w:rPr>
          <w:rFonts w:asciiTheme="minorHAnsi" w:hAnsiTheme="minorHAnsi" w:cstheme="minorHAnsi"/>
        </w:rPr>
      </w:pPr>
    </w:p>
    <w:p w14:paraId="089292FF" w14:textId="5591D006" w:rsidR="008D24D0" w:rsidRDefault="008D24D0" w:rsidP="00C23982">
      <w:pPr>
        <w:jc w:val="left"/>
        <w:rPr>
          <w:rFonts w:asciiTheme="minorHAnsi" w:hAnsiTheme="minorHAnsi" w:cstheme="minorHAnsi"/>
        </w:rPr>
      </w:pPr>
      <w:r>
        <w:rPr>
          <w:rFonts w:asciiTheme="minorHAnsi" w:hAnsiTheme="minorHAnsi" w:cstheme="minorHAnsi"/>
        </w:rPr>
        <w:t>Voici ce qu’on est censé attendre :</w:t>
      </w:r>
    </w:p>
    <w:p w14:paraId="55E64E38" w14:textId="33D50754" w:rsidR="008D24D0" w:rsidRDefault="008D24D0" w:rsidP="00C23982">
      <w:pPr>
        <w:jc w:val="left"/>
        <w:rPr>
          <w:rFonts w:asciiTheme="minorHAnsi" w:hAnsiTheme="minorHAnsi" w:cstheme="minorHAnsi"/>
        </w:rPr>
      </w:pPr>
      <w:r>
        <w:rPr>
          <w:noProof/>
        </w:rPr>
        <w:drawing>
          <wp:inline distT="0" distB="0" distL="0" distR="0" wp14:anchorId="0E86F3DD" wp14:editId="31EC4F93">
            <wp:extent cx="6486958" cy="1781175"/>
            <wp:effectExtent l="0" t="0" r="9525"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1377" cy="1782388"/>
                    </a:xfrm>
                    <a:prstGeom prst="rect">
                      <a:avLst/>
                    </a:prstGeom>
                  </pic:spPr>
                </pic:pic>
              </a:graphicData>
            </a:graphic>
          </wp:inline>
        </w:drawing>
      </w:r>
    </w:p>
    <w:p w14:paraId="17F5FD36" w14:textId="52FFC04E" w:rsidR="007E4023" w:rsidRDefault="007E4023" w:rsidP="00C23982">
      <w:pPr>
        <w:jc w:val="left"/>
        <w:rPr>
          <w:rFonts w:asciiTheme="minorHAnsi" w:hAnsiTheme="minorHAnsi" w:cstheme="minorHAnsi"/>
        </w:rPr>
      </w:pPr>
    </w:p>
    <w:p w14:paraId="38815950" w14:textId="406F1D0D" w:rsidR="007E4023" w:rsidRDefault="008D24D0" w:rsidP="00C23982">
      <w:pPr>
        <w:jc w:val="left"/>
        <w:rPr>
          <w:rFonts w:asciiTheme="minorHAnsi" w:hAnsiTheme="minorHAnsi" w:cstheme="minorHAnsi"/>
        </w:rPr>
      </w:pPr>
      <w:r>
        <w:rPr>
          <w:rFonts w:asciiTheme="minorHAnsi" w:hAnsiTheme="minorHAnsi" w:cstheme="minorHAnsi"/>
        </w:rPr>
        <w:t>D’abord la confirmation que la carte est connectée et ensuite la confirmation de réussite des tests.</w:t>
      </w:r>
    </w:p>
    <w:p w14:paraId="633D911E" w14:textId="4BF51F70" w:rsidR="007E4023" w:rsidRDefault="007E4023" w:rsidP="00C23982">
      <w:pPr>
        <w:jc w:val="left"/>
        <w:rPr>
          <w:rFonts w:asciiTheme="minorHAnsi" w:hAnsiTheme="minorHAnsi" w:cstheme="minorHAnsi"/>
        </w:rPr>
      </w:pPr>
    </w:p>
    <w:p w14:paraId="15C3E8FA" w14:textId="1C116B9F" w:rsidR="007E4023" w:rsidRDefault="008D24D0" w:rsidP="008D24D0">
      <w:pPr>
        <w:pStyle w:val="Titre3"/>
        <w:jc w:val="left"/>
      </w:pPr>
      <w:r>
        <w:t>4.2 Problèmes Rencontrés</w:t>
      </w:r>
    </w:p>
    <w:p w14:paraId="407875D7" w14:textId="684D9890" w:rsidR="007E4023" w:rsidRDefault="007E4023" w:rsidP="00C23982">
      <w:pPr>
        <w:jc w:val="left"/>
        <w:rPr>
          <w:rFonts w:asciiTheme="minorHAnsi" w:hAnsiTheme="minorHAnsi" w:cstheme="minorHAnsi"/>
        </w:rPr>
      </w:pPr>
    </w:p>
    <w:p w14:paraId="03E2B5E4" w14:textId="2B689CAF" w:rsidR="007E4023" w:rsidRDefault="007E4023" w:rsidP="00C23982">
      <w:pPr>
        <w:jc w:val="left"/>
        <w:rPr>
          <w:rFonts w:asciiTheme="minorHAnsi" w:hAnsiTheme="minorHAnsi" w:cstheme="minorHAnsi"/>
        </w:rPr>
      </w:pPr>
    </w:p>
    <w:p w14:paraId="3BC0AF09" w14:textId="77777777" w:rsidR="00FB3D4D" w:rsidRDefault="00FB3D4D" w:rsidP="00C23982">
      <w:pPr>
        <w:jc w:val="left"/>
        <w:rPr>
          <w:rFonts w:asciiTheme="minorHAnsi" w:hAnsiTheme="minorHAnsi" w:cstheme="minorHAnsi"/>
        </w:rPr>
      </w:pPr>
      <w:r>
        <w:rPr>
          <w:rFonts w:asciiTheme="minorHAnsi" w:hAnsiTheme="minorHAnsi" w:cstheme="minorHAnsi"/>
        </w:rPr>
        <w:t>Tout au long du projet différents problèmes sont arrivés notamment pour ma partie au niveau du câblage des capteurs, les capteurs sont anciens et peu rependu. Il a été compliqué de trouver un semblant de documentation technique à leur sujet.</w:t>
      </w:r>
    </w:p>
    <w:p w14:paraId="674FA988" w14:textId="00A3AFE6" w:rsidR="007E4023" w:rsidRDefault="00FB3D4D" w:rsidP="00C23982">
      <w:pPr>
        <w:jc w:val="left"/>
        <w:rPr>
          <w:rFonts w:asciiTheme="minorHAnsi" w:hAnsiTheme="minorHAnsi" w:cstheme="minorHAnsi"/>
        </w:rPr>
      </w:pPr>
      <w:r>
        <w:rPr>
          <w:rFonts w:asciiTheme="minorHAnsi" w:hAnsiTheme="minorHAnsi" w:cstheme="minorHAnsi"/>
        </w:rPr>
        <w:t>Leur alimentation était inconnue et le risque de griller une sonde était réel.</w:t>
      </w:r>
    </w:p>
    <w:p w14:paraId="49C41B96" w14:textId="03631C84" w:rsidR="00FB3D4D" w:rsidRDefault="00FB3D4D" w:rsidP="00C23982">
      <w:pPr>
        <w:jc w:val="left"/>
        <w:rPr>
          <w:rFonts w:asciiTheme="minorHAnsi" w:hAnsiTheme="minorHAnsi" w:cstheme="minorHAnsi"/>
        </w:rPr>
      </w:pPr>
    </w:p>
    <w:p w14:paraId="0C49B153" w14:textId="596FBA3C" w:rsidR="00FB3D4D" w:rsidRDefault="00FB3D4D" w:rsidP="00C23982">
      <w:pPr>
        <w:jc w:val="left"/>
        <w:rPr>
          <w:rFonts w:asciiTheme="minorHAnsi" w:hAnsiTheme="minorHAnsi" w:cstheme="minorHAnsi"/>
        </w:rPr>
      </w:pPr>
      <w:r>
        <w:rPr>
          <w:rFonts w:asciiTheme="minorHAnsi" w:hAnsiTheme="minorHAnsi" w:cstheme="minorHAnsi"/>
        </w:rPr>
        <w:t>L’autre gros problème rencontré pour l’interface web fut dans le choix de l’outil de développement, nous avons essayé mon collègue et moi d’installer Symfony sans succès c’est la principale raison de l’abandon de ce choix.</w:t>
      </w:r>
    </w:p>
    <w:p w14:paraId="6D885106" w14:textId="21994D8A" w:rsidR="007E4023" w:rsidRDefault="007E4023" w:rsidP="00C23982">
      <w:pPr>
        <w:jc w:val="left"/>
        <w:rPr>
          <w:rFonts w:asciiTheme="minorHAnsi" w:hAnsiTheme="minorHAnsi" w:cstheme="minorHAnsi"/>
        </w:rPr>
      </w:pPr>
    </w:p>
    <w:p w14:paraId="11407270" w14:textId="7072FB37" w:rsidR="007E4023" w:rsidRDefault="007E4023" w:rsidP="00C23982">
      <w:pPr>
        <w:jc w:val="left"/>
        <w:rPr>
          <w:rFonts w:asciiTheme="minorHAnsi" w:hAnsiTheme="minorHAnsi" w:cstheme="minorHAnsi"/>
        </w:rPr>
      </w:pPr>
    </w:p>
    <w:p w14:paraId="061C6698" w14:textId="0A988135" w:rsidR="007E4023" w:rsidRDefault="007E4023" w:rsidP="00C23982">
      <w:pPr>
        <w:jc w:val="left"/>
        <w:rPr>
          <w:rFonts w:asciiTheme="minorHAnsi" w:hAnsiTheme="minorHAnsi" w:cstheme="minorHAnsi"/>
        </w:rPr>
      </w:pPr>
    </w:p>
    <w:p w14:paraId="17A17345" w14:textId="27CFED91" w:rsidR="007E4023" w:rsidRDefault="007E4023" w:rsidP="00C23982">
      <w:pPr>
        <w:jc w:val="left"/>
        <w:rPr>
          <w:rFonts w:asciiTheme="minorHAnsi" w:hAnsiTheme="minorHAnsi" w:cstheme="minorHAnsi"/>
        </w:rPr>
      </w:pPr>
    </w:p>
    <w:p w14:paraId="6ED9A2CC" w14:textId="2E47651F" w:rsidR="007E4023" w:rsidRDefault="007E4023" w:rsidP="00C23982">
      <w:pPr>
        <w:jc w:val="left"/>
        <w:rPr>
          <w:rFonts w:asciiTheme="minorHAnsi" w:hAnsiTheme="minorHAnsi" w:cstheme="minorHAnsi"/>
        </w:rPr>
      </w:pPr>
    </w:p>
    <w:p w14:paraId="03FF173B" w14:textId="6C2AD20D" w:rsidR="007E4023" w:rsidRDefault="007E4023" w:rsidP="00C23982">
      <w:pPr>
        <w:jc w:val="left"/>
        <w:rPr>
          <w:rFonts w:asciiTheme="minorHAnsi" w:hAnsiTheme="minorHAnsi" w:cstheme="minorHAnsi"/>
        </w:rPr>
      </w:pPr>
    </w:p>
    <w:p w14:paraId="41C92F97" w14:textId="5E3378DD" w:rsidR="007E4023" w:rsidRDefault="007E4023" w:rsidP="00C23982">
      <w:pPr>
        <w:jc w:val="left"/>
        <w:rPr>
          <w:rFonts w:asciiTheme="minorHAnsi" w:hAnsiTheme="minorHAnsi" w:cstheme="minorHAnsi"/>
        </w:rPr>
      </w:pPr>
    </w:p>
    <w:p w14:paraId="77B09B49" w14:textId="4D423A07" w:rsidR="007E4023" w:rsidRDefault="007E4023" w:rsidP="00C23982">
      <w:pPr>
        <w:jc w:val="left"/>
        <w:rPr>
          <w:rFonts w:asciiTheme="minorHAnsi" w:hAnsiTheme="minorHAnsi" w:cstheme="minorHAnsi"/>
        </w:rPr>
      </w:pPr>
    </w:p>
    <w:p w14:paraId="00B8F7C9" w14:textId="53069A4F" w:rsidR="007E4023" w:rsidRDefault="007E4023" w:rsidP="00C23982">
      <w:pPr>
        <w:jc w:val="left"/>
        <w:rPr>
          <w:rFonts w:asciiTheme="minorHAnsi" w:hAnsiTheme="minorHAnsi" w:cstheme="minorHAnsi"/>
        </w:rPr>
      </w:pPr>
    </w:p>
    <w:p w14:paraId="3F5A9CB2" w14:textId="123A2F5C" w:rsidR="007E4023" w:rsidRDefault="007E4023" w:rsidP="00C23982">
      <w:pPr>
        <w:jc w:val="left"/>
        <w:rPr>
          <w:rFonts w:asciiTheme="minorHAnsi" w:hAnsiTheme="minorHAnsi" w:cstheme="minorHAnsi"/>
        </w:rPr>
      </w:pPr>
    </w:p>
    <w:p w14:paraId="5D3795F7" w14:textId="388111C0" w:rsidR="007E4023" w:rsidRDefault="007E4023" w:rsidP="00C23982">
      <w:pPr>
        <w:jc w:val="left"/>
        <w:rPr>
          <w:rFonts w:asciiTheme="minorHAnsi" w:hAnsiTheme="minorHAnsi" w:cstheme="minorHAnsi"/>
        </w:rPr>
      </w:pPr>
    </w:p>
    <w:p w14:paraId="4A92D79A" w14:textId="7E661B83" w:rsidR="007E4023" w:rsidRDefault="007E4023" w:rsidP="00C23982">
      <w:pPr>
        <w:jc w:val="left"/>
        <w:rPr>
          <w:rFonts w:asciiTheme="minorHAnsi" w:hAnsiTheme="minorHAnsi" w:cstheme="minorHAnsi"/>
        </w:rPr>
      </w:pPr>
    </w:p>
    <w:p w14:paraId="2E3A785C" w14:textId="1428405C" w:rsidR="007E4023" w:rsidRDefault="007E4023" w:rsidP="00C23982">
      <w:pPr>
        <w:jc w:val="left"/>
        <w:rPr>
          <w:rFonts w:asciiTheme="minorHAnsi" w:hAnsiTheme="minorHAnsi" w:cstheme="minorHAnsi"/>
        </w:rPr>
      </w:pPr>
    </w:p>
    <w:p w14:paraId="6739C237" w14:textId="2DDCAC0C" w:rsidR="007E4023" w:rsidRDefault="007E4023" w:rsidP="00C23982">
      <w:pPr>
        <w:jc w:val="left"/>
        <w:rPr>
          <w:rFonts w:asciiTheme="minorHAnsi" w:hAnsiTheme="minorHAnsi" w:cstheme="minorHAnsi"/>
        </w:rPr>
      </w:pPr>
    </w:p>
    <w:p w14:paraId="736DC69B" w14:textId="69BCFBB7" w:rsidR="007E4023" w:rsidRDefault="008D24D0" w:rsidP="008D24D0">
      <w:pPr>
        <w:pStyle w:val="Titre3"/>
        <w:jc w:val="left"/>
      </w:pPr>
      <w:r>
        <w:lastRenderedPageBreak/>
        <w:t>4.3 Fiches Recettes</w:t>
      </w:r>
    </w:p>
    <w:p w14:paraId="63C45577" w14:textId="77777777" w:rsidR="008D24D0" w:rsidRDefault="008D24D0" w:rsidP="008D24D0">
      <w:pPr>
        <w:pStyle w:val="Paragraphedeliste"/>
      </w:pPr>
    </w:p>
    <w:p w14:paraId="7E0F8FC4" w14:textId="77777777" w:rsidR="008D24D0" w:rsidRDefault="008D24D0" w:rsidP="008D24D0">
      <w:pPr>
        <w:pStyle w:val="Paragraphedeliste"/>
      </w:pPr>
      <w:r>
        <w:t>1-Acquérir</w:t>
      </w:r>
    </w:p>
    <w:p w14:paraId="360B54BB" w14:textId="77777777" w:rsidR="008D24D0" w:rsidRDefault="008D24D0" w:rsidP="008D24D0">
      <w:pPr>
        <w:pStyle w:val="Paragraphedeliste"/>
      </w:pPr>
    </w:p>
    <w:tbl>
      <w:tblPr>
        <w:tblStyle w:val="Grilledutableau"/>
        <w:tblW w:w="9917" w:type="dxa"/>
        <w:tblInd w:w="-289" w:type="dxa"/>
        <w:tblLook w:val="04A0" w:firstRow="1" w:lastRow="0" w:firstColumn="1" w:lastColumn="0" w:noHBand="0" w:noVBand="1"/>
      </w:tblPr>
      <w:tblGrid>
        <w:gridCol w:w="862"/>
        <w:gridCol w:w="924"/>
        <w:gridCol w:w="1780"/>
        <w:gridCol w:w="1056"/>
        <w:gridCol w:w="3174"/>
        <w:gridCol w:w="2121"/>
      </w:tblGrid>
      <w:tr w:rsidR="008D24D0" w14:paraId="4B49A1D9" w14:textId="77777777" w:rsidTr="007A00B7">
        <w:trPr>
          <w:trHeight w:val="282"/>
        </w:trPr>
        <w:tc>
          <w:tcPr>
            <w:tcW w:w="4596" w:type="dxa"/>
            <w:gridSpan w:val="4"/>
          </w:tcPr>
          <w:p w14:paraId="6BBE4D97" w14:textId="77777777" w:rsidR="008D24D0" w:rsidRDefault="008D24D0" w:rsidP="007A00B7">
            <w:pPr>
              <w:pStyle w:val="Sansinterligne"/>
            </w:pPr>
            <w:r w:rsidRPr="002A23BE">
              <w:rPr>
                <w:b/>
              </w:rPr>
              <w:t>Nom</w:t>
            </w:r>
            <w:r>
              <w:t> : Acquérir la valeur de température</w:t>
            </w:r>
          </w:p>
        </w:tc>
        <w:tc>
          <w:tcPr>
            <w:tcW w:w="5320" w:type="dxa"/>
            <w:gridSpan w:val="2"/>
          </w:tcPr>
          <w:p w14:paraId="7EB39AE1" w14:textId="77777777" w:rsidR="008D24D0" w:rsidRPr="002A23BE" w:rsidRDefault="008D24D0" w:rsidP="007A00B7">
            <w:pPr>
              <w:pStyle w:val="Paragraphedeliste"/>
              <w:ind w:left="0"/>
            </w:pPr>
            <w:r w:rsidRPr="002A23BE">
              <w:rPr>
                <w:b/>
              </w:rPr>
              <w:t>Groupe</w:t>
            </w:r>
            <w:r>
              <w:rPr>
                <w:b/>
              </w:rPr>
              <w:t xml:space="preserve"> : </w:t>
            </w:r>
            <w:r>
              <w:t>SFL5</w:t>
            </w:r>
          </w:p>
        </w:tc>
      </w:tr>
      <w:tr w:rsidR="008D24D0" w14:paraId="4F3F1BC6" w14:textId="77777777" w:rsidTr="007A00B7">
        <w:trPr>
          <w:trHeight w:val="266"/>
        </w:trPr>
        <w:tc>
          <w:tcPr>
            <w:tcW w:w="9917" w:type="dxa"/>
            <w:gridSpan w:val="6"/>
          </w:tcPr>
          <w:p w14:paraId="62D2E243" w14:textId="77777777" w:rsidR="008D24D0" w:rsidRDefault="008D24D0" w:rsidP="007A00B7">
            <w:pPr>
              <w:pStyle w:val="Paragraphedeliste"/>
              <w:ind w:left="0"/>
            </w:pPr>
            <w:r w:rsidRPr="002A23BE">
              <w:rPr>
                <w:b/>
              </w:rPr>
              <w:t>Recette :</w:t>
            </w:r>
            <w:r>
              <w:t xml:space="preserve"> Technique</w:t>
            </w:r>
          </w:p>
        </w:tc>
      </w:tr>
      <w:tr w:rsidR="008D24D0" w14:paraId="57A5E297" w14:textId="77777777" w:rsidTr="007A00B7">
        <w:trPr>
          <w:trHeight w:val="282"/>
        </w:trPr>
        <w:tc>
          <w:tcPr>
            <w:tcW w:w="1786" w:type="dxa"/>
            <w:gridSpan w:val="2"/>
          </w:tcPr>
          <w:p w14:paraId="4319694D" w14:textId="77777777" w:rsidR="008D24D0" w:rsidRPr="002A23BE" w:rsidRDefault="008D24D0" w:rsidP="007A00B7">
            <w:pPr>
              <w:pStyle w:val="Paragraphedeliste"/>
              <w:ind w:left="0"/>
              <w:rPr>
                <w:b/>
              </w:rPr>
            </w:pPr>
            <w:r w:rsidRPr="002A23BE">
              <w:rPr>
                <w:b/>
              </w:rPr>
              <w:t>Objectif</w:t>
            </w:r>
            <w:r>
              <w:rPr>
                <w:b/>
              </w:rPr>
              <w:t> :</w:t>
            </w:r>
          </w:p>
        </w:tc>
        <w:tc>
          <w:tcPr>
            <w:tcW w:w="8130" w:type="dxa"/>
            <w:gridSpan w:val="4"/>
          </w:tcPr>
          <w:p w14:paraId="40E977CE" w14:textId="77777777" w:rsidR="008D24D0" w:rsidRPr="002A23BE" w:rsidRDefault="008D24D0" w:rsidP="007A00B7">
            <w:pPr>
              <w:pStyle w:val="Paragraphedeliste"/>
              <w:ind w:left="0"/>
              <w:rPr>
                <w:b/>
              </w:rPr>
            </w:pPr>
            <w:r>
              <w:t>« Vérifier que le système récupère la bonne température »</w:t>
            </w:r>
          </w:p>
        </w:tc>
      </w:tr>
      <w:tr w:rsidR="008D24D0" w14:paraId="3669B7C0" w14:textId="77777777" w:rsidTr="007A00B7">
        <w:trPr>
          <w:trHeight w:val="266"/>
        </w:trPr>
        <w:tc>
          <w:tcPr>
            <w:tcW w:w="1786" w:type="dxa"/>
            <w:gridSpan w:val="2"/>
          </w:tcPr>
          <w:p w14:paraId="11F2A302" w14:textId="77777777" w:rsidR="008D24D0" w:rsidRPr="002A23BE" w:rsidRDefault="008D24D0" w:rsidP="007A00B7">
            <w:pPr>
              <w:pStyle w:val="Paragraphedeliste"/>
              <w:ind w:left="0"/>
              <w:rPr>
                <w:b/>
              </w:rPr>
            </w:pPr>
            <w:r>
              <w:rPr>
                <w:b/>
              </w:rPr>
              <w:t>Elément à tester</w:t>
            </w:r>
          </w:p>
        </w:tc>
        <w:tc>
          <w:tcPr>
            <w:tcW w:w="8130" w:type="dxa"/>
            <w:gridSpan w:val="4"/>
          </w:tcPr>
          <w:p w14:paraId="246449A3" w14:textId="77777777" w:rsidR="008D24D0" w:rsidRDefault="008D24D0" w:rsidP="007A00B7">
            <w:pPr>
              <w:pStyle w:val="Paragraphedeliste"/>
              <w:ind w:left="0"/>
            </w:pPr>
            <w:r>
              <w:t>Carte Arduino, capteur ARIA pt-100, Shield Libellium.</w:t>
            </w:r>
          </w:p>
        </w:tc>
      </w:tr>
      <w:tr w:rsidR="008D24D0" w14:paraId="676A40EC" w14:textId="77777777" w:rsidTr="007A00B7">
        <w:trPr>
          <w:trHeight w:val="282"/>
        </w:trPr>
        <w:tc>
          <w:tcPr>
            <w:tcW w:w="1786" w:type="dxa"/>
            <w:gridSpan w:val="2"/>
          </w:tcPr>
          <w:p w14:paraId="10BB09CF" w14:textId="77777777" w:rsidR="008D24D0" w:rsidRDefault="008D24D0" w:rsidP="007A00B7">
            <w:pPr>
              <w:pStyle w:val="Paragraphedeliste"/>
              <w:ind w:left="0"/>
              <w:rPr>
                <w:b/>
              </w:rPr>
            </w:pPr>
            <w:r>
              <w:rPr>
                <w:b/>
              </w:rPr>
              <w:t>Pré requis :</w:t>
            </w:r>
          </w:p>
        </w:tc>
        <w:tc>
          <w:tcPr>
            <w:tcW w:w="8130" w:type="dxa"/>
            <w:gridSpan w:val="4"/>
          </w:tcPr>
          <w:p w14:paraId="7274017E" w14:textId="77777777" w:rsidR="008D24D0" w:rsidRDefault="008D24D0" w:rsidP="007A00B7">
            <w:pPr>
              <w:pStyle w:val="Paragraphedeliste"/>
              <w:ind w:left="0"/>
            </w:pPr>
            <w:r>
              <w:t>La carte et le capteur sont alimentée et le programme est lancé</w:t>
            </w:r>
          </w:p>
        </w:tc>
      </w:tr>
      <w:tr w:rsidR="008D24D0" w14:paraId="0A6E3232" w14:textId="77777777" w:rsidTr="007A00B7">
        <w:trPr>
          <w:trHeight w:val="266"/>
        </w:trPr>
        <w:tc>
          <w:tcPr>
            <w:tcW w:w="9917" w:type="dxa"/>
            <w:gridSpan w:val="6"/>
          </w:tcPr>
          <w:p w14:paraId="72498B34" w14:textId="77777777" w:rsidR="008D24D0" w:rsidRPr="002A23BE" w:rsidRDefault="008D24D0" w:rsidP="007A00B7">
            <w:pPr>
              <w:pStyle w:val="Paragraphedeliste"/>
              <w:ind w:left="0"/>
              <w:rPr>
                <w:b/>
              </w:rPr>
            </w:pPr>
          </w:p>
        </w:tc>
      </w:tr>
      <w:tr w:rsidR="008D24D0" w14:paraId="494A7E99" w14:textId="77777777" w:rsidTr="007A00B7">
        <w:trPr>
          <w:trHeight w:val="282"/>
        </w:trPr>
        <w:tc>
          <w:tcPr>
            <w:tcW w:w="9917" w:type="dxa"/>
            <w:gridSpan w:val="6"/>
          </w:tcPr>
          <w:p w14:paraId="408855A5" w14:textId="77777777" w:rsidR="008D24D0" w:rsidRPr="002A23BE" w:rsidRDefault="008D24D0" w:rsidP="007A00B7">
            <w:pPr>
              <w:pStyle w:val="Paragraphedeliste"/>
              <w:ind w:left="0"/>
              <w:rPr>
                <w:b/>
              </w:rPr>
            </w:pPr>
            <w:r>
              <w:rPr>
                <w:b/>
              </w:rPr>
              <w:t>Scénario</w:t>
            </w:r>
          </w:p>
        </w:tc>
      </w:tr>
      <w:tr w:rsidR="008D24D0" w14:paraId="5A814402" w14:textId="77777777" w:rsidTr="007A00B7">
        <w:trPr>
          <w:trHeight w:val="307"/>
        </w:trPr>
        <w:tc>
          <w:tcPr>
            <w:tcW w:w="862" w:type="dxa"/>
          </w:tcPr>
          <w:p w14:paraId="49E77D63" w14:textId="77777777" w:rsidR="008D24D0" w:rsidRPr="0044561B" w:rsidRDefault="008D24D0" w:rsidP="007A00B7">
            <w:pPr>
              <w:pStyle w:val="Paragraphedeliste"/>
              <w:ind w:left="0"/>
            </w:pPr>
            <w:r w:rsidRPr="0044561B">
              <w:t>Id</w:t>
            </w:r>
            <w:r>
              <w:t xml:space="preserve"> 1</w:t>
            </w:r>
          </w:p>
        </w:tc>
        <w:tc>
          <w:tcPr>
            <w:tcW w:w="2715" w:type="dxa"/>
            <w:gridSpan w:val="2"/>
          </w:tcPr>
          <w:p w14:paraId="50C21595" w14:textId="77777777" w:rsidR="008D24D0" w:rsidRPr="0044561B" w:rsidRDefault="008D24D0" w:rsidP="007A00B7">
            <w:pPr>
              <w:pStyle w:val="Paragraphedeliste"/>
              <w:ind w:left="0"/>
            </w:pPr>
            <w:r w:rsidRPr="0044561B">
              <w:t>Démarche</w:t>
            </w:r>
          </w:p>
        </w:tc>
        <w:tc>
          <w:tcPr>
            <w:tcW w:w="1017" w:type="dxa"/>
          </w:tcPr>
          <w:p w14:paraId="40C2CE12" w14:textId="77777777" w:rsidR="008D24D0" w:rsidRPr="0044561B" w:rsidRDefault="008D24D0" w:rsidP="007A00B7">
            <w:pPr>
              <w:pStyle w:val="Paragraphedeliste"/>
              <w:ind w:left="0"/>
            </w:pPr>
            <w:r w:rsidRPr="0044561B">
              <w:t>Données</w:t>
            </w:r>
          </w:p>
        </w:tc>
        <w:tc>
          <w:tcPr>
            <w:tcW w:w="3187" w:type="dxa"/>
          </w:tcPr>
          <w:p w14:paraId="0C685352" w14:textId="77777777" w:rsidR="008D24D0" w:rsidRPr="0044561B" w:rsidRDefault="008D24D0" w:rsidP="007A00B7">
            <w:pPr>
              <w:pStyle w:val="Paragraphedeliste"/>
              <w:ind w:left="0"/>
            </w:pPr>
            <w:r w:rsidRPr="0044561B">
              <w:t>Comportement attendu</w:t>
            </w:r>
          </w:p>
        </w:tc>
        <w:tc>
          <w:tcPr>
            <w:tcW w:w="2133" w:type="dxa"/>
          </w:tcPr>
          <w:p w14:paraId="19512EE8" w14:textId="77777777" w:rsidR="008D24D0" w:rsidRPr="0044561B" w:rsidRDefault="008D24D0" w:rsidP="007A00B7">
            <w:pPr>
              <w:pStyle w:val="Paragraphedeliste"/>
              <w:ind w:left="0"/>
            </w:pPr>
            <w:r>
              <w:t>OK</w:t>
            </w:r>
          </w:p>
        </w:tc>
      </w:tr>
      <w:tr w:rsidR="008D24D0" w14:paraId="70633F46" w14:textId="77777777" w:rsidTr="007A00B7">
        <w:trPr>
          <w:trHeight w:val="740"/>
        </w:trPr>
        <w:tc>
          <w:tcPr>
            <w:tcW w:w="862" w:type="dxa"/>
          </w:tcPr>
          <w:p w14:paraId="2C1AF6BD" w14:textId="77777777" w:rsidR="008D24D0" w:rsidRDefault="008D24D0" w:rsidP="007A00B7">
            <w:pPr>
              <w:pStyle w:val="Paragraphedeliste"/>
              <w:ind w:left="0"/>
            </w:pPr>
          </w:p>
          <w:p w14:paraId="21788DB9" w14:textId="77777777" w:rsidR="008D24D0" w:rsidRDefault="008D24D0" w:rsidP="007A00B7">
            <w:pPr>
              <w:pStyle w:val="Paragraphedeliste"/>
              <w:ind w:left="0"/>
            </w:pPr>
            <w:r>
              <w:t>1</w:t>
            </w:r>
          </w:p>
          <w:p w14:paraId="28E1BC9D" w14:textId="77777777" w:rsidR="008D24D0" w:rsidRPr="0044561B" w:rsidRDefault="008D24D0" w:rsidP="007A00B7">
            <w:pPr>
              <w:pStyle w:val="Paragraphedeliste"/>
              <w:ind w:left="0"/>
            </w:pPr>
          </w:p>
        </w:tc>
        <w:tc>
          <w:tcPr>
            <w:tcW w:w="2715" w:type="dxa"/>
            <w:gridSpan w:val="2"/>
          </w:tcPr>
          <w:p w14:paraId="770D94AB" w14:textId="77777777" w:rsidR="008D24D0" w:rsidRPr="0044561B" w:rsidRDefault="008D24D0" w:rsidP="007A00B7">
            <w:pPr>
              <w:pStyle w:val="Paragraphedeliste"/>
              <w:ind w:left="0"/>
            </w:pPr>
            <w:r>
              <w:t>Connecter le capteur au Shield Libellium sur le ch4</w:t>
            </w:r>
          </w:p>
        </w:tc>
        <w:tc>
          <w:tcPr>
            <w:tcW w:w="1017" w:type="dxa"/>
          </w:tcPr>
          <w:p w14:paraId="5F0D68D1" w14:textId="77777777" w:rsidR="008D24D0" w:rsidRPr="0044561B" w:rsidRDefault="008D24D0" w:rsidP="007A00B7">
            <w:pPr>
              <w:pStyle w:val="Paragraphedeliste"/>
              <w:ind w:left="0"/>
            </w:pPr>
          </w:p>
        </w:tc>
        <w:tc>
          <w:tcPr>
            <w:tcW w:w="3187" w:type="dxa"/>
          </w:tcPr>
          <w:p w14:paraId="207B0E24" w14:textId="77777777" w:rsidR="008D24D0" w:rsidRPr="0044561B" w:rsidRDefault="008D24D0" w:rsidP="007A00B7">
            <w:pPr>
              <w:pStyle w:val="Paragraphedeliste"/>
              <w:ind w:left="0"/>
            </w:pPr>
            <w:r>
              <w:t>Le programme cesse d’envoyer « </w:t>
            </w:r>
            <w:r w:rsidRPr="00076723">
              <w:t>the sensor board is not connected ...</w:t>
            </w:r>
            <w:r>
              <w:t> »</w:t>
            </w:r>
          </w:p>
        </w:tc>
        <w:tc>
          <w:tcPr>
            <w:tcW w:w="2133" w:type="dxa"/>
          </w:tcPr>
          <w:p w14:paraId="2BDA4A5B" w14:textId="77777777" w:rsidR="008D24D0" w:rsidRDefault="008D24D0" w:rsidP="007A00B7">
            <w:pPr>
              <w:pStyle w:val="Paragraphedeliste"/>
              <w:ind w:left="0"/>
            </w:pPr>
            <w:r>
              <w:rPr>
                <w:noProof/>
              </w:rPr>
              <mc:AlternateContent>
                <mc:Choice Requires="wps">
                  <w:drawing>
                    <wp:anchor distT="0" distB="0" distL="114300" distR="114300" simplePos="0" relativeHeight="251692544" behindDoc="0" locked="0" layoutInCell="1" allowOverlap="1" wp14:anchorId="52543A5E" wp14:editId="045003CA">
                      <wp:simplePos x="0" y="0"/>
                      <wp:positionH relativeFrom="column">
                        <wp:posOffset>359410</wp:posOffset>
                      </wp:positionH>
                      <wp:positionV relativeFrom="paragraph">
                        <wp:posOffset>148590</wp:posOffset>
                      </wp:positionV>
                      <wp:extent cx="257175" cy="161925"/>
                      <wp:effectExtent l="0" t="0" r="28575" b="28575"/>
                      <wp:wrapNone/>
                      <wp:docPr id="2063" name="Rectangle 2063"/>
                      <wp:cNvGraphicFramePr/>
                      <a:graphic xmlns:a="http://schemas.openxmlformats.org/drawingml/2006/main">
                        <a:graphicData uri="http://schemas.microsoft.com/office/word/2010/wordprocessingShape">
                          <wps:wsp>
                            <wps:cNvSpPr/>
                            <wps:spPr>
                              <a:xfrm>
                                <a:off x="0" y="0"/>
                                <a:ext cx="257175" cy="161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E5A90" id="Rectangle 2063" o:spid="_x0000_s1026" style="position:absolute;margin-left:28.3pt;margin-top:11.7pt;width:20.25pt;height:12.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" fillcolor="white [3201]" strokecolor="black [3213]" strokeweight="1pt"/>
                  </w:pict>
                </mc:Fallback>
              </mc:AlternateContent>
            </w:r>
          </w:p>
        </w:tc>
      </w:tr>
      <w:tr w:rsidR="008D24D0" w14:paraId="50218334" w14:textId="77777777" w:rsidTr="007A00B7">
        <w:trPr>
          <w:trHeight w:val="740"/>
        </w:trPr>
        <w:tc>
          <w:tcPr>
            <w:tcW w:w="862" w:type="dxa"/>
          </w:tcPr>
          <w:p w14:paraId="2A7F65CE" w14:textId="77777777" w:rsidR="008D24D0" w:rsidRDefault="008D24D0" w:rsidP="007A00B7">
            <w:pPr>
              <w:pStyle w:val="Paragraphedeliste"/>
              <w:ind w:left="0"/>
            </w:pPr>
          </w:p>
          <w:p w14:paraId="74714F99" w14:textId="77777777" w:rsidR="008D24D0" w:rsidRDefault="008D24D0" w:rsidP="007A00B7">
            <w:pPr>
              <w:pStyle w:val="Paragraphedeliste"/>
              <w:ind w:left="0"/>
            </w:pPr>
            <w:r>
              <w:t>2</w:t>
            </w:r>
          </w:p>
        </w:tc>
        <w:tc>
          <w:tcPr>
            <w:tcW w:w="2715" w:type="dxa"/>
            <w:gridSpan w:val="2"/>
          </w:tcPr>
          <w:p w14:paraId="3A079087" w14:textId="77777777" w:rsidR="008D24D0" w:rsidRPr="0044561B" w:rsidRDefault="008D24D0" w:rsidP="007A00B7">
            <w:pPr>
              <w:pStyle w:val="Paragraphedeliste"/>
              <w:ind w:left="0"/>
            </w:pPr>
            <w:r>
              <w:t xml:space="preserve">Attendre quelques mesures envoyées par la carte </w:t>
            </w:r>
          </w:p>
        </w:tc>
        <w:tc>
          <w:tcPr>
            <w:tcW w:w="1017" w:type="dxa"/>
          </w:tcPr>
          <w:p w14:paraId="4F404CE8" w14:textId="77777777" w:rsidR="008D24D0" w:rsidRPr="0044561B" w:rsidRDefault="008D24D0" w:rsidP="007A00B7">
            <w:pPr>
              <w:pStyle w:val="Paragraphedeliste"/>
              <w:ind w:left="0"/>
            </w:pPr>
          </w:p>
        </w:tc>
        <w:tc>
          <w:tcPr>
            <w:tcW w:w="3187" w:type="dxa"/>
          </w:tcPr>
          <w:p w14:paraId="70D32D28" w14:textId="77777777" w:rsidR="008D24D0" w:rsidRPr="0044561B" w:rsidRDefault="008D24D0" w:rsidP="007A00B7">
            <w:pPr>
              <w:pStyle w:val="Paragraphedeliste"/>
              <w:ind w:left="0"/>
            </w:pPr>
            <w:r>
              <w:t>Réception de plusieurs mesures quasi-similaires</w:t>
            </w:r>
          </w:p>
        </w:tc>
        <w:tc>
          <w:tcPr>
            <w:tcW w:w="2133" w:type="dxa"/>
          </w:tcPr>
          <w:p w14:paraId="70783F4E" w14:textId="77777777" w:rsidR="008D24D0" w:rsidRDefault="008D24D0" w:rsidP="007A00B7">
            <w:pPr>
              <w:pStyle w:val="Paragraphedeliste"/>
              <w:ind w:left="0"/>
            </w:pPr>
            <w:r>
              <w:rPr>
                <w:noProof/>
              </w:rPr>
              <mc:AlternateContent>
                <mc:Choice Requires="wps">
                  <w:drawing>
                    <wp:anchor distT="0" distB="0" distL="114300" distR="114300" simplePos="0" relativeHeight="251693568" behindDoc="0" locked="0" layoutInCell="1" allowOverlap="1" wp14:anchorId="0CAE157B" wp14:editId="0D7AD2E6">
                      <wp:simplePos x="0" y="0"/>
                      <wp:positionH relativeFrom="column">
                        <wp:posOffset>370205</wp:posOffset>
                      </wp:positionH>
                      <wp:positionV relativeFrom="paragraph">
                        <wp:posOffset>187325</wp:posOffset>
                      </wp:positionV>
                      <wp:extent cx="257175" cy="161925"/>
                      <wp:effectExtent l="0" t="0" r="28575" b="28575"/>
                      <wp:wrapNone/>
                      <wp:docPr id="2064" name="Rectangle 2064"/>
                      <wp:cNvGraphicFramePr/>
                      <a:graphic xmlns:a="http://schemas.openxmlformats.org/drawingml/2006/main">
                        <a:graphicData uri="http://schemas.microsoft.com/office/word/2010/wordprocessingShape">
                          <wps:wsp>
                            <wps:cNvSpPr/>
                            <wps:spPr>
                              <a:xfrm>
                                <a:off x="0" y="0"/>
                                <a:ext cx="257175" cy="161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DDAD9" id="Rectangle 2064" o:spid="_x0000_s1026" style="position:absolute;margin-left:29.15pt;margin-top:14.75pt;width:20.25pt;height:12.7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" fillcolor="white [3201]" strokecolor="black [3213]" strokeweight="1pt"/>
                  </w:pict>
                </mc:Fallback>
              </mc:AlternateContent>
            </w:r>
          </w:p>
        </w:tc>
      </w:tr>
      <w:tr w:rsidR="008D24D0" w14:paraId="37F45CA5" w14:textId="77777777" w:rsidTr="007A00B7">
        <w:trPr>
          <w:trHeight w:val="809"/>
        </w:trPr>
        <w:tc>
          <w:tcPr>
            <w:tcW w:w="862" w:type="dxa"/>
          </w:tcPr>
          <w:p w14:paraId="30B34313" w14:textId="77777777" w:rsidR="008D24D0" w:rsidRDefault="008D24D0" w:rsidP="007A00B7">
            <w:pPr>
              <w:pStyle w:val="Paragraphedeliste"/>
              <w:ind w:left="0"/>
            </w:pPr>
          </w:p>
          <w:p w14:paraId="6820F9EE" w14:textId="77777777" w:rsidR="008D24D0" w:rsidRDefault="008D24D0" w:rsidP="007A00B7">
            <w:pPr>
              <w:pStyle w:val="Paragraphedeliste"/>
              <w:ind w:left="0"/>
            </w:pPr>
            <w:r>
              <w:t>3</w:t>
            </w:r>
          </w:p>
        </w:tc>
        <w:tc>
          <w:tcPr>
            <w:tcW w:w="2715" w:type="dxa"/>
            <w:gridSpan w:val="2"/>
          </w:tcPr>
          <w:p w14:paraId="54210AFB" w14:textId="77777777" w:rsidR="008D24D0" w:rsidRDefault="008D24D0" w:rsidP="007A00B7">
            <w:pPr>
              <w:pStyle w:val="Paragraphedeliste"/>
              <w:ind w:left="0"/>
            </w:pPr>
            <w:r>
              <w:t xml:space="preserve">Vérifier la température avec un thermomètre </w:t>
            </w:r>
          </w:p>
        </w:tc>
        <w:tc>
          <w:tcPr>
            <w:tcW w:w="1017" w:type="dxa"/>
          </w:tcPr>
          <w:p w14:paraId="12AF3220" w14:textId="77777777" w:rsidR="008D24D0" w:rsidRPr="0044561B" w:rsidRDefault="008D24D0" w:rsidP="007A00B7">
            <w:pPr>
              <w:pStyle w:val="Paragraphedeliste"/>
              <w:ind w:left="0"/>
            </w:pPr>
          </w:p>
        </w:tc>
        <w:tc>
          <w:tcPr>
            <w:tcW w:w="3187" w:type="dxa"/>
          </w:tcPr>
          <w:p w14:paraId="6622C186" w14:textId="77777777" w:rsidR="008D24D0" w:rsidRPr="0044561B" w:rsidRDefault="008D24D0" w:rsidP="007A00B7">
            <w:pPr>
              <w:pStyle w:val="Paragraphedeliste"/>
              <w:ind w:left="0"/>
            </w:pPr>
            <w:r>
              <w:t xml:space="preserve">Les thermomètres indiquent les mêmes valeurs de température </w:t>
            </w:r>
          </w:p>
        </w:tc>
        <w:tc>
          <w:tcPr>
            <w:tcW w:w="2133" w:type="dxa"/>
          </w:tcPr>
          <w:p w14:paraId="5E6731F5" w14:textId="77777777" w:rsidR="008D24D0" w:rsidRDefault="008D24D0" w:rsidP="007A00B7">
            <w:pPr>
              <w:pStyle w:val="Paragraphedeliste"/>
              <w:ind w:left="0"/>
            </w:pPr>
            <w:r>
              <w:rPr>
                <w:noProof/>
              </w:rPr>
              <mc:AlternateContent>
                <mc:Choice Requires="wps">
                  <w:drawing>
                    <wp:anchor distT="0" distB="0" distL="114300" distR="114300" simplePos="0" relativeHeight="251694592" behindDoc="0" locked="0" layoutInCell="1" allowOverlap="1" wp14:anchorId="3BF97269" wp14:editId="6BA6EA1A">
                      <wp:simplePos x="0" y="0"/>
                      <wp:positionH relativeFrom="column">
                        <wp:posOffset>379730</wp:posOffset>
                      </wp:positionH>
                      <wp:positionV relativeFrom="paragraph">
                        <wp:posOffset>164465</wp:posOffset>
                      </wp:positionV>
                      <wp:extent cx="257175" cy="161925"/>
                      <wp:effectExtent l="0" t="0" r="28575" b="28575"/>
                      <wp:wrapNone/>
                      <wp:docPr id="2065" name="Rectangle 2065"/>
                      <wp:cNvGraphicFramePr/>
                      <a:graphic xmlns:a="http://schemas.openxmlformats.org/drawingml/2006/main">
                        <a:graphicData uri="http://schemas.microsoft.com/office/word/2010/wordprocessingShape">
                          <wps:wsp>
                            <wps:cNvSpPr/>
                            <wps:spPr>
                              <a:xfrm>
                                <a:off x="0" y="0"/>
                                <a:ext cx="257175" cy="161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7E202" id="Rectangle 2065" o:spid="_x0000_s1026" style="position:absolute;margin-left:29.9pt;margin-top:12.95pt;width:20.25pt;height:12.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" fillcolor="white [3201]" strokecolor="black [3213]" strokeweight="1pt"/>
                  </w:pict>
                </mc:Fallback>
              </mc:AlternateContent>
            </w:r>
          </w:p>
        </w:tc>
      </w:tr>
    </w:tbl>
    <w:p w14:paraId="3492FB36" w14:textId="77777777" w:rsidR="008D24D0" w:rsidRDefault="008D24D0" w:rsidP="008D24D0">
      <w:r>
        <w:t xml:space="preserve">           </w:t>
      </w:r>
    </w:p>
    <w:p w14:paraId="05BC1539" w14:textId="77777777" w:rsidR="008D24D0" w:rsidRDefault="008D24D0" w:rsidP="008D24D0">
      <w:r>
        <w:t xml:space="preserve">         2-Serveur Web</w:t>
      </w:r>
    </w:p>
    <w:p w14:paraId="1B86CD94" w14:textId="77777777" w:rsidR="008D24D0" w:rsidRDefault="008D24D0" w:rsidP="008D24D0"/>
    <w:tbl>
      <w:tblPr>
        <w:tblStyle w:val="Grilledutableau"/>
        <w:tblW w:w="9917" w:type="dxa"/>
        <w:tblInd w:w="-289" w:type="dxa"/>
        <w:tblLook w:val="04A0" w:firstRow="1" w:lastRow="0" w:firstColumn="1" w:lastColumn="0" w:noHBand="0" w:noVBand="1"/>
      </w:tblPr>
      <w:tblGrid>
        <w:gridCol w:w="862"/>
        <w:gridCol w:w="924"/>
        <w:gridCol w:w="1782"/>
        <w:gridCol w:w="1056"/>
        <w:gridCol w:w="3173"/>
        <w:gridCol w:w="2120"/>
      </w:tblGrid>
      <w:tr w:rsidR="008D24D0" w14:paraId="5EDBAFDE" w14:textId="77777777" w:rsidTr="007A00B7">
        <w:trPr>
          <w:trHeight w:val="282"/>
        </w:trPr>
        <w:tc>
          <w:tcPr>
            <w:tcW w:w="4596" w:type="dxa"/>
            <w:gridSpan w:val="4"/>
          </w:tcPr>
          <w:p w14:paraId="1D895E24" w14:textId="77777777" w:rsidR="008D24D0" w:rsidRDefault="008D24D0" w:rsidP="007A00B7">
            <w:pPr>
              <w:pStyle w:val="Sansinterligne"/>
            </w:pPr>
            <w:r w:rsidRPr="002A23BE">
              <w:rPr>
                <w:b/>
              </w:rPr>
              <w:t>Nom</w:t>
            </w:r>
            <w:r>
              <w:t> : Accéder à l’interface Web TR</w:t>
            </w:r>
          </w:p>
        </w:tc>
        <w:tc>
          <w:tcPr>
            <w:tcW w:w="5320" w:type="dxa"/>
            <w:gridSpan w:val="2"/>
          </w:tcPr>
          <w:p w14:paraId="39ED4779" w14:textId="77777777" w:rsidR="008D24D0" w:rsidRPr="002A23BE" w:rsidRDefault="008D24D0" w:rsidP="007A00B7">
            <w:pPr>
              <w:pStyle w:val="Paragraphedeliste"/>
              <w:ind w:left="0"/>
            </w:pPr>
            <w:r w:rsidRPr="002A23BE">
              <w:rPr>
                <w:b/>
              </w:rPr>
              <w:t>Groupe</w:t>
            </w:r>
            <w:r>
              <w:rPr>
                <w:b/>
              </w:rPr>
              <w:t xml:space="preserve"> : </w:t>
            </w:r>
            <w:r>
              <w:t>SFL5</w:t>
            </w:r>
          </w:p>
        </w:tc>
      </w:tr>
      <w:tr w:rsidR="008D24D0" w14:paraId="1031AC82" w14:textId="77777777" w:rsidTr="007A00B7">
        <w:trPr>
          <w:trHeight w:val="266"/>
        </w:trPr>
        <w:tc>
          <w:tcPr>
            <w:tcW w:w="9917" w:type="dxa"/>
            <w:gridSpan w:val="6"/>
          </w:tcPr>
          <w:p w14:paraId="2CF6B95B" w14:textId="77777777" w:rsidR="008D24D0" w:rsidRDefault="008D24D0" w:rsidP="007A00B7">
            <w:pPr>
              <w:pStyle w:val="Paragraphedeliste"/>
              <w:ind w:left="0"/>
            </w:pPr>
            <w:r w:rsidRPr="002A23BE">
              <w:rPr>
                <w:b/>
              </w:rPr>
              <w:t>Recette :</w:t>
            </w:r>
            <w:r>
              <w:t xml:space="preserve"> Technique</w:t>
            </w:r>
          </w:p>
        </w:tc>
      </w:tr>
      <w:tr w:rsidR="008D24D0" w14:paraId="753CD67D" w14:textId="77777777" w:rsidTr="007A00B7">
        <w:trPr>
          <w:trHeight w:val="282"/>
        </w:trPr>
        <w:tc>
          <w:tcPr>
            <w:tcW w:w="1786" w:type="dxa"/>
            <w:gridSpan w:val="2"/>
          </w:tcPr>
          <w:p w14:paraId="5CB39F89" w14:textId="77777777" w:rsidR="008D24D0" w:rsidRPr="002A23BE" w:rsidRDefault="008D24D0" w:rsidP="007A00B7">
            <w:pPr>
              <w:pStyle w:val="Paragraphedeliste"/>
              <w:ind w:left="0"/>
              <w:rPr>
                <w:b/>
              </w:rPr>
            </w:pPr>
            <w:r w:rsidRPr="002A23BE">
              <w:rPr>
                <w:b/>
              </w:rPr>
              <w:t>Objectif</w:t>
            </w:r>
            <w:r>
              <w:rPr>
                <w:b/>
              </w:rPr>
              <w:t> :</w:t>
            </w:r>
          </w:p>
        </w:tc>
        <w:tc>
          <w:tcPr>
            <w:tcW w:w="8130" w:type="dxa"/>
            <w:gridSpan w:val="4"/>
          </w:tcPr>
          <w:p w14:paraId="71FC4054" w14:textId="77777777" w:rsidR="008D24D0" w:rsidRPr="002A23BE" w:rsidRDefault="008D24D0" w:rsidP="007A00B7">
            <w:pPr>
              <w:pStyle w:val="Paragraphedeliste"/>
              <w:ind w:left="0"/>
              <w:rPr>
                <w:b/>
              </w:rPr>
            </w:pPr>
            <w:r>
              <w:t>Vérifier le bon fonctionnement de la page Temps Réel</w:t>
            </w:r>
          </w:p>
        </w:tc>
      </w:tr>
      <w:tr w:rsidR="008D24D0" w14:paraId="37E31C75" w14:textId="77777777" w:rsidTr="007A00B7">
        <w:trPr>
          <w:trHeight w:val="266"/>
        </w:trPr>
        <w:tc>
          <w:tcPr>
            <w:tcW w:w="1786" w:type="dxa"/>
            <w:gridSpan w:val="2"/>
          </w:tcPr>
          <w:p w14:paraId="39FD82E7" w14:textId="77777777" w:rsidR="008D24D0" w:rsidRPr="002A23BE" w:rsidRDefault="008D24D0" w:rsidP="007A00B7">
            <w:pPr>
              <w:pStyle w:val="Paragraphedeliste"/>
              <w:ind w:left="0"/>
              <w:rPr>
                <w:b/>
              </w:rPr>
            </w:pPr>
            <w:r>
              <w:rPr>
                <w:b/>
              </w:rPr>
              <w:t>Elément à tester</w:t>
            </w:r>
          </w:p>
        </w:tc>
        <w:tc>
          <w:tcPr>
            <w:tcW w:w="8130" w:type="dxa"/>
            <w:gridSpan w:val="4"/>
          </w:tcPr>
          <w:p w14:paraId="4D93BDBF" w14:textId="77777777" w:rsidR="008D24D0" w:rsidRDefault="008D24D0" w:rsidP="007A00B7">
            <w:pPr>
              <w:pStyle w:val="Paragraphedeliste"/>
              <w:ind w:left="0"/>
            </w:pPr>
            <w:r>
              <w:t>Serveur Web, base de données</w:t>
            </w:r>
          </w:p>
        </w:tc>
      </w:tr>
      <w:tr w:rsidR="008D24D0" w14:paraId="5034171F" w14:textId="77777777" w:rsidTr="007A00B7">
        <w:trPr>
          <w:trHeight w:val="282"/>
        </w:trPr>
        <w:tc>
          <w:tcPr>
            <w:tcW w:w="1786" w:type="dxa"/>
            <w:gridSpan w:val="2"/>
          </w:tcPr>
          <w:p w14:paraId="1EC786B4" w14:textId="77777777" w:rsidR="008D24D0" w:rsidRDefault="008D24D0" w:rsidP="007A00B7">
            <w:pPr>
              <w:pStyle w:val="Paragraphedeliste"/>
              <w:ind w:left="0"/>
              <w:rPr>
                <w:b/>
              </w:rPr>
            </w:pPr>
            <w:r>
              <w:rPr>
                <w:b/>
              </w:rPr>
              <w:t>Pré requis :</w:t>
            </w:r>
          </w:p>
        </w:tc>
        <w:tc>
          <w:tcPr>
            <w:tcW w:w="8130" w:type="dxa"/>
            <w:gridSpan w:val="4"/>
          </w:tcPr>
          <w:p w14:paraId="678764D4" w14:textId="77777777" w:rsidR="008D24D0" w:rsidRDefault="008D24D0" w:rsidP="007A00B7">
            <w:pPr>
              <w:pStyle w:val="Paragraphedeliste"/>
              <w:ind w:left="0"/>
            </w:pPr>
            <w:r>
              <w:t>Le navigateur web est lancé </w:t>
            </w:r>
          </w:p>
        </w:tc>
      </w:tr>
      <w:tr w:rsidR="008D24D0" w14:paraId="1E6F1CE8" w14:textId="77777777" w:rsidTr="007A00B7">
        <w:trPr>
          <w:trHeight w:val="266"/>
        </w:trPr>
        <w:tc>
          <w:tcPr>
            <w:tcW w:w="9917" w:type="dxa"/>
            <w:gridSpan w:val="6"/>
          </w:tcPr>
          <w:p w14:paraId="7967CEA2" w14:textId="77777777" w:rsidR="008D24D0" w:rsidRPr="002A23BE" w:rsidRDefault="008D24D0" w:rsidP="007A00B7">
            <w:pPr>
              <w:pStyle w:val="Paragraphedeliste"/>
              <w:ind w:left="0"/>
              <w:rPr>
                <w:b/>
              </w:rPr>
            </w:pPr>
          </w:p>
        </w:tc>
      </w:tr>
      <w:tr w:rsidR="008D24D0" w14:paraId="5A6DBEF4" w14:textId="77777777" w:rsidTr="007A00B7">
        <w:trPr>
          <w:trHeight w:val="282"/>
        </w:trPr>
        <w:tc>
          <w:tcPr>
            <w:tcW w:w="9917" w:type="dxa"/>
            <w:gridSpan w:val="6"/>
          </w:tcPr>
          <w:p w14:paraId="27B4B418" w14:textId="77777777" w:rsidR="008D24D0" w:rsidRPr="002A23BE" w:rsidRDefault="008D24D0" w:rsidP="007A00B7">
            <w:pPr>
              <w:pStyle w:val="Paragraphedeliste"/>
              <w:ind w:left="0"/>
              <w:rPr>
                <w:b/>
              </w:rPr>
            </w:pPr>
            <w:r>
              <w:rPr>
                <w:b/>
              </w:rPr>
              <w:t>Scénario</w:t>
            </w:r>
          </w:p>
        </w:tc>
      </w:tr>
      <w:tr w:rsidR="008D24D0" w14:paraId="38A3BBA2" w14:textId="77777777" w:rsidTr="007A00B7">
        <w:trPr>
          <w:trHeight w:val="307"/>
        </w:trPr>
        <w:tc>
          <w:tcPr>
            <w:tcW w:w="862" w:type="dxa"/>
          </w:tcPr>
          <w:p w14:paraId="3F43865C" w14:textId="77777777" w:rsidR="008D24D0" w:rsidRPr="0044561B" w:rsidRDefault="008D24D0" w:rsidP="007A00B7">
            <w:pPr>
              <w:pStyle w:val="Paragraphedeliste"/>
              <w:ind w:left="0"/>
            </w:pPr>
            <w:r w:rsidRPr="0044561B">
              <w:t>Id</w:t>
            </w:r>
            <w:r>
              <w:t xml:space="preserve"> 2</w:t>
            </w:r>
          </w:p>
        </w:tc>
        <w:tc>
          <w:tcPr>
            <w:tcW w:w="2715" w:type="dxa"/>
            <w:gridSpan w:val="2"/>
          </w:tcPr>
          <w:p w14:paraId="1C864A98" w14:textId="77777777" w:rsidR="008D24D0" w:rsidRPr="0044561B" w:rsidRDefault="008D24D0" w:rsidP="007A00B7">
            <w:pPr>
              <w:pStyle w:val="Paragraphedeliste"/>
              <w:ind w:left="0"/>
            </w:pPr>
            <w:r w:rsidRPr="0044561B">
              <w:t>Démarche</w:t>
            </w:r>
          </w:p>
        </w:tc>
        <w:tc>
          <w:tcPr>
            <w:tcW w:w="1017" w:type="dxa"/>
          </w:tcPr>
          <w:p w14:paraId="66E87485" w14:textId="77777777" w:rsidR="008D24D0" w:rsidRPr="0044561B" w:rsidRDefault="008D24D0" w:rsidP="007A00B7">
            <w:pPr>
              <w:pStyle w:val="Paragraphedeliste"/>
              <w:ind w:left="0"/>
            </w:pPr>
            <w:r w:rsidRPr="0044561B">
              <w:t>Données</w:t>
            </w:r>
          </w:p>
        </w:tc>
        <w:tc>
          <w:tcPr>
            <w:tcW w:w="3187" w:type="dxa"/>
          </w:tcPr>
          <w:p w14:paraId="7ECB0135" w14:textId="77777777" w:rsidR="008D24D0" w:rsidRPr="0044561B" w:rsidRDefault="008D24D0" w:rsidP="007A00B7">
            <w:pPr>
              <w:pStyle w:val="Paragraphedeliste"/>
              <w:ind w:left="0"/>
            </w:pPr>
            <w:r w:rsidRPr="0044561B">
              <w:t>Comportement attendu</w:t>
            </w:r>
          </w:p>
        </w:tc>
        <w:tc>
          <w:tcPr>
            <w:tcW w:w="2133" w:type="dxa"/>
          </w:tcPr>
          <w:p w14:paraId="4CFA47DD" w14:textId="77777777" w:rsidR="008D24D0" w:rsidRPr="0044561B" w:rsidRDefault="008D24D0" w:rsidP="007A00B7">
            <w:pPr>
              <w:pStyle w:val="Paragraphedeliste"/>
              <w:ind w:left="0"/>
            </w:pPr>
            <w:r>
              <w:t>OK</w:t>
            </w:r>
          </w:p>
        </w:tc>
      </w:tr>
      <w:tr w:rsidR="008D24D0" w14:paraId="33EDBA6A" w14:textId="77777777" w:rsidTr="007A00B7">
        <w:trPr>
          <w:trHeight w:val="740"/>
        </w:trPr>
        <w:tc>
          <w:tcPr>
            <w:tcW w:w="862" w:type="dxa"/>
          </w:tcPr>
          <w:p w14:paraId="7C62013A" w14:textId="77777777" w:rsidR="008D24D0" w:rsidRDefault="008D24D0" w:rsidP="007A00B7">
            <w:pPr>
              <w:pStyle w:val="Paragraphedeliste"/>
              <w:ind w:left="0"/>
            </w:pPr>
          </w:p>
          <w:p w14:paraId="56D603EE" w14:textId="77777777" w:rsidR="008D24D0" w:rsidRDefault="008D24D0" w:rsidP="007A00B7">
            <w:pPr>
              <w:pStyle w:val="Paragraphedeliste"/>
              <w:ind w:left="0"/>
            </w:pPr>
            <w:r>
              <w:t>1</w:t>
            </w:r>
          </w:p>
          <w:p w14:paraId="6B61B705" w14:textId="77777777" w:rsidR="008D24D0" w:rsidRPr="0044561B" w:rsidRDefault="008D24D0" w:rsidP="007A00B7">
            <w:pPr>
              <w:pStyle w:val="Paragraphedeliste"/>
              <w:ind w:left="0"/>
            </w:pPr>
          </w:p>
        </w:tc>
        <w:tc>
          <w:tcPr>
            <w:tcW w:w="2715" w:type="dxa"/>
            <w:gridSpan w:val="2"/>
          </w:tcPr>
          <w:p w14:paraId="1EB73ACC" w14:textId="77777777" w:rsidR="008D24D0" w:rsidRPr="0044561B" w:rsidRDefault="008D24D0" w:rsidP="007A00B7">
            <w:pPr>
              <w:pStyle w:val="Paragraphedeliste"/>
              <w:ind w:left="0"/>
            </w:pPr>
            <w:r>
              <w:t>Taper dans la barre de navigation « 10.16.37.161 »</w:t>
            </w:r>
          </w:p>
        </w:tc>
        <w:tc>
          <w:tcPr>
            <w:tcW w:w="1017" w:type="dxa"/>
          </w:tcPr>
          <w:p w14:paraId="765760E0" w14:textId="77777777" w:rsidR="008D24D0" w:rsidRPr="0044561B" w:rsidRDefault="008D24D0" w:rsidP="007A00B7">
            <w:pPr>
              <w:pStyle w:val="Paragraphedeliste"/>
              <w:ind w:left="0"/>
            </w:pPr>
          </w:p>
        </w:tc>
        <w:tc>
          <w:tcPr>
            <w:tcW w:w="3187" w:type="dxa"/>
          </w:tcPr>
          <w:p w14:paraId="112C5721" w14:textId="77777777" w:rsidR="008D24D0" w:rsidRPr="0044561B" w:rsidRDefault="008D24D0" w:rsidP="007A00B7">
            <w:pPr>
              <w:pStyle w:val="Paragraphedeliste"/>
              <w:ind w:left="0"/>
            </w:pPr>
            <w:r>
              <w:t>La page d’accueil s’affiche</w:t>
            </w:r>
          </w:p>
        </w:tc>
        <w:tc>
          <w:tcPr>
            <w:tcW w:w="2133" w:type="dxa"/>
          </w:tcPr>
          <w:p w14:paraId="6D175A3D" w14:textId="77777777" w:rsidR="008D24D0" w:rsidRDefault="008D24D0" w:rsidP="007A00B7">
            <w:pPr>
              <w:pStyle w:val="Paragraphedeliste"/>
              <w:ind w:left="0"/>
            </w:pPr>
            <w:r>
              <w:rPr>
                <w:noProof/>
              </w:rPr>
              <mc:AlternateContent>
                <mc:Choice Requires="wps">
                  <w:drawing>
                    <wp:anchor distT="0" distB="0" distL="114300" distR="114300" simplePos="0" relativeHeight="251695616" behindDoc="0" locked="0" layoutInCell="1" allowOverlap="1" wp14:anchorId="7D6FDDFA" wp14:editId="47A3CDCF">
                      <wp:simplePos x="0" y="0"/>
                      <wp:positionH relativeFrom="column">
                        <wp:posOffset>359410</wp:posOffset>
                      </wp:positionH>
                      <wp:positionV relativeFrom="paragraph">
                        <wp:posOffset>148590</wp:posOffset>
                      </wp:positionV>
                      <wp:extent cx="257175" cy="161925"/>
                      <wp:effectExtent l="0" t="0" r="28575" b="28575"/>
                      <wp:wrapNone/>
                      <wp:docPr id="2066" name="Rectangle 2066"/>
                      <wp:cNvGraphicFramePr/>
                      <a:graphic xmlns:a="http://schemas.openxmlformats.org/drawingml/2006/main">
                        <a:graphicData uri="http://schemas.microsoft.com/office/word/2010/wordprocessingShape">
                          <wps:wsp>
                            <wps:cNvSpPr/>
                            <wps:spPr>
                              <a:xfrm>
                                <a:off x="0" y="0"/>
                                <a:ext cx="257175" cy="161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B5EE7" id="Rectangle 2066" o:spid="_x0000_s1026" style="position:absolute;margin-left:28.3pt;margin-top:11.7pt;width:20.25pt;height:12.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" fillcolor="white [3201]" strokecolor="black [3213]" strokeweight="1pt"/>
                  </w:pict>
                </mc:Fallback>
              </mc:AlternateContent>
            </w:r>
          </w:p>
        </w:tc>
      </w:tr>
      <w:tr w:rsidR="008D24D0" w14:paraId="2D6C022D" w14:textId="77777777" w:rsidTr="007A00B7">
        <w:trPr>
          <w:trHeight w:val="740"/>
        </w:trPr>
        <w:tc>
          <w:tcPr>
            <w:tcW w:w="862" w:type="dxa"/>
          </w:tcPr>
          <w:p w14:paraId="42154FD8" w14:textId="77777777" w:rsidR="008D24D0" w:rsidRDefault="008D24D0" w:rsidP="007A00B7">
            <w:pPr>
              <w:pStyle w:val="Paragraphedeliste"/>
              <w:ind w:left="0"/>
            </w:pPr>
          </w:p>
          <w:p w14:paraId="46A4FB6B" w14:textId="77777777" w:rsidR="008D24D0" w:rsidRDefault="008D24D0" w:rsidP="007A00B7">
            <w:pPr>
              <w:pStyle w:val="Paragraphedeliste"/>
              <w:ind w:left="0"/>
            </w:pPr>
            <w:r>
              <w:t>2</w:t>
            </w:r>
          </w:p>
        </w:tc>
        <w:tc>
          <w:tcPr>
            <w:tcW w:w="2715" w:type="dxa"/>
            <w:gridSpan w:val="2"/>
          </w:tcPr>
          <w:p w14:paraId="424E0B91" w14:textId="77777777" w:rsidR="008D24D0" w:rsidRPr="0044561B" w:rsidRDefault="008D24D0" w:rsidP="007A00B7">
            <w:pPr>
              <w:pStyle w:val="Paragraphedeliste"/>
              <w:ind w:left="0"/>
            </w:pPr>
            <w:r>
              <w:t xml:space="preserve">Cliquer sur le bouton « la serre en temp réel » </w:t>
            </w:r>
          </w:p>
        </w:tc>
        <w:tc>
          <w:tcPr>
            <w:tcW w:w="1017" w:type="dxa"/>
          </w:tcPr>
          <w:p w14:paraId="471E8F65" w14:textId="77777777" w:rsidR="008D24D0" w:rsidRPr="0044561B" w:rsidRDefault="008D24D0" w:rsidP="007A00B7">
            <w:pPr>
              <w:pStyle w:val="Paragraphedeliste"/>
              <w:ind w:left="0"/>
            </w:pPr>
          </w:p>
        </w:tc>
        <w:tc>
          <w:tcPr>
            <w:tcW w:w="3187" w:type="dxa"/>
          </w:tcPr>
          <w:p w14:paraId="7A6FE7BC" w14:textId="77777777" w:rsidR="008D24D0" w:rsidRPr="0044561B" w:rsidRDefault="008D24D0" w:rsidP="007A00B7">
            <w:pPr>
              <w:pStyle w:val="Paragraphedeliste"/>
              <w:ind w:left="0"/>
            </w:pPr>
            <w:r>
              <w:t>La page Temps Réel S’ouvre et les valeurs sont affichées</w:t>
            </w:r>
          </w:p>
        </w:tc>
        <w:tc>
          <w:tcPr>
            <w:tcW w:w="2133" w:type="dxa"/>
          </w:tcPr>
          <w:p w14:paraId="321A1387" w14:textId="77777777" w:rsidR="008D24D0" w:rsidRDefault="008D24D0" w:rsidP="007A00B7">
            <w:pPr>
              <w:pStyle w:val="Paragraphedeliste"/>
              <w:ind w:left="0"/>
            </w:pPr>
            <w:r>
              <w:rPr>
                <w:noProof/>
              </w:rPr>
              <mc:AlternateContent>
                <mc:Choice Requires="wps">
                  <w:drawing>
                    <wp:anchor distT="0" distB="0" distL="114300" distR="114300" simplePos="0" relativeHeight="251696640" behindDoc="0" locked="0" layoutInCell="1" allowOverlap="1" wp14:anchorId="721B6021" wp14:editId="1F43BB57">
                      <wp:simplePos x="0" y="0"/>
                      <wp:positionH relativeFrom="column">
                        <wp:posOffset>370205</wp:posOffset>
                      </wp:positionH>
                      <wp:positionV relativeFrom="paragraph">
                        <wp:posOffset>187325</wp:posOffset>
                      </wp:positionV>
                      <wp:extent cx="257175" cy="161925"/>
                      <wp:effectExtent l="0" t="0" r="28575" b="28575"/>
                      <wp:wrapNone/>
                      <wp:docPr id="2067" name="Rectangle 2067"/>
                      <wp:cNvGraphicFramePr/>
                      <a:graphic xmlns:a="http://schemas.openxmlformats.org/drawingml/2006/main">
                        <a:graphicData uri="http://schemas.microsoft.com/office/word/2010/wordprocessingShape">
                          <wps:wsp>
                            <wps:cNvSpPr/>
                            <wps:spPr>
                              <a:xfrm>
                                <a:off x="0" y="0"/>
                                <a:ext cx="257175" cy="161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D267A" id="Rectangle 2067" o:spid="_x0000_s1026" style="position:absolute;margin-left:29.15pt;margin-top:14.75pt;width:20.25pt;height:12.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" fillcolor="white [3201]" strokecolor="black [3213]" strokeweight="1pt"/>
                  </w:pict>
                </mc:Fallback>
              </mc:AlternateContent>
            </w:r>
          </w:p>
        </w:tc>
      </w:tr>
      <w:tr w:rsidR="008D24D0" w14:paraId="2AB1123B" w14:textId="77777777" w:rsidTr="007A00B7">
        <w:trPr>
          <w:trHeight w:val="809"/>
        </w:trPr>
        <w:tc>
          <w:tcPr>
            <w:tcW w:w="862" w:type="dxa"/>
          </w:tcPr>
          <w:p w14:paraId="239C53E9" w14:textId="77777777" w:rsidR="008D24D0" w:rsidRDefault="008D24D0" w:rsidP="007A00B7">
            <w:pPr>
              <w:pStyle w:val="Paragraphedeliste"/>
              <w:ind w:left="0"/>
            </w:pPr>
          </w:p>
          <w:p w14:paraId="3F4BEA23" w14:textId="77777777" w:rsidR="008D24D0" w:rsidRDefault="008D24D0" w:rsidP="007A00B7">
            <w:pPr>
              <w:pStyle w:val="Paragraphedeliste"/>
              <w:ind w:left="0"/>
            </w:pPr>
            <w:r>
              <w:t>3</w:t>
            </w:r>
          </w:p>
        </w:tc>
        <w:tc>
          <w:tcPr>
            <w:tcW w:w="2715" w:type="dxa"/>
            <w:gridSpan w:val="2"/>
          </w:tcPr>
          <w:p w14:paraId="5E62080C" w14:textId="77777777" w:rsidR="008D24D0" w:rsidRDefault="008D24D0" w:rsidP="007A00B7">
            <w:pPr>
              <w:pStyle w:val="Paragraphedeliste"/>
              <w:ind w:left="0"/>
            </w:pPr>
            <w:r>
              <w:t>Cliquer sur « actualiser les valeurs »</w:t>
            </w:r>
          </w:p>
        </w:tc>
        <w:tc>
          <w:tcPr>
            <w:tcW w:w="1017" w:type="dxa"/>
          </w:tcPr>
          <w:p w14:paraId="71DB8B33" w14:textId="77777777" w:rsidR="008D24D0" w:rsidRPr="0044561B" w:rsidRDefault="008D24D0" w:rsidP="007A00B7">
            <w:pPr>
              <w:pStyle w:val="Paragraphedeliste"/>
              <w:ind w:left="0"/>
            </w:pPr>
          </w:p>
        </w:tc>
        <w:tc>
          <w:tcPr>
            <w:tcW w:w="3187" w:type="dxa"/>
          </w:tcPr>
          <w:p w14:paraId="0E781160" w14:textId="77777777" w:rsidR="008D24D0" w:rsidRPr="0044561B" w:rsidRDefault="008D24D0" w:rsidP="007A00B7">
            <w:pPr>
              <w:pStyle w:val="Paragraphedeliste"/>
              <w:ind w:left="0"/>
            </w:pPr>
            <w:r>
              <w:t>La page se recharge partiellement et les valeurs sont Mises à jour.</w:t>
            </w:r>
          </w:p>
        </w:tc>
        <w:tc>
          <w:tcPr>
            <w:tcW w:w="2133" w:type="dxa"/>
          </w:tcPr>
          <w:p w14:paraId="2F3F4E71" w14:textId="77777777" w:rsidR="008D24D0" w:rsidRDefault="008D24D0" w:rsidP="007A00B7">
            <w:pPr>
              <w:pStyle w:val="Paragraphedeliste"/>
              <w:ind w:left="0"/>
            </w:pPr>
            <w:r>
              <w:rPr>
                <w:noProof/>
              </w:rPr>
              <mc:AlternateContent>
                <mc:Choice Requires="wps">
                  <w:drawing>
                    <wp:anchor distT="0" distB="0" distL="114300" distR="114300" simplePos="0" relativeHeight="251697664" behindDoc="0" locked="0" layoutInCell="1" allowOverlap="1" wp14:anchorId="0476BB12" wp14:editId="59F3596F">
                      <wp:simplePos x="0" y="0"/>
                      <wp:positionH relativeFrom="column">
                        <wp:posOffset>379730</wp:posOffset>
                      </wp:positionH>
                      <wp:positionV relativeFrom="paragraph">
                        <wp:posOffset>164465</wp:posOffset>
                      </wp:positionV>
                      <wp:extent cx="257175" cy="161925"/>
                      <wp:effectExtent l="0" t="0" r="28575" b="28575"/>
                      <wp:wrapNone/>
                      <wp:docPr id="2068" name="Rectangle 2068"/>
                      <wp:cNvGraphicFramePr/>
                      <a:graphic xmlns:a="http://schemas.openxmlformats.org/drawingml/2006/main">
                        <a:graphicData uri="http://schemas.microsoft.com/office/word/2010/wordprocessingShape">
                          <wps:wsp>
                            <wps:cNvSpPr/>
                            <wps:spPr>
                              <a:xfrm>
                                <a:off x="0" y="0"/>
                                <a:ext cx="257175" cy="161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C7520" id="Rectangle 2068" o:spid="_x0000_s1026" style="position:absolute;margin-left:29.9pt;margin-top:12.95pt;width:20.25pt;height:12.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" fillcolor="white [3201]" strokecolor="black [3213]" strokeweight="1pt"/>
                  </w:pict>
                </mc:Fallback>
              </mc:AlternateContent>
            </w:r>
          </w:p>
        </w:tc>
      </w:tr>
    </w:tbl>
    <w:p w14:paraId="6615185B" w14:textId="77777777" w:rsidR="008D24D0" w:rsidRDefault="008D24D0" w:rsidP="008D24D0"/>
    <w:p w14:paraId="71264224" w14:textId="373B80A4" w:rsidR="008D24D0" w:rsidRDefault="008D24D0" w:rsidP="008D24D0">
      <w:pPr>
        <w:jc w:val="both"/>
      </w:pPr>
    </w:p>
    <w:p w14:paraId="00C2F5BD" w14:textId="525A0530" w:rsidR="008D24D0" w:rsidRDefault="008D24D0" w:rsidP="008D24D0">
      <w:pPr>
        <w:jc w:val="both"/>
      </w:pPr>
    </w:p>
    <w:p w14:paraId="7A50E7F6" w14:textId="28C9E65D" w:rsidR="00AA0F61" w:rsidRDefault="008D24D0" w:rsidP="0070091A">
      <w:pPr>
        <w:pStyle w:val="Titre2"/>
        <w:jc w:val="left"/>
        <w:rPr>
          <w:rFonts w:eastAsiaTheme="minorEastAsia"/>
        </w:rPr>
      </w:pPr>
      <w:r w:rsidRPr="00ED18DC">
        <w:rPr>
          <w:rFonts w:eastAsiaTheme="minorEastAsia"/>
        </w:rPr>
        <w:lastRenderedPageBreak/>
        <w:t>5. Bilan Personnel</w:t>
      </w:r>
    </w:p>
    <w:p w14:paraId="649751A1" w14:textId="77777777" w:rsidR="0070091A" w:rsidRPr="0070091A" w:rsidRDefault="0070091A" w:rsidP="0070091A"/>
    <w:p w14:paraId="62674BD0" w14:textId="1F6D4A87" w:rsidR="00FB3D4D" w:rsidRPr="0070091A" w:rsidRDefault="00AA0F61" w:rsidP="00FB3D4D">
      <w:pPr>
        <w:jc w:val="left"/>
        <w:rPr>
          <w:rFonts w:asciiTheme="minorHAnsi" w:hAnsiTheme="minorHAnsi" w:cstheme="minorHAnsi"/>
          <w:sz w:val="28"/>
          <w:szCs w:val="28"/>
        </w:rPr>
      </w:pPr>
      <w:r w:rsidRPr="0070091A">
        <w:rPr>
          <w:rFonts w:asciiTheme="minorHAnsi" w:hAnsiTheme="minorHAnsi" w:cstheme="minorHAnsi"/>
          <w:sz w:val="28"/>
          <w:szCs w:val="28"/>
        </w:rPr>
        <w:t>Pour conclure sur cette fin de projet je dirais qu’il fut enrichissant aux vues de ce que j’y ai appris, aussi bien en termes techniques qu’en relation de travail a visée sans doute plus grande que celle du BTS. Ce fut un réel plaisir de travailler au côté de mes camarades.</w:t>
      </w:r>
    </w:p>
    <w:p w14:paraId="56B29A37" w14:textId="1CD31AC1" w:rsidR="00AA0F61" w:rsidRPr="0070091A" w:rsidRDefault="00AA0F61" w:rsidP="00FB3D4D">
      <w:pPr>
        <w:jc w:val="left"/>
        <w:rPr>
          <w:rFonts w:asciiTheme="minorHAnsi" w:hAnsiTheme="minorHAnsi" w:cstheme="minorHAnsi"/>
          <w:sz w:val="28"/>
          <w:szCs w:val="28"/>
        </w:rPr>
      </w:pPr>
    </w:p>
    <w:p w14:paraId="69B631BB" w14:textId="7308EE1E" w:rsidR="00AA0F61" w:rsidRPr="0070091A" w:rsidRDefault="00AA0F61" w:rsidP="00FB3D4D">
      <w:pPr>
        <w:jc w:val="left"/>
        <w:rPr>
          <w:rFonts w:asciiTheme="minorHAnsi" w:hAnsiTheme="minorHAnsi" w:cstheme="minorHAnsi"/>
          <w:sz w:val="28"/>
          <w:szCs w:val="28"/>
        </w:rPr>
      </w:pPr>
      <w:r w:rsidRPr="0070091A">
        <w:rPr>
          <w:rFonts w:asciiTheme="minorHAnsi" w:hAnsiTheme="minorHAnsi" w:cstheme="minorHAnsi"/>
          <w:sz w:val="28"/>
          <w:szCs w:val="28"/>
        </w:rPr>
        <w:t xml:space="preserve">Je rajouterais que l’objectif au départ avait un réel sens </w:t>
      </w:r>
      <w:r w:rsidR="0070091A" w:rsidRPr="0070091A">
        <w:rPr>
          <w:rFonts w:asciiTheme="minorHAnsi" w:hAnsiTheme="minorHAnsi" w:cstheme="minorHAnsi"/>
          <w:sz w:val="28"/>
          <w:szCs w:val="28"/>
        </w:rPr>
        <w:t>et une réelle application, j’ose espérer qu’a ce sujet notre travail sera utilisé a de bonne fin dans le milieu qui lui est destiné.</w:t>
      </w:r>
    </w:p>
    <w:p w14:paraId="10E20FED" w14:textId="4B89AFF8" w:rsidR="0070091A" w:rsidRPr="0070091A" w:rsidRDefault="0070091A" w:rsidP="00FB3D4D">
      <w:pPr>
        <w:jc w:val="left"/>
        <w:rPr>
          <w:rFonts w:asciiTheme="minorHAnsi" w:hAnsiTheme="minorHAnsi" w:cstheme="minorHAnsi"/>
          <w:sz w:val="28"/>
          <w:szCs w:val="28"/>
        </w:rPr>
      </w:pPr>
    </w:p>
    <w:p w14:paraId="7C3091C2" w14:textId="0030C36B" w:rsidR="0070091A" w:rsidRPr="0070091A" w:rsidRDefault="0070091A" w:rsidP="00FB3D4D">
      <w:pPr>
        <w:jc w:val="left"/>
        <w:rPr>
          <w:rFonts w:asciiTheme="minorHAnsi" w:hAnsiTheme="minorHAnsi" w:cstheme="minorHAnsi"/>
          <w:sz w:val="28"/>
          <w:szCs w:val="28"/>
        </w:rPr>
      </w:pPr>
      <w:r w:rsidRPr="0070091A">
        <w:rPr>
          <w:rFonts w:asciiTheme="minorHAnsi" w:hAnsiTheme="minorHAnsi" w:cstheme="minorHAnsi"/>
          <w:sz w:val="28"/>
          <w:szCs w:val="28"/>
        </w:rPr>
        <w:t>Je pense avoir répondu aux attentes placées en ma personne sur l’ensemble du temps passé en projets.</w:t>
      </w:r>
    </w:p>
    <w:p w14:paraId="54A8E173" w14:textId="69C5A062" w:rsidR="0070091A" w:rsidRPr="0070091A" w:rsidRDefault="0070091A" w:rsidP="00FB3D4D">
      <w:pPr>
        <w:jc w:val="left"/>
        <w:rPr>
          <w:rFonts w:asciiTheme="minorHAnsi" w:hAnsiTheme="minorHAnsi" w:cstheme="minorHAnsi"/>
          <w:sz w:val="28"/>
          <w:szCs w:val="28"/>
        </w:rPr>
      </w:pPr>
    </w:p>
    <w:p w14:paraId="5DA6B880" w14:textId="494CB657" w:rsidR="0070091A" w:rsidRPr="0070091A" w:rsidRDefault="0070091A" w:rsidP="00FB3D4D">
      <w:pPr>
        <w:jc w:val="left"/>
        <w:rPr>
          <w:rFonts w:asciiTheme="minorHAnsi" w:hAnsiTheme="minorHAnsi" w:cstheme="minorHAnsi"/>
          <w:sz w:val="28"/>
          <w:szCs w:val="28"/>
        </w:rPr>
      </w:pPr>
      <w:r w:rsidRPr="0070091A">
        <w:rPr>
          <w:rFonts w:asciiTheme="minorHAnsi" w:hAnsiTheme="minorHAnsi" w:cstheme="minorHAnsi"/>
          <w:sz w:val="28"/>
          <w:szCs w:val="28"/>
        </w:rPr>
        <w:t>Je tiens également à remercier les professeurs qui nous ont accompagner sur toute la durée du projet et a qui nous devons beaucoup. Et également mes camarades de projets.</w:t>
      </w:r>
    </w:p>
    <w:p w14:paraId="74444DC8" w14:textId="77777777" w:rsidR="0070091A" w:rsidRDefault="0070091A" w:rsidP="00FB3D4D">
      <w:pPr>
        <w:jc w:val="left"/>
      </w:pPr>
    </w:p>
    <w:p w14:paraId="0276E9C3" w14:textId="77777777" w:rsidR="00FB3D4D" w:rsidRPr="00FB3D4D" w:rsidRDefault="00FB3D4D" w:rsidP="00FB3D4D"/>
    <w:sectPr w:rsidR="00FB3D4D" w:rsidRPr="00FB3D4D" w:rsidSect="0033166E">
      <w:footerReference w:type="default" r:id="rId32"/>
      <w:footerReference w:type="first" r:id="rId33"/>
      <w:pgSz w:w="12240" w:h="15840"/>
      <w:pgMar w:top="1440" w:right="1797" w:bottom="1440" w:left="1797" w:header="720" w:footer="720" w:gutter="0"/>
      <w:pgBorders w:display="firstPage" w:offsetFrom="page">
        <w:top w:val="single" w:sz="24" w:space="24" w:color="BED68E"/>
        <w:left w:val="single" w:sz="24" w:space="24" w:color="BED68E"/>
        <w:bottom w:val="single" w:sz="24" w:space="24" w:color="BED68E"/>
        <w:right w:val="single" w:sz="24" w:space="24" w:color="BED68E"/>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0AB18" w14:textId="77777777" w:rsidR="009D6935" w:rsidRDefault="009D6935">
      <w:r>
        <w:separator/>
      </w:r>
    </w:p>
  </w:endnote>
  <w:endnote w:type="continuationSeparator" w:id="0">
    <w:p w14:paraId="597A48D0" w14:textId="77777777" w:rsidR="009D6935" w:rsidRDefault="009D69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917"/>
      <w:gridCol w:w="1729"/>
    </w:tblGrid>
    <w:sdt>
      <w:sdtPr>
        <w:rPr>
          <w:rFonts w:asciiTheme="majorHAnsi" w:eastAsiaTheme="majorEastAsia" w:hAnsiTheme="majorHAnsi" w:cstheme="majorBidi"/>
          <w:sz w:val="20"/>
          <w:szCs w:val="20"/>
        </w:rPr>
        <w:id w:val="-622846676"/>
        <w:docPartObj>
          <w:docPartGallery w:val="Page Numbers (Bottom of Page)"/>
          <w:docPartUnique/>
        </w:docPartObj>
      </w:sdtPr>
      <w:sdtEndPr>
        <w:rPr>
          <w:rFonts w:ascii="Garamond" w:eastAsia="Times New Roman" w:hAnsi="Garamond" w:cs="Times New Roman"/>
          <w:sz w:val="24"/>
          <w:szCs w:val="24"/>
        </w:rPr>
      </w:sdtEndPr>
      <w:sdtContent>
        <w:tr w:rsidR="007E4023" w14:paraId="1B4E7524" w14:textId="77777777">
          <w:trPr>
            <w:trHeight w:val="727"/>
          </w:trPr>
          <w:tc>
            <w:tcPr>
              <w:tcW w:w="4000" w:type="pct"/>
              <w:tcBorders>
                <w:right w:val="triple" w:sz="4" w:space="0" w:color="4472C4" w:themeColor="accent1"/>
              </w:tcBorders>
            </w:tcPr>
            <w:p w14:paraId="0CB3DDE5" w14:textId="77777777" w:rsidR="007E4023" w:rsidRDefault="007E402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6B5447AC" w14:textId="77777777" w:rsidR="007E4023" w:rsidRDefault="007E402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t>2</w:t>
              </w:r>
              <w:r>
                <w:fldChar w:fldCharType="end"/>
              </w:r>
            </w:p>
          </w:tc>
        </w:tr>
      </w:sdtContent>
    </w:sdt>
  </w:tbl>
  <w:p w14:paraId="2BF0B009" w14:textId="77777777" w:rsidR="007E4023" w:rsidRDefault="007E4023">
    <w:pPr>
      <w:pStyle w:val="Pieddepage"/>
    </w:pPr>
    <w:r>
      <w:rPr>
        <w:noProof/>
      </w:rPr>
      <w:drawing>
        <wp:anchor distT="0" distB="0" distL="114300" distR="114300" simplePos="0" relativeHeight="251658240" behindDoc="1" locked="0" layoutInCell="1" allowOverlap="1" wp14:anchorId="0038CD67" wp14:editId="1E2C9574">
          <wp:simplePos x="0" y="0"/>
          <wp:positionH relativeFrom="margin">
            <wp:posOffset>-959485</wp:posOffset>
          </wp:positionH>
          <wp:positionV relativeFrom="paragraph">
            <wp:posOffset>-203835</wp:posOffset>
          </wp:positionV>
          <wp:extent cx="2095500" cy="689545"/>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semble détouré.png"/>
                  <pic:cNvPicPr/>
                </pic:nvPicPr>
                <pic:blipFill>
                  <a:blip r:embed="rId1">
                    <a:extLst>
                      <a:ext uri="{28A0092B-C50C-407E-A947-70E740481C1C}">
                        <a14:useLocalDpi xmlns:a14="http://schemas.microsoft.com/office/drawing/2010/main" val="0"/>
                      </a:ext>
                    </a:extLst>
                  </a:blip>
                  <a:stretch>
                    <a:fillRect/>
                  </a:stretch>
                </pic:blipFill>
                <pic:spPr>
                  <a:xfrm>
                    <a:off x="0" y="0"/>
                    <a:ext cx="2095500" cy="689545"/>
                  </a:xfrm>
                  <a:prstGeom prst="rect">
                    <a:avLst/>
                  </a:prstGeom>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10A92" w14:textId="2A418D3D" w:rsidR="007E4023" w:rsidRPr="00F45075" w:rsidRDefault="007E4023" w:rsidP="00CB795B">
    <w:pPr>
      <w:pStyle w:val="Pieddepage"/>
      <w:rPr>
        <w:noProof/>
        <w:color w:val="44546A" w:themeColor="text2"/>
      </w:rPr>
    </w:pPr>
    <w:r w:rsidRPr="00F45075">
      <w:rPr>
        <w:noProof/>
        <w:color w:val="44546A" w:themeColor="text2"/>
      </w:rPr>
      <w:fldChar w:fldCharType="begin"/>
    </w:r>
    <w:r w:rsidRPr="00F45075">
      <w:rPr>
        <w:noProof/>
        <w:color w:val="44546A" w:themeColor="text2"/>
      </w:rPr>
      <w:instrText xml:space="preserve"> FILENAME \* MERGEFORMAT </w:instrText>
    </w:r>
    <w:r w:rsidRPr="00F45075">
      <w:rPr>
        <w:noProof/>
        <w:color w:val="44546A" w:themeColor="text2"/>
      </w:rPr>
      <w:fldChar w:fldCharType="separate"/>
    </w:r>
    <w:r w:rsidRPr="00F45075">
      <w:rPr>
        <w:noProof/>
        <w:color w:val="44546A" w:themeColor="text2"/>
      </w:rPr>
      <w:t xml:space="preserve">Partie </w:t>
    </w:r>
    <w:r>
      <w:rPr>
        <w:noProof/>
        <w:color w:val="44546A" w:themeColor="text2"/>
      </w:rPr>
      <w:t>Personelle</w:t>
    </w:r>
    <w:r w:rsidRPr="00F45075">
      <w:rPr>
        <w:noProof/>
        <w:color w:val="44546A" w:themeColor="text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7ED99" w14:textId="77777777" w:rsidR="009D6935" w:rsidRDefault="009D6935">
      <w:r>
        <w:separator/>
      </w:r>
    </w:p>
  </w:footnote>
  <w:footnote w:type="continuationSeparator" w:id="0">
    <w:p w14:paraId="11061860" w14:textId="77777777" w:rsidR="009D6935" w:rsidRDefault="009D69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E75F2"/>
    <w:multiLevelType w:val="hybridMultilevel"/>
    <w:tmpl w:val="75E8BD8C"/>
    <w:lvl w:ilvl="0" w:tplc="BBE84CFA">
      <w:start w:val="1"/>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5E610AF"/>
    <w:multiLevelType w:val="hybridMultilevel"/>
    <w:tmpl w:val="E3C0B7FA"/>
    <w:lvl w:ilvl="0" w:tplc="53D811EC">
      <w:start w:val="1"/>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497444A"/>
    <w:multiLevelType w:val="hybridMultilevel"/>
    <w:tmpl w:val="FA6A3C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6FF1381"/>
    <w:multiLevelType w:val="hybridMultilevel"/>
    <w:tmpl w:val="AD4A5E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12E41C2"/>
    <w:multiLevelType w:val="hybridMultilevel"/>
    <w:tmpl w:val="87788680"/>
    <w:lvl w:ilvl="0" w:tplc="54B64CE0">
      <w:start w:val="3"/>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3162B31"/>
    <w:multiLevelType w:val="hybridMultilevel"/>
    <w:tmpl w:val="E75C5E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7E954B5"/>
    <w:multiLevelType w:val="multilevel"/>
    <w:tmpl w:val="D5F820E6"/>
    <w:lvl w:ilvl="0">
      <w:start w:val="1"/>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7E357DF9"/>
    <w:multiLevelType w:val="hybridMultilevel"/>
    <w:tmpl w:val="6A3E6D1C"/>
    <w:lvl w:ilvl="0" w:tplc="A70A9B4E">
      <w:start w:val="4"/>
      <w:numFmt w:val="bullet"/>
      <w:lvlText w:val="-"/>
      <w:lvlJc w:val="left"/>
      <w:pPr>
        <w:ind w:left="720" w:hanging="360"/>
      </w:pPr>
      <w:rPr>
        <w:rFonts w:ascii="Garamond" w:eastAsia="Times New Roman" w:hAnsi="Garamond"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6"/>
  </w:num>
  <w:num w:numId="5">
    <w:abstractNumId w:val="1"/>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o:colormru v:ext="edit" colors="#bfffb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171"/>
    <w:rsid w:val="00014A95"/>
    <w:rsid w:val="00015F1E"/>
    <w:rsid w:val="000238B2"/>
    <w:rsid w:val="00040269"/>
    <w:rsid w:val="00043015"/>
    <w:rsid w:val="000439CF"/>
    <w:rsid w:val="00064D1E"/>
    <w:rsid w:val="000703D7"/>
    <w:rsid w:val="00071AC9"/>
    <w:rsid w:val="00084ACF"/>
    <w:rsid w:val="000918E2"/>
    <w:rsid w:val="000A0099"/>
    <w:rsid w:val="000B1457"/>
    <w:rsid w:val="000D4298"/>
    <w:rsid w:val="000D478F"/>
    <w:rsid w:val="000E038A"/>
    <w:rsid w:val="00101468"/>
    <w:rsid w:val="001020E1"/>
    <w:rsid w:val="001107E5"/>
    <w:rsid w:val="00113799"/>
    <w:rsid w:val="00144A5B"/>
    <w:rsid w:val="00145C28"/>
    <w:rsid w:val="00155DAD"/>
    <w:rsid w:val="0016594C"/>
    <w:rsid w:val="00170FE4"/>
    <w:rsid w:val="001735EC"/>
    <w:rsid w:val="001C0439"/>
    <w:rsid w:val="001C3639"/>
    <w:rsid w:val="001D417E"/>
    <w:rsid w:val="001D47D3"/>
    <w:rsid w:val="001F0525"/>
    <w:rsid w:val="00207AB0"/>
    <w:rsid w:val="00213F7E"/>
    <w:rsid w:val="0021692F"/>
    <w:rsid w:val="00232D48"/>
    <w:rsid w:val="00240348"/>
    <w:rsid w:val="0024537E"/>
    <w:rsid w:val="00256E74"/>
    <w:rsid w:val="00280FA6"/>
    <w:rsid w:val="00283E8C"/>
    <w:rsid w:val="00292B05"/>
    <w:rsid w:val="002A78B8"/>
    <w:rsid w:val="00310352"/>
    <w:rsid w:val="00313828"/>
    <w:rsid w:val="003152DD"/>
    <w:rsid w:val="003235F1"/>
    <w:rsid w:val="0033166E"/>
    <w:rsid w:val="00341BCD"/>
    <w:rsid w:val="00347D1B"/>
    <w:rsid w:val="00351BA8"/>
    <w:rsid w:val="003664F8"/>
    <w:rsid w:val="00372D25"/>
    <w:rsid w:val="00377730"/>
    <w:rsid w:val="00395F97"/>
    <w:rsid w:val="003C2019"/>
    <w:rsid w:val="003C7B99"/>
    <w:rsid w:val="003F0696"/>
    <w:rsid w:val="003F0A6B"/>
    <w:rsid w:val="003F2ED6"/>
    <w:rsid w:val="00405AB2"/>
    <w:rsid w:val="00420F85"/>
    <w:rsid w:val="004248C9"/>
    <w:rsid w:val="0042530B"/>
    <w:rsid w:val="004340C0"/>
    <w:rsid w:val="0048183B"/>
    <w:rsid w:val="0049145E"/>
    <w:rsid w:val="00493F28"/>
    <w:rsid w:val="00497CD1"/>
    <w:rsid w:val="004B3ACC"/>
    <w:rsid w:val="004D0592"/>
    <w:rsid w:val="004E2F6E"/>
    <w:rsid w:val="00500592"/>
    <w:rsid w:val="0050191F"/>
    <w:rsid w:val="00506DDF"/>
    <w:rsid w:val="005117B7"/>
    <w:rsid w:val="00514E61"/>
    <w:rsid w:val="00516B49"/>
    <w:rsid w:val="00525D22"/>
    <w:rsid w:val="0054294F"/>
    <w:rsid w:val="00550AD9"/>
    <w:rsid w:val="005553BE"/>
    <w:rsid w:val="00557C6F"/>
    <w:rsid w:val="005901DF"/>
    <w:rsid w:val="005A3451"/>
    <w:rsid w:val="005A553F"/>
    <w:rsid w:val="005A68FC"/>
    <w:rsid w:val="005B0FAB"/>
    <w:rsid w:val="005B3EB2"/>
    <w:rsid w:val="005B7AD9"/>
    <w:rsid w:val="005D0CDE"/>
    <w:rsid w:val="005F0E16"/>
    <w:rsid w:val="006049E0"/>
    <w:rsid w:val="006060C5"/>
    <w:rsid w:val="00611F08"/>
    <w:rsid w:val="00612493"/>
    <w:rsid w:val="006165F9"/>
    <w:rsid w:val="0064063A"/>
    <w:rsid w:val="00641E6A"/>
    <w:rsid w:val="006624E8"/>
    <w:rsid w:val="00666DC8"/>
    <w:rsid w:val="00671324"/>
    <w:rsid w:val="00675066"/>
    <w:rsid w:val="00683B3D"/>
    <w:rsid w:val="00684FBF"/>
    <w:rsid w:val="006A2B70"/>
    <w:rsid w:val="006B0233"/>
    <w:rsid w:val="006C492B"/>
    <w:rsid w:val="006D0201"/>
    <w:rsid w:val="006D0F94"/>
    <w:rsid w:val="006E075A"/>
    <w:rsid w:val="006F77CA"/>
    <w:rsid w:val="0070091A"/>
    <w:rsid w:val="00705239"/>
    <w:rsid w:val="007138C0"/>
    <w:rsid w:val="00715171"/>
    <w:rsid w:val="00732AF9"/>
    <w:rsid w:val="00735F10"/>
    <w:rsid w:val="00752CE7"/>
    <w:rsid w:val="00773E32"/>
    <w:rsid w:val="00775DF3"/>
    <w:rsid w:val="00784432"/>
    <w:rsid w:val="00787393"/>
    <w:rsid w:val="007926EC"/>
    <w:rsid w:val="0079621D"/>
    <w:rsid w:val="007A20BD"/>
    <w:rsid w:val="007A3332"/>
    <w:rsid w:val="007E4023"/>
    <w:rsid w:val="00802DE5"/>
    <w:rsid w:val="008037DB"/>
    <w:rsid w:val="008137CC"/>
    <w:rsid w:val="0081534E"/>
    <w:rsid w:val="00835DAA"/>
    <w:rsid w:val="00840633"/>
    <w:rsid w:val="00846660"/>
    <w:rsid w:val="008625FE"/>
    <w:rsid w:val="008711AC"/>
    <w:rsid w:val="00873015"/>
    <w:rsid w:val="008869BA"/>
    <w:rsid w:val="00896C38"/>
    <w:rsid w:val="008A44FD"/>
    <w:rsid w:val="008C0AB0"/>
    <w:rsid w:val="008C633A"/>
    <w:rsid w:val="008D0B75"/>
    <w:rsid w:val="008D24D0"/>
    <w:rsid w:val="008E706F"/>
    <w:rsid w:val="008F4916"/>
    <w:rsid w:val="00901E49"/>
    <w:rsid w:val="009219F1"/>
    <w:rsid w:val="00937E79"/>
    <w:rsid w:val="00946D58"/>
    <w:rsid w:val="009661BD"/>
    <w:rsid w:val="009921C2"/>
    <w:rsid w:val="009B2BAE"/>
    <w:rsid w:val="009B427C"/>
    <w:rsid w:val="009B5DE1"/>
    <w:rsid w:val="009D350C"/>
    <w:rsid w:val="009D6935"/>
    <w:rsid w:val="009F6770"/>
    <w:rsid w:val="00A0139C"/>
    <w:rsid w:val="00A1205E"/>
    <w:rsid w:val="00A2579D"/>
    <w:rsid w:val="00A339AE"/>
    <w:rsid w:val="00A428EF"/>
    <w:rsid w:val="00A64817"/>
    <w:rsid w:val="00A740AD"/>
    <w:rsid w:val="00A76FE4"/>
    <w:rsid w:val="00A7736D"/>
    <w:rsid w:val="00AA0F61"/>
    <w:rsid w:val="00AA4B62"/>
    <w:rsid w:val="00AC0A47"/>
    <w:rsid w:val="00AC4672"/>
    <w:rsid w:val="00AC5DD6"/>
    <w:rsid w:val="00B0233D"/>
    <w:rsid w:val="00B62440"/>
    <w:rsid w:val="00B6303B"/>
    <w:rsid w:val="00B66D53"/>
    <w:rsid w:val="00B73DB0"/>
    <w:rsid w:val="00B74F1D"/>
    <w:rsid w:val="00BB4544"/>
    <w:rsid w:val="00BD6508"/>
    <w:rsid w:val="00BE7170"/>
    <w:rsid w:val="00BF1F8E"/>
    <w:rsid w:val="00BF30A7"/>
    <w:rsid w:val="00C01B90"/>
    <w:rsid w:val="00C17006"/>
    <w:rsid w:val="00C22B19"/>
    <w:rsid w:val="00C23982"/>
    <w:rsid w:val="00C50373"/>
    <w:rsid w:val="00C6745B"/>
    <w:rsid w:val="00C7073B"/>
    <w:rsid w:val="00C90E00"/>
    <w:rsid w:val="00CA5B00"/>
    <w:rsid w:val="00CA6AF9"/>
    <w:rsid w:val="00CB795B"/>
    <w:rsid w:val="00CC3F6E"/>
    <w:rsid w:val="00CC3FBF"/>
    <w:rsid w:val="00CD0FFF"/>
    <w:rsid w:val="00CD39CA"/>
    <w:rsid w:val="00CE028C"/>
    <w:rsid w:val="00CE61B9"/>
    <w:rsid w:val="00D278D9"/>
    <w:rsid w:val="00D465EC"/>
    <w:rsid w:val="00D7628B"/>
    <w:rsid w:val="00D923FF"/>
    <w:rsid w:val="00DB24E1"/>
    <w:rsid w:val="00DB266C"/>
    <w:rsid w:val="00DB298A"/>
    <w:rsid w:val="00DB2CBB"/>
    <w:rsid w:val="00DB5377"/>
    <w:rsid w:val="00DC313E"/>
    <w:rsid w:val="00DD07F5"/>
    <w:rsid w:val="00DD6C43"/>
    <w:rsid w:val="00DD7E3A"/>
    <w:rsid w:val="00DE5713"/>
    <w:rsid w:val="00DE77E0"/>
    <w:rsid w:val="00E03016"/>
    <w:rsid w:val="00E22566"/>
    <w:rsid w:val="00E505EC"/>
    <w:rsid w:val="00E55DDB"/>
    <w:rsid w:val="00E70309"/>
    <w:rsid w:val="00E77B04"/>
    <w:rsid w:val="00EA0576"/>
    <w:rsid w:val="00EB2499"/>
    <w:rsid w:val="00EB4E9D"/>
    <w:rsid w:val="00EC0E47"/>
    <w:rsid w:val="00EC4BD1"/>
    <w:rsid w:val="00ED12DF"/>
    <w:rsid w:val="00ED18DC"/>
    <w:rsid w:val="00EE535A"/>
    <w:rsid w:val="00EF0AB1"/>
    <w:rsid w:val="00EF11A9"/>
    <w:rsid w:val="00EF3DDF"/>
    <w:rsid w:val="00EF69E4"/>
    <w:rsid w:val="00EF7AE6"/>
    <w:rsid w:val="00F1549D"/>
    <w:rsid w:val="00F33942"/>
    <w:rsid w:val="00F362BA"/>
    <w:rsid w:val="00F45075"/>
    <w:rsid w:val="00F83EFB"/>
    <w:rsid w:val="00F84A59"/>
    <w:rsid w:val="00F94574"/>
    <w:rsid w:val="00F95513"/>
    <w:rsid w:val="00F967FE"/>
    <w:rsid w:val="00F9779D"/>
    <w:rsid w:val="00FB3138"/>
    <w:rsid w:val="00FB3D4D"/>
    <w:rsid w:val="00FB68B5"/>
    <w:rsid w:val="00FD399A"/>
    <w:rsid w:val="00FD6E83"/>
    <w:rsid w:val="00FE7F1C"/>
    <w:rsid w:val="00FF160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bfffbf"/>
    </o:shapedefaults>
    <o:shapelayout v:ext="edit">
      <o:idmap v:ext="edit" data="1"/>
    </o:shapelayout>
  </w:shapeDefaults>
  <w:decimalSymbol w:val=","/>
  <w:listSeparator w:val=";"/>
  <w14:docId w14:val="35ABE6FD"/>
  <w15:chartTrackingRefBased/>
  <w15:docId w15:val="{D72DF86B-F67E-4FC7-A547-AE90CC752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0439"/>
    <w:pPr>
      <w:jc w:val="center"/>
    </w:pPr>
    <w:rPr>
      <w:rFonts w:ascii="Garamond" w:hAnsi="Garamond"/>
      <w:color w:val="000000" w:themeColor="text1"/>
      <w:sz w:val="24"/>
      <w:szCs w:val="24"/>
      <w:lang w:eastAsia="en-US"/>
    </w:rPr>
  </w:style>
  <w:style w:type="paragraph" w:styleId="Titre1">
    <w:name w:val="heading 1"/>
    <w:basedOn w:val="Normal"/>
    <w:next w:val="Normal"/>
    <w:qFormat/>
    <w:rsid w:val="00D278D9"/>
    <w:pPr>
      <w:outlineLvl w:val="0"/>
    </w:pPr>
    <w:rPr>
      <w:b/>
      <w:caps/>
      <w:color w:val="545EA6"/>
      <w:sz w:val="84"/>
      <w:szCs w:val="36"/>
    </w:rPr>
  </w:style>
  <w:style w:type="paragraph" w:styleId="Titre2">
    <w:name w:val="heading 2"/>
    <w:basedOn w:val="Normal"/>
    <w:next w:val="Normal"/>
    <w:qFormat/>
    <w:rsid w:val="00D923FF"/>
    <w:pPr>
      <w:outlineLvl w:val="1"/>
    </w:pPr>
    <w:rPr>
      <w:color w:val="4472C4" w:themeColor="accent1"/>
      <w:sz w:val="48"/>
    </w:rPr>
  </w:style>
  <w:style w:type="paragraph" w:styleId="Titre3">
    <w:name w:val="heading 3"/>
    <w:basedOn w:val="Titre2"/>
    <w:next w:val="Normal"/>
    <w:qFormat/>
    <w:rsid w:val="001C0439"/>
    <w:pPr>
      <w:outlineLvl w:val="2"/>
    </w:pPr>
    <w:rPr>
      <w:b/>
      <w:sz w:val="3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semiHidden/>
    <w:rsid w:val="009B427C"/>
    <w:rPr>
      <w:rFonts w:ascii="Tahoma" w:hAnsi="Tahoma" w:cs="Tahoma"/>
      <w:sz w:val="16"/>
      <w:szCs w:val="16"/>
    </w:rPr>
  </w:style>
  <w:style w:type="paragraph" w:styleId="En-tte">
    <w:name w:val="header"/>
    <w:basedOn w:val="Normal"/>
    <w:link w:val="En-tteCar"/>
    <w:uiPriority w:val="99"/>
    <w:rsid w:val="001D47D3"/>
    <w:pPr>
      <w:tabs>
        <w:tab w:val="center" w:pos="4320"/>
        <w:tab w:val="right" w:pos="8640"/>
      </w:tabs>
    </w:pPr>
  </w:style>
  <w:style w:type="paragraph" w:styleId="Pieddepage">
    <w:name w:val="footer"/>
    <w:basedOn w:val="Normal"/>
    <w:link w:val="PieddepageCar"/>
    <w:uiPriority w:val="99"/>
    <w:rsid w:val="001D47D3"/>
    <w:pPr>
      <w:tabs>
        <w:tab w:val="center" w:pos="4320"/>
        <w:tab w:val="right" w:pos="8640"/>
      </w:tabs>
    </w:pPr>
  </w:style>
  <w:style w:type="paragraph" w:customStyle="1" w:styleId="EventDescription">
    <w:name w:val="Event Description"/>
    <w:basedOn w:val="Normal"/>
    <w:rsid w:val="00071AC9"/>
    <w:pPr>
      <w:ind w:left="1440" w:right="1197"/>
    </w:pPr>
    <w:rPr>
      <w:sz w:val="20"/>
    </w:rPr>
  </w:style>
  <w:style w:type="paragraph" w:customStyle="1" w:styleId="OrganizationName">
    <w:name w:val="Organization Name"/>
    <w:basedOn w:val="Normal"/>
    <w:rsid w:val="00071AC9"/>
    <w:rPr>
      <w:rFonts w:ascii="Book Antiqua" w:hAnsi="Book Antiqua"/>
      <w:caps/>
      <w:sz w:val="20"/>
    </w:rPr>
  </w:style>
  <w:style w:type="paragraph" w:styleId="Sansinterligne">
    <w:name w:val="No Spacing"/>
    <w:uiPriority w:val="1"/>
    <w:qFormat/>
    <w:rsid w:val="00715171"/>
    <w:pPr>
      <w:jc w:val="center"/>
    </w:pPr>
    <w:rPr>
      <w:rFonts w:ascii="Garamond" w:hAnsi="Garamond"/>
      <w:color w:val="4D5991"/>
      <w:sz w:val="24"/>
      <w:szCs w:val="24"/>
      <w:lang w:eastAsia="en-US"/>
    </w:rPr>
  </w:style>
  <w:style w:type="paragraph" w:styleId="En-ttedetabledesmatires">
    <w:name w:val="TOC Heading"/>
    <w:basedOn w:val="Titre1"/>
    <w:next w:val="Normal"/>
    <w:uiPriority w:val="39"/>
    <w:unhideWhenUsed/>
    <w:qFormat/>
    <w:rsid w:val="00EF3DDF"/>
    <w:pPr>
      <w:keepNext/>
      <w:keepLines/>
      <w:spacing w:before="240" w:line="259" w:lineRule="auto"/>
      <w:jc w:val="left"/>
      <w:outlineLvl w:val="9"/>
    </w:pPr>
    <w:rPr>
      <w:rFonts w:asciiTheme="majorHAnsi" w:eastAsiaTheme="majorEastAsia" w:hAnsiTheme="majorHAnsi" w:cstheme="majorBidi"/>
      <w:b w:val="0"/>
      <w:caps w:val="0"/>
      <w:color w:val="2F5496" w:themeColor="accent1" w:themeShade="BF"/>
      <w:sz w:val="32"/>
      <w:szCs w:val="32"/>
      <w:lang w:eastAsia="fr-FR"/>
    </w:rPr>
  </w:style>
  <w:style w:type="paragraph" w:styleId="TM2">
    <w:name w:val="toc 2"/>
    <w:basedOn w:val="Normal"/>
    <w:next w:val="Normal"/>
    <w:autoRedefine/>
    <w:uiPriority w:val="39"/>
    <w:rsid w:val="00EF3DDF"/>
    <w:pPr>
      <w:spacing w:after="100"/>
      <w:ind w:left="240"/>
    </w:pPr>
  </w:style>
  <w:style w:type="paragraph" w:styleId="TM1">
    <w:name w:val="toc 1"/>
    <w:basedOn w:val="Normal"/>
    <w:next w:val="Normal"/>
    <w:autoRedefine/>
    <w:uiPriority w:val="39"/>
    <w:rsid w:val="00EF3DDF"/>
    <w:pPr>
      <w:spacing w:after="100"/>
    </w:pPr>
  </w:style>
  <w:style w:type="character" w:styleId="Lienhypertexte">
    <w:name w:val="Hyperlink"/>
    <w:basedOn w:val="Policepardfaut"/>
    <w:uiPriority w:val="99"/>
    <w:unhideWhenUsed/>
    <w:rsid w:val="00EF3DDF"/>
    <w:rPr>
      <w:color w:val="0563C1" w:themeColor="hyperlink"/>
      <w:u w:val="single"/>
    </w:rPr>
  </w:style>
  <w:style w:type="paragraph" w:styleId="TM3">
    <w:name w:val="toc 3"/>
    <w:basedOn w:val="Normal"/>
    <w:next w:val="Normal"/>
    <w:autoRedefine/>
    <w:uiPriority w:val="39"/>
    <w:rsid w:val="00784432"/>
    <w:pPr>
      <w:spacing w:after="100"/>
      <w:ind w:left="480"/>
    </w:pPr>
  </w:style>
  <w:style w:type="table" w:styleId="Grilledutableau">
    <w:name w:val="Table Grid"/>
    <w:basedOn w:val="TableauNormal"/>
    <w:uiPriority w:val="39"/>
    <w:rsid w:val="00775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CC3F6E"/>
    <w:pPr>
      <w:ind w:left="720"/>
      <w:contextualSpacing/>
    </w:pPr>
  </w:style>
  <w:style w:type="character" w:customStyle="1" w:styleId="PieddepageCar">
    <w:name w:val="Pied de page Car"/>
    <w:basedOn w:val="Policepardfaut"/>
    <w:link w:val="Pieddepage"/>
    <w:uiPriority w:val="99"/>
    <w:rsid w:val="0033166E"/>
    <w:rPr>
      <w:rFonts w:ascii="Garamond" w:hAnsi="Garamond"/>
      <w:color w:val="4D5991"/>
      <w:sz w:val="24"/>
      <w:szCs w:val="24"/>
      <w:lang w:eastAsia="en-US"/>
    </w:rPr>
  </w:style>
  <w:style w:type="character" w:customStyle="1" w:styleId="En-tteCar">
    <w:name w:val="En-tête Car"/>
    <w:basedOn w:val="Policepardfaut"/>
    <w:link w:val="En-tte"/>
    <w:uiPriority w:val="99"/>
    <w:rsid w:val="0033166E"/>
    <w:rPr>
      <w:rFonts w:ascii="Garamond" w:hAnsi="Garamond"/>
      <w:color w:val="4D5991"/>
      <w:sz w:val="24"/>
      <w:szCs w:val="24"/>
      <w:lang w:eastAsia="en-US"/>
    </w:rPr>
  </w:style>
  <w:style w:type="character" w:styleId="lev">
    <w:name w:val="Strong"/>
    <w:basedOn w:val="Policepardfaut"/>
    <w:qFormat/>
    <w:rsid w:val="00D923FF"/>
    <w:rPr>
      <w:b/>
      <w:bCs/>
    </w:rPr>
  </w:style>
  <w:style w:type="paragraph" w:styleId="Sous-titre">
    <w:name w:val="Subtitle"/>
    <w:basedOn w:val="Normal"/>
    <w:next w:val="Normal"/>
    <w:link w:val="Sous-titreCar"/>
    <w:qFormat/>
    <w:rsid w:val="001020E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1020E1"/>
    <w:rPr>
      <w:rFonts w:asciiTheme="minorHAnsi" w:eastAsiaTheme="minorEastAsia" w:hAnsiTheme="minorHAnsi" w:cstheme="minorBidi"/>
      <w:color w:val="5A5A5A" w:themeColor="text1" w:themeTint="A5"/>
      <w:spacing w:val="15"/>
      <w:sz w:val="22"/>
      <w:szCs w:val="22"/>
      <w:lang w:eastAsia="en-US"/>
    </w:rPr>
  </w:style>
  <w:style w:type="paragraph" w:styleId="NormalWeb">
    <w:name w:val="Normal (Web)"/>
    <w:basedOn w:val="Normal"/>
    <w:uiPriority w:val="99"/>
    <w:unhideWhenUsed/>
    <w:rsid w:val="009B5DE1"/>
    <w:pPr>
      <w:spacing w:before="100" w:beforeAutospacing="1" w:after="100" w:afterAutospacing="1"/>
      <w:jc w:val="left"/>
    </w:pPr>
    <w:rPr>
      <w:rFonts w:ascii="Times New Roman" w:hAnsi="Times New Roman"/>
      <w:color w:val="auto"/>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65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lentin.chevallier\Documents\GitHub\projet_sfl5_serre_automatique\Partie%20commune%20dossier\TF01012739.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66E7E-E96A-47F3-AD8F-6881825DA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TF01012739.dot</Template>
  <TotalTime>2434</TotalTime>
  <Pages>23</Pages>
  <Words>2687</Words>
  <Characters>14784</Characters>
  <Application>Microsoft Office Word</Application>
  <DocSecurity>0</DocSecurity>
  <Lines>123</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17437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Killian LABATTUT</dc:creator>
  <cp:keywords/>
  <dc:description/>
  <cp:lastModifiedBy>CHEVALLIER Valentin</cp:lastModifiedBy>
  <cp:revision>69</cp:revision>
  <cp:lastPrinted>2004-03-15T15:16:00Z</cp:lastPrinted>
  <dcterms:created xsi:type="dcterms:W3CDTF">2019-01-08T15:33:00Z</dcterms:created>
  <dcterms:modified xsi:type="dcterms:W3CDTF">2019-05-22T10:44:00Z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TC010127391033</vt:lpwstr>
  </property>
</Properties>
</file>